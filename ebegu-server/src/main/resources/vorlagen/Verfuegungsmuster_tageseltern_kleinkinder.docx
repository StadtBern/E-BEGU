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  <w:bookmarkStart w:id="3" w:name="_GoBack"/>
      <w:bookmarkEnd w:id="3"/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A55BAB" w:rsidP="00A55BAB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Liebe Familie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>
        <w:t xml:space="preserve">gewähren wir Ihnen </w:t>
      </w:r>
      <w:r w:rsidRPr="00623471">
        <w:t xml:space="preserve">nachfolgende </w:t>
      </w:r>
      <w:r>
        <w:t xml:space="preserve">monatliche </w:t>
      </w:r>
      <w:r w:rsidRPr="00623471">
        <w:t>Vergünstigung: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  <w:lang w:val="en-GB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  <w:lang w:val="en-GB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 xml:space="preserve">Für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Betreuungsgutschein.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9C5C58">
        <w:trPr>
          <w:tblHeader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lastRenderedPageBreak/>
              <w:t>Von</w:t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Bis</w:t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Effektive</w:t>
            </w:r>
            <w:r w:rsidRPr="00A80FEB">
              <w:rPr>
                <w:rFonts w:cs="Arial"/>
                <w:sz w:val="18"/>
              </w:rPr>
              <w:t xml:space="preserve"> </w:t>
            </w:r>
            <w:r w:rsidRPr="00A80FEB">
              <w:rPr>
                <w:rFonts w:cs="Arial"/>
                <w:color w:val="000000" w:themeColor="text1"/>
                <w:sz w:val="18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proofErr w:type="spellStart"/>
            <w:r>
              <w:rPr>
                <w:rFonts w:cs="Arial"/>
                <w:color w:val="000000" w:themeColor="text1"/>
                <w:sz w:val="18"/>
              </w:rPr>
              <w:t>A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spruch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A80FEB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>
              <w:rPr>
                <w:rFonts w:cs="Arial"/>
                <w:color w:val="000000" w:themeColor="text1"/>
                <w:sz w:val="18"/>
              </w:rPr>
              <w:t>Ver</w:t>
            </w:r>
            <w:r w:rsidR="00DF158D" w:rsidRPr="00A80FEB">
              <w:rPr>
                <w:rFonts w:cs="Arial"/>
                <w:color w:val="000000" w:themeColor="text1"/>
                <w:sz w:val="18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Vollkosten in CHF</w:t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</w:rPr>
            </w:pPr>
            <w:r w:rsidRPr="00A80FEB">
              <w:rPr>
                <w:rFonts w:cs="Arial"/>
                <w:color w:val="000000" w:themeColor="text1"/>
                <w:sz w:val="18"/>
              </w:rPr>
              <w:t>Elternbeitrag</w:t>
            </w:r>
            <w:r w:rsidRPr="00A80FEB">
              <w:rPr>
                <w:rFonts w:cs="Arial"/>
                <w:color w:val="000000" w:themeColor="text1"/>
                <w:sz w:val="18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003732">
        <w:trPr>
          <w:trHeight w:val="47"/>
        </w:trPr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FIELD_Betreuungen.VerfuegungZeitabschnitt.verguenstigung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F158D" w:rsidRPr="00A80FEB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9E6F5A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D40B7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</w:p>
    <w:p w:rsidR="002E1EF2" w:rsidRPr="00E2439D" w:rsidRDefault="002E1EF2" w:rsidP="002E1EF2">
      <w:pPr>
        <w:pStyle w:val="Text"/>
        <w:rPr>
          <w:rFonts w:cs="Arial"/>
          <w:spacing w:val="0"/>
        </w:rPr>
      </w:pPr>
      <w:bookmarkStart w:id="5" w:name="VerantwPers"/>
      <w:bookmarkEnd w:id="5"/>
      <w:proofErr w:type="spellStart"/>
      <w:r w:rsidRPr="00E2439D">
        <w:rPr>
          <w:rFonts w:cs="Arial"/>
          <w:spacing w:val="0"/>
          <w:lang w:val="de-DE"/>
        </w:rPr>
        <w:t>sig</w:t>
      </w:r>
      <w:proofErr w:type="spellEnd"/>
      <w:r w:rsidRPr="00E2439D">
        <w:rPr>
          <w:rFonts w:cs="Arial"/>
          <w:spacing w:val="0"/>
          <w:lang w:val="de-DE"/>
        </w:rPr>
        <w:t xml:space="preserve">. </w:t>
      </w:r>
      <w:r w:rsidR="004F0A0E">
        <w:rPr>
          <w:rFonts w:cs="Arial"/>
          <w:spacing w:val="0"/>
          <w:lang w:val="de-DE"/>
        </w:rPr>
        <w:fldChar w:fldCharType="begin"/>
      </w:r>
      <w:r w:rsidR="004F0A0E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4F0A0E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p w:rsidR="002370C3" w:rsidRDefault="002370C3">
      <w:pPr>
        <w:pStyle w:val="Text"/>
        <w:rPr>
          <w:rFonts w:cs="Arial"/>
          <w:spacing w:val="0"/>
        </w:rPr>
      </w:pP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Beschwerdefrist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angefochtene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4C6" w:rsidRDefault="00DA14C6">
      <w:r>
        <w:separator/>
      </w:r>
    </w:p>
  </w:endnote>
  <w:endnote w:type="continuationSeparator" w:id="0">
    <w:p w:rsidR="00DA14C6" w:rsidRDefault="00DA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4C6" w:rsidRDefault="00DA14C6">
      <w:r>
        <w:separator/>
      </w:r>
    </w:p>
  </w:footnote>
  <w:footnote w:type="continuationSeparator" w:id="0">
    <w:p w:rsidR="00DA14C6" w:rsidRDefault="00DA1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2A" w:rsidRPr="00EB2F95" w:rsidRDefault="00FD652A" w:rsidP="00EB2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95" w:rsidRDefault="00EB2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55599"/>
    <w:rsid w:val="001601E9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C6D8D"/>
    <w:rsid w:val="003F59A5"/>
    <w:rsid w:val="00404BC4"/>
    <w:rsid w:val="00407268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6F23"/>
    <w:rsid w:val="00612277"/>
    <w:rsid w:val="00612F1D"/>
    <w:rsid w:val="0061552E"/>
    <w:rsid w:val="00621F56"/>
    <w:rsid w:val="00623DE3"/>
    <w:rsid w:val="006252E0"/>
    <w:rsid w:val="006313AE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2926"/>
    <w:rsid w:val="00753735"/>
    <w:rsid w:val="007A1126"/>
    <w:rsid w:val="007C5F30"/>
    <w:rsid w:val="007E690A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5695"/>
    <w:rsid w:val="00907874"/>
    <w:rsid w:val="00917E2A"/>
    <w:rsid w:val="009305B1"/>
    <w:rsid w:val="0093366A"/>
    <w:rsid w:val="0095021E"/>
    <w:rsid w:val="009510BB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76F6"/>
    <w:rsid w:val="00A02C77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338D"/>
    <w:rsid w:val="00D84D93"/>
    <w:rsid w:val="00D94847"/>
    <w:rsid w:val="00DA14C6"/>
    <w:rsid w:val="00DA27EF"/>
    <w:rsid w:val="00DB0FF8"/>
    <w:rsid w:val="00DF158D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8F14C"/>
  <w15:docId w15:val="{380A6709-17CB-416D-89DE-746A41F6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  <w:style w:type="table" w:styleId="TableGrid">
    <w:name w:val="Table Grid"/>
    <w:basedOn w:val="TableNormal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CBA3-6229-490D-976B-6C1B50AB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539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28</cp:revision>
  <cp:lastPrinted>2016-09-20T15:36:00Z</cp:lastPrinted>
  <dcterms:created xsi:type="dcterms:W3CDTF">2017-01-11T09:27:00Z</dcterms:created>
  <dcterms:modified xsi:type="dcterms:W3CDTF">2017-01-11T14:16:00Z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