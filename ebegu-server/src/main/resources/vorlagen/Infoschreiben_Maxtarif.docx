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905695" w:rsidRDefault="00B15578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461736">
              <w:rPr>
                <w:sz w:val="20"/>
              </w:rPr>
              <w:t>Jugendamt</w:t>
            </w:r>
            <w:bookmarkStart w:id="0" w:name="_GoBack"/>
            <w:bookmarkEnd w:id="0"/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905695" w:rsidRDefault="00E2548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r w:rsidR="00376126"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:rsidR="00B01DFE" w:rsidRDefault="00B01DFE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B01DFE">
              <w:rPr>
                <w:rFonts w:cs="Arial"/>
                <w:spacing w:val="0"/>
                <w:sz w:val="20"/>
              </w:rPr>
              <w:t>kinderbetreuung@bern.ch</w:t>
            </w:r>
          </w:p>
          <w:p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  <w:tc>
          <w:tcPr>
            <w:tcW w:w="4893" w:type="dxa"/>
          </w:tcPr>
          <w:p w:rsidR="00376126" w:rsidRPr="00857811" w:rsidRDefault="0075373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FIELD_printMerge.zustellAdresse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753735">
        <w:rPr>
          <w:rFonts w:cs="Arial"/>
          <w:spacing w:val="0"/>
          <w:lang w:val="de-DE"/>
        </w:rPr>
        <w:fldChar w:fldCharType="begin"/>
      </w:r>
      <w:r w:rsidR="00753735">
        <w:rPr>
          <w:rFonts w:cs="Arial"/>
          <w:spacing w:val="0"/>
          <w:lang w:val="de-DE"/>
        </w:rPr>
        <w:instrText xml:space="preserve"> DOCVARIABLE  FIELD_printMerge.zustellDatum  \* MERGEFORMAT </w:instrText>
      </w:r>
      <w:r w:rsidR="00753735">
        <w:rPr>
          <w:rFonts w:cs="Arial"/>
          <w:spacing w:val="0"/>
          <w:lang w:val="de-DE"/>
        </w:rPr>
        <w:fldChar w:fldCharType="end"/>
      </w: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:rsidR="002B4A4E" w:rsidRPr="00AD42CE" w:rsidRDefault="0069322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  <w:b/>
          <w:spacing w:val="0"/>
          <w:lang w:val="de-DE"/>
        </w:rPr>
        <w:t>Referenznummer</w:t>
      </w:r>
      <w:r w:rsidR="00046152" w:rsidRPr="00AD42CE">
        <w:rPr>
          <w:rFonts w:cs="Arial"/>
          <w:b/>
          <w:spacing w:val="0"/>
          <w:lang w:val="de-DE"/>
        </w:rPr>
        <w:t xml:space="preserve">: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FIELD_printMerge.fallNummer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  <w:r w:rsidR="00046152" w:rsidRPr="00AD42CE">
        <w:rPr>
          <w:rFonts w:cs="Arial"/>
          <w:b/>
          <w:spacing w:val="0"/>
          <w:lang w:val="de-DE"/>
        </w:rPr>
        <w:t xml:space="preserve"> – </w:t>
      </w:r>
      <w:r w:rsidR="00AD42CE">
        <w:rPr>
          <w:rFonts w:cs="Arial"/>
          <w:b/>
          <w:spacing w:val="0"/>
          <w:lang w:val="de-DE"/>
        </w:rPr>
        <w:fldChar w:fldCharType="begin"/>
      </w:r>
      <w:r w:rsidR="00AD42CE">
        <w:rPr>
          <w:rFonts w:cs="Arial"/>
          <w:b/>
          <w:spacing w:val="0"/>
          <w:lang w:val="de-DE"/>
        </w:rPr>
        <w:instrText xml:space="preserve"> DOCVARIABLE  FIELD_printMerge.periode  \* MERGEFORMAT </w:instrText>
      </w:r>
      <w:r w:rsidR="00AD42CE">
        <w:rPr>
          <w:rFonts w:cs="Arial"/>
          <w:b/>
          <w:spacing w:val="0"/>
          <w:lang w:val="de-DE"/>
        </w:rPr>
        <w:fldChar w:fldCharType="end"/>
      </w:r>
    </w:p>
    <w:p w:rsidR="00046152" w:rsidRPr="00905695" w:rsidRDefault="00046152">
      <w:pPr>
        <w:pStyle w:val="Text"/>
        <w:rPr>
          <w:rFonts w:cs="Arial"/>
          <w:spacing w:val="0"/>
          <w:lang w:val="de-DE"/>
        </w:rPr>
      </w:pPr>
    </w:p>
    <w:p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:rsidR="002B4A4E" w:rsidRPr="00046152" w:rsidRDefault="0093366A">
      <w:pPr>
        <w:pStyle w:val="Text"/>
        <w:rPr>
          <w:rFonts w:cs="Arial"/>
          <w:spacing w:val="0"/>
          <w:lang w:val="de-DE"/>
        </w:rPr>
      </w:pPr>
      <w:r w:rsidRPr="00046152">
        <w:rPr>
          <w:rFonts w:cs="Arial"/>
          <w:spacing w:val="0"/>
          <w:lang w:val="de-DE"/>
        </w:rPr>
        <w:t>Sehr geehrte</w:t>
      </w:r>
      <w:r w:rsidR="002B4A4E" w:rsidRPr="00046152">
        <w:rPr>
          <w:rFonts w:cs="Arial"/>
          <w:spacing w:val="0"/>
          <w:lang w:val="de-DE"/>
        </w:rPr>
        <w:t xml:space="preserve"> Familie</w:t>
      </w:r>
    </w:p>
    <w:p w:rsidR="002B4A4E" w:rsidRPr="00046152" w:rsidRDefault="002B4A4E">
      <w:pPr>
        <w:pStyle w:val="Text"/>
        <w:rPr>
          <w:rFonts w:cs="Arial"/>
          <w:spacing w:val="0"/>
          <w:lang w:val="de-DE"/>
        </w:rPr>
      </w:pPr>
    </w:p>
    <w:p w:rsidR="00046152" w:rsidRDefault="00046152" w:rsidP="00046152">
      <w:pPr>
        <w:pStyle w:val="Text"/>
        <w:rPr>
          <w:spacing w:val="0"/>
        </w:rPr>
      </w:pPr>
      <w:r w:rsidRPr="00046152">
        <w:rPr>
          <w:spacing w:val="0"/>
        </w:rPr>
        <w:t xml:space="preserve">Sie haben sich für ein vergünstigtes Betreuungsangebot für den Zeitraum vom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FIELD_printMerge.angebotVon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bis </w:t>
      </w:r>
      <w:r w:rsidR="00AD42CE">
        <w:rPr>
          <w:rFonts w:cs="Arial"/>
          <w:spacing w:val="0"/>
          <w:lang w:val="de-DE"/>
        </w:rPr>
        <w:fldChar w:fldCharType="begin"/>
      </w:r>
      <w:r w:rsidR="00AD42CE">
        <w:rPr>
          <w:rFonts w:cs="Arial"/>
          <w:spacing w:val="0"/>
          <w:lang w:val="de-DE"/>
        </w:rPr>
        <w:instrText xml:space="preserve"> DOCVARIABLE  FIELD_printMerge.angebotBis  \* MERGEFORMAT </w:instrText>
      </w:r>
      <w:r w:rsidR="00AD42CE">
        <w:rPr>
          <w:rFonts w:cs="Arial"/>
          <w:spacing w:val="0"/>
          <w:lang w:val="de-DE"/>
        </w:rPr>
        <w:fldChar w:fldCharType="end"/>
      </w:r>
      <w:r w:rsidRPr="00046152">
        <w:rPr>
          <w:spacing w:val="0"/>
        </w:rPr>
        <w:t xml:space="preserve"> für </w:t>
      </w:r>
      <w:r w:rsidR="00CC4D11">
        <w:rPr>
          <w:rFonts w:cs="Arial"/>
          <w:spacing w:val="0"/>
          <w:lang w:val="de-DE"/>
        </w:rPr>
        <w:fldChar w:fldCharType="begin"/>
      </w:r>
      <w:r w:rsidR="00CC4D11">
        <w:rPr>
          <w:rFonts w:cs="Arial"/>
          <w:spacing w:val="0"/>
          <w:lang w:val="de-DE"/>
        </w:rPr>
        <w:instrText xml:space="preserve"> DOCVARIABLE  FIELD_printMerge.angebotName  \* MERGEFORMAT </w:instrText>
      </w:r>
      <w:r w:rsidR="00CC4D11">
        <w:rPr>
          <w:rFonts w:cs="Arial"/>
          <w:spacing w:val="0"/>
          <w:lang w:val="de-DE"/>
        </w:rPr>
        <w:fldChar w:fldCharType="end"/>
      </w:r>
      <w:r>
        <w:rPr>
          <w:spacing w:val="0"/>
        </w:rPr>
        <w:t xml:space="preserve"> angemeldet</w:t>
      </w:r>
      <w:r w:rsidR="003C68C4">
        <w:rPr>
          <w:spacing w:val="0"/>
        </w:rPr>
        <w:t>.</w:t>
      </w:r>
    </w:p>
    <w:p w:rsid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>Weil Ihre Unterlagen unvollständig waren</w:t>
      </w:r>
      <w:r w:rsidR="00046152" w:rsidRPr="00046152">
        <w:rPr>
          <w:spacing w:val="0"/>
        </w:rPr>
        <w:t>, haben wir Sie mit Fristansetzung zweimal g</w:t>
      </w:r>
      <w:r w:rsidR="00046152" w:rsidRPr="00046152">
        <w:rPr>
          <w:spacing w:val="0"/>
        </w:rPr>
        <w:t>e</w:t>
      </w:r>
      <w:r>
        <w:rPr>
          <w:spacing w:val="0"/>
        </w:rPr>
        <w:t xml:space="preserve">mahnt. </w:t>
      </w:r>
      <w:r w:rsidR="00046152" w:rsidRPr="00046152">
        <w:rPr>
          <w:spacing w:val="0"/>
        </w:rPr>
        <w:t>Wir haben darauf hingewiesen, dass ohne Ihre Mitwirkung keine Vergünstigungen gewährt werden können. Sie haben die Fristen unbenutzt verstreichen lassen. Aufgrund der fehle</w:t>
      </w:r>
      <w:r w:rsidR="00046152" w:rsidRPr="00046152">
        <w:rPr>
          <w:spacing w:val="0"/>
        </w:rPr>
        <w:t>n</w:t>
      </w:r>
      <w:r w:rsidR="00046152" w:rsidRPr="00046152">
        <w:rPr>
          <w:spacing w:val="0"/>
        </w:rPr>
        <w:t>den/unvollständigen Daten kann Ihr massgebendes Einkommen nicht ermittelt werden.</w:t>
      </w:r>
    </w:p>
    <w:p w:rsidR="00046152" w:rsidRPr="00046152" w:rsidRDefault="00046152" w:rsidP="00046152">
      <w:pPr>
        <w:pStyle w:val="Text"/>
        <w:rPr>
          <w:spacing w:val="0"/>
        </w:rPr>
      </w:pPr>
    </w:p>
    <w:p w:rsidR="00046152" w:rsidRPr="00046152" w:rsidRDefault="0047306D" w:rsidP="00046152">
      <w:pPr>
        <w:pStyle w:val="Text"/>
        <w:rPr>
          <w:spacing w:val="0"/>
        </w:rPr>
      </w:pPr>
      <w:r>
        <w:rPr>
          <w:spacing w:val="0"/>
        </w:rPr>
        <w:t xml:space="preserve">Daher wird </w:t>
      </w:r>
      <w:r w:rsidR="00046152" w:rsidRPr="00046152">
        <w:rPr>
          <w:spacing w:val="0"/>
        </w:rPr>
        <w:t>I</w:t>
      </w:r>
      <w:r>
        <w:rPr>
          <w:spacing w:val="0"/>
        </w:rPr>
        <w:t>hnen die Betreuungseinrichtung</w:t>
      </w:r>
      <w:r w:rsidR="00046152" w:rsidRPr="00046152">
        <w:rPr>
          <w:spacing w:val="0"/>
        </w:rPr>
        <w:t xml:space="preserve"> für das oben aufgeführte Kind den Maximalt</w:t>
      </w:r>
      <w:r w:rsidR="00046152" w:rsidRPr="00046152">
        <w:rPr>
          <w:spacing w:val="0"/>
        </w:rPr>
        <w:t>a</w:t>
      </w:r>
      <w:r>
        <w:rPr>
          <w:spacing w:val="0"/>
        </w:rPr>
        <w:t>rif in Rechnung stellen.</w:t>
      </w:r>
    </w:p>
    <w:p w:rsidR="002B4A4E" w:rsidRPr="00905695" w:rsidRDefault="002B4A4E">
      <w:pPr>
        <w:pStyle w:val="Text"/>
        <w:rPr>
          <w:rFonts w:cs="Arial"/>
          <w:spacing w:val="0"/>
        </w:rPr>
      </w:pPr>
    </w:p>
    <w:p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:rsidR="00C72E00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6F7276" w:rsidRDefault="006F7276">
      <w:pPr>
        <w:pStyle w:val="Text"/>
        <w:rPr>
          <w:rFonts w:cs="Arial"/>
          <w:spacing w:val="0"/>
        </w:rPr>
      </w:pPr>
    </w:p>
    <w:p w:rsidR="002B4A4E" w:rsidRPr="00905695" w:rsidRDefault="006F7276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bookmarkStart w:id="4" w:name="VerantwPers"/>
      <w:bookmarkEnd w:id="4"/>
      <w:r>
        <w:rPr>
          <w:rFonts w:cs="Arial"/>
          <w:spacing w:val="0"/>
        </w:rPr>
        <w:t xml:space="preserve"> </w:t>
      </w:r>
      <w:r w:rsidR="00B01DFE">
        <w:rPr>
          <w:rFonts w:cs="Arial"/>
          <w:spacing w:val="0"/>
          <w:lang w:val="de-DE"/>
        </w:rPr>
        <w:fldChar w:fldCharType="begin"/>
      </w:r>
      <w:r w:rsidR="00B01DFE">
        <w:rPr>
          <w:rFonts w:cs="Arial"/>
          <w:spacing w:val="0"/>
          <w:lang w:val="de-DE"/>
        </w:rPr>
        <w:instrText xml:space="preserve"> DOCVARIABLE  FIELD_printMerge.unterzeichner  \* MERGEFORMAT </w:instrText>
      </w:r>
      <w:r w:rsidR="00B01DFE">
        <w:rPr>
          <w:rFonts w:cs="Arial"/>
          <w:spacing w:val="0"/>
          <w:lang w:val="de-DE"/>
        </w:rPr>
        <w:fldChar w:fldCharType="end"/>
      </w:r>
    </w:p>
    <w:p w:rsidR="00B01DFE" w:rsidRPr="00905695" w:rsidRDefault="00B01DF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B01DFE" w:rsidRPr="00905695" w:rsidSect="00D4199C">
      <w:headerReference w:type="default" r:id="rId10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563" w:rsidRDefault="00163563">
      <w:r>
        <w:separator/>
      </w:r>
    </w:p>
  </w:endnote>
  <w:endnote w:type="continuationSeparator" w:id="0">
    <w:p w:rsidR="00163563" w:rsidRDefault="001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563" w:rsidRDefault="00163563">
      <w:r>
        <w:separator/>
      </w:r>
    </w:p>
  </w:footnote>
  <w:footnote w:type="continuationSeparator" w:id="0">
    <w:p w:rsidR="00163563" w:rsidRDefault="001635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52"/>
    <w:rsid w:val="00000FFF"/>
    <w:rsid w:val="000150C0"/>
    <w:rsid w:val="00023F7A"/>
    <w:rsid w:val="0003283D"/>
    <w:rsid w:val="000355EB"/>
    <w:rsid w:val="00043781"/>
    <w:rsid w:val="00046152"/>
    <w:rsid w:val="00053F89"/>
    <w:rsid w:val="00060B25"/>
    <w:rsid w:val="00076A17"/>
    <w:rsid w:val="0008151E"/>
    <w:rsid w:val="00084A34"/>
    <w:rsid w:val="000A7D31"/>
    <w:rsid w:val="000B17CD"/>
    <w:rsid w:val="000D4ED3"/>
    <w:rsid w:val="0011036B"/>
    <w:rsid w:val="0011206D"/>
    <w:rsid w:val="00132B04"/>
    <w:rsid w:val="00163563"/>
    <w:rsid w:val="00172F32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173B9"/>
    <w:rsid w:val="003366A6"/>
    <w:rsid w:val="00347915"/>
    <w:rsid w:val="00350908"/>
    <w:rsid w:val="00355EC1"/>
    <w:rsid w:val="0035792E"/>
    <w:rsid w:val="00363180"/>
    <w:rsid w:val="00376126"/>
    <w:rsid w:val="003819ED"/>
    <w:rsid w:val="00385FED"/>
    <w:rsid w:val="003C68C4"/>
    <w:rsid w:val="003C6D8D"/>
    <w:rsid w:val="003F59A5"/>
    <w:rsid w:val="00404BC4"/>
    <w:rsid w:val="00407268"/>
    <w:rsid w:val="00422459"/>
    <w:rsid w:val="00457BF9"/>
    <w:rsid w:val="00461736"/>
    <w:rsid w:val="0047306D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180C"/>
    <w:rsid w:val="005F4AFF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1BCD"/>
    <w:rsid w:val="0066286C"/>
    <w:rsid w:val="006650DB"/>
    <w:rsid w:val="00666C0A"/>
    <w:rsid w:val="00674C62"/>
    <w:rsid w:val="00693221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6F7276"/>
    <w:rsid w:val="00701CB7"/>
    <w:rsid w:val="00753735"/>
    <w:rsid w:val="007A07BA"/>
    <w:rsid w:val="007C5F30"/>
    <w:rsid w:val="00801307"/>
    <w:rsid w:val="0081793F"/>
    <w:rsid w:val="00822AD0"/>
    <w:rsid w:val="00833929"/>
    <w:rsid w:val="00857811"/>
    <w:rsid w:val="00863DA1"/>
    <w:rsid w:val="0087355A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D42CE"/>
    <w:rsid w:val="00AE3232"/>
    <w:rsid w:val="00AE41B0"/>
    <w:rsid w:val="00B01DFE"/>
    <w:rsid w:val="00B0425D"/>
    <w:rsid w:val="00B11CED"/>
    <w:rsid w:val="00B15578"/>
    <w:rsid w:val="00B20BE6"/>
    <w:rsid w:val="00B2665C"/>
    <w:rsid w:val="00B55D40"/>
    <w:rsid w:val="00B74E32"/>
    <w:rsid w:val="00BA0B4C"/>
    <w:rsid w:val="00BB621E"/>
    <w:rsid w:val="00BC40AD"/>
    <w:rsid w:val="00BD428E"/>
    <w:rsid w:val="00C23041"/>
    <w:rsid w:val="00C2350A"/>
    <w:rsid w:val="00C469E9"/>
    <w:rsid w:val="00C60123"/>
    <w:rsid w:val="00C72E00"/>
    <w:rsid w:val="00C734D5"/>
    <w:rsid w:val="00C768A7"/>
    <w:rsid w:val="00C7750B"/>
    <w:rsid w:val="00C8353C"/>
    <w:rsid w:val="00C907D5"/>
    <w:rsid w:val="00CC4D11"/>
    <w:rsid w:val="00CC5A58"/>
    <w:rsid w:val="00CD1411"/>
    <w:rsid w:val="00CE617C"/>
    <w:rsid w:val="00CE6BDE"/>
    <w:rsid w:val="00CF2481"/>
    <w:rsid w:val="00D14837"/>
    <w:rsid w:val="00D17865"/>
    <w:rsid w:val="00D212AC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964AF"/>
    <w:rsid w:val="00DA27EF"/>
    <w:rsid w:val="00DB0FF8"/>
    <w:rsid w:val="00E21CCF"/>
    <w:rsid w:val="00E24BD4"/>
    <w:rsid w:val="00E25480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391"/>
    <w:rsid w:val="00F35A4E"/>
    <w:rsid w:val="00F4312F"/>
    <w:rsid w:val="00F54DD0"/>
    <w:rsid w:val="00F7015F"/>
    <w:rsid w:val="00F9006C"/>
    <w:rsid w:val="00F904EC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046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92B1-BC7F-452B-82DF-191C51E2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1</Pages>
  <Words>93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10</cp:revision>
  <cp:lastPrinted>2016-09-20T15:36:00Z</cp:lastPrinted>
  <dcterms:created xsi:type="dcterms:W3CDTF">2017-03-02T08:46:00Z</dcterms:created>
  <dcterms:modified xsi:type="dcterms:W3CDTF">2017-03-02T10:40:00Z</dcterms:modified>
</cp:coreProperties>
</file>