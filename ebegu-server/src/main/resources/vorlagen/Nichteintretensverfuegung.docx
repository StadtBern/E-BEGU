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55" w:type="dxa"/>
        <w:tblLayout w:type="fixed"/>
        <w:tblCellMar>
          <w:left w:w="0" w:type="dxa"/>
          <w:right w:w="0" w:type="dxa"/>
        </w:tblCellMar>
        <w:tblLook w:val="0000" w:firstRow="0" w:lastRow="0" w:firstColumn="0" w:lastColumn="0" w:noHBand="0" w:noVBand="0"/>
      </w:tblPr>
      <w:tblGrid>
        <w:gridCol w:w="4962"/>
        <w:gridCol w:w="4893"/>
      </w:tblGrid>
      <w:tr w:rsidR="00376126" w:rsidRPr="00905695" w:rsidTr="0025173A">
        <w:trPr>
          <w:cantSplit/>
          <w:trHeight w:hRule="exact" w:val="1987"/>
        </w:trPr>
        <w:tc>
          <w:tcPr>
            <w:tcW w:w="4962" w:type="dxa"/>
          </w:tcPr>
          <w:p w:rsidR="00376126" w:rsidRPr="00905695" w:rsidRDefault="00376126" w:rsidP="00691D1C">
            <w:pPr>
              <w:pStyle w:val="Absender"/>
              <w:rPr>
                <w:rFonts w:cs="Arial"/>
                <w:spacing w:val="0"/>
                <w:sz w:val="20"/>
              </w:rPr>
            </w:pPr>
            <w:r w:rsidRPr="00905695">
              <w:rPr>
                <w:rFonts w:cs="Arial"/>
                <w:spacing w:val="0"/>
                <w:sz w:val="20"/>
              </w:rPr>
              <w:t>Jugendamt</w:t>
            </w:r>
          </w:p>
          <w:p w:rsidR="00376126" w:rsidRPr="00905695" w:rsidRDefault="00376126" w:rsidP="00691D1C">
            <w:pPr>
              <w:pStyle w:val="Absender"/>
              <w:rPr>
                <w:rFonts w:cs="Arial"/>
                <w:spacing w:val="0"/>
                <w:sz w:val="20"/>
              </w:rPr>
            </w:pPr>
            <w:proofErr w:type="spellStart"/>
            <w:r w:rsidRPr="00905695">
              <w:rPr>
                <w:rFonts w:cs="Arial"/>
                <w:spacing w:val="0"/>
                <w:sz w:val="20"/>
              </w:rPr>
              <w:t>Effingerstrasse</w:t>
            </w:r>
            <w:proofErr w:type="spellEnd"/>
            <w:r w:rsidRPr="00905695">
              <w:rPr>
                <w:rFonts w:cs="Arial"/>
                <w:spacing w:val="0"/>
                <w:sz w:val="20"/>
              </w:rPr>
              <w:t xml:space="preserve"> 21</w:t>
            </w:r>
          </w:p>
          <w:p w:rsidR="00376126" w:rsidRPr="00905695" w:rsidRDefault="00BC1484" w:rsidP="00691D1C">
            <w:pPr>
              <w:pStyle w:val="Absender"/>
              <w:rPr>
                <w:rFonts w:cs="Arial"/>
                <w:spacing w:val="0"/>
                <w:sz w:val="20"/>
              </w:rPr>
            </w:pPr>
            <w:r>
              <w:rPr>
                <w:rFonts w:cs="Arial"/>
                <w:spacing w:val="0"/>
                <w:sz w:val="20"/>
              </w:rPr>
              <w:t>3008</w:t>
            </w:r>
            <w:r w:rsidR="00376126" w:rsidRPr="00905695">
              <w:rPr>
                <w:rFonts w:cs="Arial"/>
                <w:spacing w:val="0"/>
                <w:sz w:val="20"/>
              </w:rPr>
              <w:t xml:space="preserve"> Bern</w:t>
            </w:r>
          </w:p>
          <w:p w:rsidR="00376126" w:rsidRPr="00905695" w:rsidRDefault="00376126" w:rsidP="00691D1C">
            <w:pPr>
              <w:pStyle w:val="Absender"/>
              <w:rPr>
                <w:rFonts w:cs="Arial"/>
                <w:spacing w:val="0"/>
                <w:sz w:val="20"/>
              </w:rPr>
            </w:pPr>
          </w:p>
          <w:p w:rsidR="00376126" w:rsidRPr="00905695" w:rsidRDefault="00376126" w:rsidP="00691D1C">
            <w:pPr>
              <w:pStyle w:val="Absender"/>
              <w:rPr>
                <w:rFonts w:cs="Arial"/>
                <w:spacing w:val="0"/>
                <w:sz w:val="20"/>
              </w:rPr>
            </w:pPr>
            <w:r w:rsidRPr="00905695">
              <w:rPr>
                <w:rFonts w:cs="Arial"/>
                <w:spacing w:val="0"/>
                <w:sz w:val="20"/>
              </w:rPr>
              <w:t>Telefon 031 321 51 15</w:t>
            </w:r>
          </w:p>
          <w:p w:rsidR="00376126" w:rsidRPr="00905695" w:rsidRDefault="00BC1484" w:rsidP="00691D1C">
            <w:pPr>
              <w:pStyle w:val="Absender"/>
              <w:rPr>
                <w:rFonts w:cs="Arial"/>
                <w:spacing w:val="0"/>
                <w:sz w:val="20"/>
              </w:rPr>
            </w:pPr>
            <w:r w:rsidRPr="00BC1484">
              <w:rPr>
                <w:rFonts w:cs="Arial"/>
                <w:spacing w:val="0"/>
                <w:sz w:val="20"/>
              </w:rPr>
              <w:t>kinderbetreuung</w:t>
            </w:r>
            <w:r w:rsidR="00376126" w:rsidRPr="00905695">
              <w:rPr>
                <w:rFonts w:cs="Arial"/>
                <w:spacing w:val="0"/>
                <w:sz w:val="20"/>
              </w:rPr>
              <w:t>@bern.ch</w:t>
            </w:r>
          </w:p>
          <w:p w:rsidR="00376126" w:rsidRPr="00905695" w:rsidRDefault="00376126" w:rsidP="003819ED">
            <w:pPr>
              <w:pStyle w:val="Absender"/>
              <w:rPr>
                <w:rFonts w:cs="Arial"/>
                <w:spacing w:val="0"/>
                <w:sz w:val="20"/>
              </w:rPr>
            </w:pPr>
            <w:r w:rsidRPr="00905695">
              <w:rPr>
                <w:rFonts w:cs="Arial"/>
                <w:spacing w:val="0"/>
                <w:sz w:val="20"/>
              </w:rPr>
              <w:t>www.bern.ch</w:t>
            </w:r>
          </w:p>
        </w:tc>
        <w:bookmarkStart w:id="0" w:name="NVnErzBer1"/>
        <w:bookmarkStart w:id="1" w:name="AdrErzBer1"/>
        <w:bookmarkStart w:id="2" w:name="PLZOrtErzBer1"/>
        <w:bookmarkEnd w:id="0"/>
        <w:bookmarkEnd w:id="1"/>
        <w:bookmarkEnd w:id="2"/>
        <w:tc>
          <w:tcPr>
            <w:tcW w:w="4893" w:type="dxa"/>
          </w:tcPr>
          <w:p w:rsidR="00376126" w:rsidRPr="00857811" w:rsidRDefault="00753735" w:rsidP="00691D1C">
            <w:pPr>
              <w:pStyle w:val="Absender"/>
              <w:rPr>
                <w:rFonts w:cs="Arial"/>
                <w:spacing w:val="0"/>
                <w:sz w:val="20"/>
              </w:rPr>
            </w:pPr>
            <w:r>
              <w:rPr>
                <w:rFonts w:cs="Arial"/>
                <w:spacing w:val="0"/>
                <w:sz w:val="20"/>
              </w:rPr>
              <w:fldChar w:fldCharType="begin"/>
            </w:r>
            <w:r>
              <w:rPr>
                <w:rFonts w:cs="Arial"/>
                <w:spacing w:val="0"/>
                <w:sz w:val="20"/>
              </w:rPr>
              <w:instrText xml:space="preserve"> DOCVARIABLE  FIELD_printMerge.zustellAdresse  \* MERGEFORMAT </w:instrText>
            </w:r>
            <w:r>
              <w:rPr>
                <w:rFonts w:cs="Arial"/>
                <w:spacing w:val="0"/>
                <w:sz w:val="20"/>
              </w:rPr>
              <w:fldChar w:fldCharType="end"/>
            </w:r>
          </w:p>
        </w:tc>
      </w:tr>
    </w:tbl>
    <w:p w:rsidR="00376126" w:rsidRDefault="00E559CC">
      <w:pPr>
        <w:pStyle w:val="Text"/>
        <w:rPr>
          <w:rFonts w:cs="Arial"/>
          <w:spacing w:val="0"/>
          <w:lang w:val="de-DE"/>
        </w:rPr>
      </w:pPr>
      <w:r>
        <w:rPr>
          <w:rFonts w:cs="Arial"/>
          <w:noProof/>
          <w:spacing w:val="0"/>
        </w:rPr>
        <w:drawing>
          <wp:anchor distT="0" distB="0" distL="114300" distR="114300" simplePos="0" relativeHeight="251648512" behindDoc="0" locked="0" layoutInCell="1" allowOverlap="1" wp14:anchorId="6448B387" wp14:editId="6A010FF7">
            <wp:simplePos x="0" y="0"/>
            <wp:positionH relativeFrom="column">
              <wp:posOffset>2800350</wp:posOffset>
            </wp:positionH>
            <wp:positionV relativeFrom="paragraph">
              <wp:posOffset>-2870673</wp:posOffset>
            </wp:positionV>
            <wp:extent cx="1307816" cy="923702"/>
            <wp:effectExtent l="0" t="0" r="698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n wappe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7816" cy="923702"/>
                    </a:xfrm>
                    <a:prstGeom prst="rect">
                      <a:avLst/>
                    </a:prstGeom>
                  </pic:spPr>
                </pic:pic>
              </a:graphicData>
            </a:graphic>
          </wp:anchor>
        </w:drawing>
      </w:r>
    </w:p>
    <w:p w:rsidR="00D4199C" w:rsidRPr="00905695" w:rsidRDefault="00D4199C">
      <w:pPr>
        <w:pStyle w:val="Text"/>
        <w:rPr>
          <w:rFonts w:cs="Arial"/>
          <w:spacing w:val="0"/>
          <w:lang w:val="de-DE"/>
        </w:rPr>
      </w:pPr>
    </w:p>
    <w:p w:rsidR="002B4A4E" w:rsidRPr="00905695" w:rsidRDefault="002B4A4E">
      <w:pPr>
        <w:pStyle w:val="Text"/>
        <w:rPr>
          <w:rFonts w:cs="Arial"/>
          <w:spacing w:val="0"/>
          <w:lang w:val="de-DE"/>
        </w:rPr>
      </w:pPr>
      <w:r w:rsidRPr="00905695">
        <w:rPr>
          <w:rFonts w:cs="Arial"/>
          <w:spacing w:val="0"/>
          <w:lang w:val="de-DE"/>
        </w:rPr>
        <w:t xml:space="preserve">Bern, </w:t>
      </w:r>
      <w:r w:rsidR="00753735">
        <w:rPr>
          <w:rFonts w:cs="Arial"/>
          <w:spacing w:val="0"/>
          <w:lang w:val="de-DE"/>
        </w:rPr>
        <w:fldChar w:fldCharType="begin"/>
      </w:r>
      <w:r w:rsidR="00753735">
        <w:rPr>
          <w:rFonts w:cs="Arial"/>
          <w:spacing w:val="0"/>
          <w:lang w:val="de-DE"/>
        </w:rPr>
        <w:instrText xml:space="preserve"> DOCVARIABLE  FIELD_printMerge.zustellDatum  \* MERGEFORMAT </w:instrText>
      </w:r>
      <w:r w:rsidR="00753735">
        <w:rPr>
          <w:rFonts w:cs="Arial"/>
          <w:spacing w:val="0"/>
          <w:lang w:val="de-DE"/>
        </w:rPr>
        <w:fldChar w:fldCharType="end"/>
      </w:r>
    </w:p>
    <w:p w:rsidR="00023F7A" w:rsidRPr="00905695" w:rsidRDefault="00023F7A">
      <w:pPr>
        <w:pStyle w:val="Text"/>
        <w:rPr>
          <w:rFonts w:cs="Arial"/>
          <w:spacing w:val="0"/>
          <w:lang w:val="de-DE"/>
        </w:rPr>
      </w:pPr>
    </w:p>
    <w:p w:rsidR="00023F7A" w:rsidRPr="00905695" w:rsidRDefault="00023F7A">
      <w:pPr>
        <w:pStyle w:val="Text"/>
        <w:rPr>
          <w:rFonts w:cs="Arial"/>
          <w:spacing w:val="0"/>
          <w:lang w:val="de-DE"/>
        </w:rPr>
      </w:pPr>
    </w:p>
    <w:p w:rsidR="00757201" w:rsidRDefault="00BC1A4A" w:rsidP="00757201">
      <w:pPr>
        <w:pStyle w:val="Text"/>
        <w:rPr>
          <w:b/>
        </w:rPr>
      </w:pPr>
      <w:r w:rsidRPr="00390C90">
        <w:rPr>
          <w:b/>
        </w:rPr>
        <w:t>Referenznummer</w:t>
      </w:r>
      <w:r w:rsidR="00757201" w:rsidRPr="00390C90">
        <w:rPr>
          <w:b/>
        </w:rPr>
        <w:t xml:space="preserve">: </w:t>
      </w:r>
      <w:r w:rsidR="00867F7D" w:rsidRPr="00390C90">
        <w:rPr>
          <w:rFonts w:cs="Arial"/>
          <w:b/>
          <w:spacing w:val="0"/>
          <w:lang w:val="de-DE"/>
        </w:rPr>
        <w:fldChar w:fldCharType="begin"/>
      </w:r>
      <w:r w:rsidR="00867F7D" w:rsidRPr="00390C90">
        <w:rPr>
          <w:rFonts w:cs="Arial"/>
          <w:b/>
          <w:spacing w:val="0"/>
          <w:lang w:val="de-DE"/>
        </w:rPr>
        <w:instrText xml:space="preserve"> DOCVARIABL</w:instrText>
      </w:r>
      <w:bookmarkStart w:id="3" w:name="_GoBack"/>
      <w:bookmarkEnd w:id="3"/>
      <w:r w:rsidR="00867F7D" w:rsidRPr="00390C90">
        <w:rPr>
          <w:rFonts w:cs="Arial"/>
          <w:b/>
          <w:spacing w:val="0"/>
          <w:lang w:val="de-DE"/>
        </w:rPr>
        <w:instrText xml:space="preserve">E  FIELD_printMerge.fallNummer  \* MERGEFORMAT </w:instrText>
      </w:r>
      <w:r w:rsidR="00867F7D" w:rsidRPr="00390C90">
        <w:rPr>
          <w:rFonts w:cs="Arial"/>
          <w:b/>
          <w:spacing w:val="0"/>
          <w:lang w:val="de-DE"/>
        </w:rPr>
        <w:fldChar w:fldCharType="end"/>
      </w:r>
      <w:r w:rsidR="00867F7D" w:rsidRPr="00AD42CE">
        <w:rPr>
          <w:rFonts w:cs="Arial"/>
          <w:b/>
          <w:spacing w:val="0"/>
          <w:lang w:val="de-DE"/>
        </w:rPr>
        <w:t xml:space="preserve"> – </w:t>
      </w:r>
      <w:r w:rsidR="00867F7D">
        <w:rPr>
          <w:rFonts w:cs="Arial"/>
          <w:b/>
          <w:spacing w:val="0"/>
          <w:lang w:val="de-DE"/>
        </w:rPr>
        <w:fldChar w:fldCharType="begin"/>
      </w:r>
      <w:r w:rsidR="00867F7D">
        <w:rPr>
          <w:rFonts w:cs="Arial"/>
          <w:b/>
          <w:spacing w:val="0"/>
          <w:lang w:val="de-DE"/>
        </w:rPr>
        <w:instrText xml:space="preserve"> DOCVARIABLE  FIELD_printMerge.periode  \* MERGEFORMAT </w:instrText>
      </w:r>
      <w:r w:rsidR="00867F7D">
        <w:rPr>
          <w:rFonts w:cs="Arial"/>
          <w:b/>
          <w:spacing w:val="0"/>
          <w:lang w:val="de-DE"/>
        </w:rPr>
        <w:fldChar w:fldCharType="end"/>
      </w:r>
    </w:p>
    <w:p w:rsidR="00757201" w:rsidRPr="005A00E3" w:rsidRDefault="00757201" w:rsidP="00757201">
      <w:pPr>
        <w:pStyle w:val="Text"/>
        <w:rPr>
          <w:b/>
        </w:rPr>
      </w:pPr>
      <w:proofErr w:type="spellStart"/>
      <w:r>
        <w:rPr>
          <w:b/>
        </w:rPr>
        <w:t>Nichteintretensverfügung</w:t>
      </w:r>
      <w:proofErr w:type="spellEnd"/>
    </w:p>
    <w:p w:rsidR="002B4A4E" w:rsidRPr="00905695" w:rsidRDefault="002B4A4E">
      <w:pPr>
        <w:pStyle w:val="Text"/>
        <w:rPr>
          <w:rFonts w:cs="Arial"/>
          <w:spacing w:val="0"/>
          <w:lang w:val="de-DE"/>
        </w:rPr>
      </w:pPr>
    </w:p>
    <w:p w:rsidR="00AE3232" w:rsidRPr="00905695" w:rsidRDefault="00AE3232">
      <w:pPr>
        <w:pStyle w:val="Text"/>
        <w:rPr>
          <w:rFonts w:cs="Arial"/>
          <w:spacing w:val="0"/>
          <w:lang w:val="de-DE"/>
        </w:rPr>
      </w:pPr>
    </w:p>
    <w:p w:rsidR="002B4A4E" w:rsidRPr="0071233A" w:rsidRDefault="0093366A">
      <w:pPr>
        <w:pStyle w:val="Text"/>
        <w:rPr>
          <w:rFonts w:cs="Arial"/>
          <w:spacing w:val="0"/>
          <w:lang w:val="de-DE"/>
        </w:rPr>
      </w:pPr>
      <w:r w:rsidRPr="0071233A">
        <w:rPr>
          <w:rFonts w:cs="Arial"/>
          <w:spacing w:val="0"/>
          <w:lang w:val="de-DE"/>
        </w:rPr>
        <w:t>Sehr geehrte</w:t>
      </w:r>
      <w:r w:rsidR="002B4A4E" w:rsidRPr="0071233A">
        <w:rPr>
          <w:rFonts w:cs="Arial"/>
          <w:spacing w:val="0"/>
          <w:lang w:val="de-DE"/>
        </w:rPr>
        <w:t xml:space="preserve"> Familie</w:t>
      </w:r>
    </w:p>
    <w:p w:rsidR="002B4A4E" w:rsidRPr="0071233A" w:rsidRDefault="002B4A4E">
      <w:pPr>
        <w:pStyle w:val="Text"/>
        <w:rPr>
          <w:rFonts w:cs="Arial"/>
          <w:spacing w:val="0"/>
          <w:lang w:val="de-DE"/>
        </w:rPr>
      </w:pPr>
    </w:p>
    <w:p w:rsidR="00757201" w:rsidRPr="0071233A" w:rsidRDefault="00757201" w:rsidP="00757201">
      <w:pPr>
        <w:pStyle w:val="Text"/>
        <w:rPr>
          <w:spacing w:val="0"/>
        </w:rPr>
      </w:pPr>
      <w:r w:rsidRPr="0071233A">
        <w:rPr>
          <w:spacing w:val="0"/>
        </w:rPr>
        <w:t>Sie beantragen einen städtischen Beitrag an die familienergänzende Betreuung für den Zei</w:t>
      </w:r>
      <w:r w:rsidRPr="0071233A">
        <w:rPr>
          <w:spacing w:val="0"/>
        </w:rPr>
        <w:t>t</w:t>
      </w:r>
      <w:r w:rsidRPr="0071233A">
        <w:rPr>
          <w:spacing w:val="0"/>
        </w:rPr>
        <w:t xml:space="preserve">raum vom </w:t>
      </w:r>
      <w:r w:rsidR="002E3F61">
        <w:rPr>
          <w:rFonts w:cs="Arial"/>
          <w:spacing w:val="0"/>
          <w:lang w:val="de-DE"/>
        </w:rPr>
        <w:fldChar w:fldCharType="begin"/>
      </w:r>
      <w:r w:rsidR="002E3F61">
        <w:rPr>
          <w:rFonts w:cs="Arial"/>
          <w:spacing w:val="0"/>
          <w:lang w:val="de-DE"/>
        </w:rPr>
        <w:instrText xml:space="preserve"> DOCVARIABLE  FIELD_printMerge.angebotVon  \* MERGEFORMAT </w:instrText>
      </w:r>
      <w:r w:rsidR="002E3F61">
        <w:rPr>
          <w:rFonts w:cs="Arial"/>
          <w:spacing w:val="0"/>
          <w:lang w:val="de-DE"/>
        </w:rPr>
        <w:fldChar w:fldCharType="end"/>
      </w:r>
      <w:r w:rsidR="002E3F61" w:rsidRPr="00046152">
        <w:rPr>
          <w:spacing w:val="0"/>
        </w:rPr>
        <w:t xml:space="preserve"> bis </w:t>
      </w:r>
      <w:r w:rsidR="002E3F61">
        <w:rPr>
          <w:rFonts w:cs="Arial"/>
          <w:spacing w:val="0"/>
          <w:lang w:val="de-DE"/>
        </w:rPr>
        <w:fldChar w:fldCharType="begin"/>
      </w:r>
      <w:r w:rsidR="002E3F61">
        <w:rPr>
          <w:rFonts w:cs="Arial"/>
          <w:spacing w:val="0"/>
          <w:lang w:val="de-DE"/>
        </w:rPr>
        <w:instrText xml:space="preserve"> DOCVARIABLE  FIELD_printMerge.angebotBis  \* MERGEFORMAT </w:instrText>
      </w:r>
      <w:r w:rsidR="002E3F61">
        <w:rPr>
          <w:rFonts w:cs="Arial"/>
          <w:spacing w:val="0"/>
          <w:lang w:val="de-DE"/>
        </w:rPr>
        <w:fldChar w:fldCharType="end"/>
      </w:r>
      <w:r w:rsidR="002E3F61" w:rsidRPr="00046152">
        <w:rPr>
          <w:spacing w:val="0"/>
        </w:rPr>
        <w:t xml:space="preserve"> </w:t>
      </w:r>
      <w:proofErr w:type="gramStart"/>
      <w:r w:rsidR="002E3F61" w:rsidRPr="00046152">
        <w:rPr>
          <w:spacing w:val="0"/>
        </w:rPr>
        <w:t xml:space="preserve">für </w:t>
      </w:r>
      <w:proofErr w:type="gramEnd"/>
      <w:r w:rsidR="002E3F61">
        <w:rPr>
          <w:rFonts w:cs="Arial"/>
          <w:spacing w:val="0"/>
          <w:lang w:val="de-DE"/>
        </w:rPr>
        <w:fldChar w:fldCharType="begin"/>
      </w:r>
      <w:r w:rsidR="002E3F61">
        <w:rPr>
          <w:rFonts w:cs="Arial"/>
          <w:spacing w:val="0"/>
          <w:lang w:val="de-DE"/>
        </w:rPr>
        <w:instrText xml:space="preserve"> DOCVARIABLE  FIELD_printMerge.angebotName  \* MERGEFORMAT </w:instrText>
      </w:r>
      <w:r w:rsidR="002E3F61">
        <w:rPr>
          <w:rFonts w:cs="Arial"/>
          <w:spacing w:val="0"/>
          <w:lang w:val="de-DE"/>
        </w:rPr>
        <w:fldChar w:fldCharType="end"/>
      </w:r>
      <w:r w:rsidR="002E3F61">
        <w:rPr>
          <w:spacing w:val="0"/>
        </w:rPr>
        <w:t>.</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Sie haben uns zu diesem Zweck am</w:t>
      </w:r>
      <w:r w:rsidR="00BE25CB">
        <w:rPr>
          <w:spacing w:val="0"/>
        </w:rPr>
        <w:t xml:space="preserve"> </w:t>
      </w:r>
      <w:r w:rsidR="005110DD">
        <w:rPr>
          <w:rFonts w:cs="Arial"/>
          <w:b/>
          <w:spacing w:val="0"/>
          <w:lang w:val="de-DE"/>
        </w:rPr>
        <w:fldChar w:fldCharType="begin"/>
      </w:r>
      <w:r w:rsidR="005110DD">
        <w:rPr>
          <w:rFonts w:cs="Arial"/>
          <w:b/>
          <w:spacing w:val="0"/>
          <w:lang w:val="de-DE"/>
        </w:rPr>
        <w:instrText xml:space="preserve"> DOCVARIABLE  FIELD_printMerge.gesuchEingangsDatum  \* MERGEFORMAT </w:instrText>
      </w:r>
      <w:r w:rsidR="005110DD">
        <w:rPr>
          <w:rFonts w:cs="Arial"/>
          <w:b/>
          <w:spacing w:val="0"/>
          <w:lang w:val="de-DE"/>
        </w:rPr>
        <w:fldChar w:fldCharType="end"/>
      </w:r>
      <w:r w:rsidRPr="0071233A">
        <w:rPr>
          <w:spacing w:val="0"/>
        </w:rPr>
        <w:t xml:space="preserve"> ein entsprechendes G</w:t>
      </w:r>
      <w:r w:rsidRPr="0071233A">
        <w:rPr>
          <w:spacing w:val="0"/>
        </w:rPr>
        <w:t>e</w:t>
      </w:r>
      <w:r w:rsidRPr="0071233A">
        <w:rPr>
          <w:spacing w:val="0"/>
        </w:rPr>
        <w:t>such eingereicht.</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Weil die Unterlagen/Angaben unvollständig sind, haben wir Sie mit Fristansetzung zweimal gemahnt, um namentlich bezeichnete zusätzliche Unterlagen/Angaben nachzuliefern. Wir h</w:t>
      </w:r>
      <w:r w:rsidRPr="0071233A">
        <w:rPr>
          <w:spacing w:val="0"/>
        </w:rPr>
        <w:t>a</w:t>
      </w:r>
      <w:r w:rsidRPr="0071233A">
        <w:rPr>
          <w:spacing w:val="0"/>
        </w:rPr>
        <w:t>ben darauf hingewiesen, dass ohne Ihre Mitwirkung keine Vergünstigungen gewährt werden können. Sie haben die Fristen unbenutzt verstreichen lassen. Aufgrund der fehle</w:t>
      </w:r>
      <w:r w:rsidRPr="0071233A">
        <w:rPr>
          <w:spacing w:val="0"/>
        </w:rPr>
        <w:t>n</w:t>
      </w:r>
      <w:r w:rsidRPr="0071233A">
        <w:rPr>
          <w:spacing w:val="0"/>
        </w:rPr>
        <w:t>den/unvollständigen Daten ist heute eine materielle Beurteilung Ihres Gesuchs ausgeschlossen.</w:t>
      </w:r>
    </w:p>
    <w:p w:rsidR="00757201" w:rsidRPr="0071233A" w:rsidRDefault="00757201" w:rsidP="00757201">
      <w:pPr>
        <w:pStyle w:val="Text"/>
        <w:rPr>
          <w:spacing w:val="0"/>
        </w:rPr>
      </w:pPr>
    </w:p>
    <w:p w:rsidR="00757201" w:rsidRDefault="00757201" w:rsidP="00757201">
      <w:pPr>
        <w:pStyle w:val="Text"/>
        <w:rPr>
          <w:spacing w:val="0"/>
        </w:rPr>
      </w:pPr>
      <w:r w:rsidRPr="0071233A">
        <w:rPr>
          <w:spacing w:val="0"/>
        </w:rPr>
        <w:t>Im Verwaltungsverfahren gilt der Untersuchungsgrundsatz, d.h. die Behörden stellen den Sac</w:t>
      </w:r>
      <w:r w:rsidRPr="0071233A">
        <w:rPr>
          <w:spacing w:val="0"/>
        </w:rPr>
        <w:t>h</w:t>
      </w:r>
      <w:r w:rsidRPr="0071233A">
        <w:rPr>
          <w:spacing w:val="0"/>
        </w:rPr>
        <w:t>verhalt von Amtes wegen fest (Art. 18 Abs. 1 VRPG</w:t>
      </w:r>
      <w:r w:rsidR="008E3CB7">
        <w:rPr>
          <w:rFonts w:cs="Arial"/>
          <w:spacing w:val="0"/>
        </w:rPr>
        <w:t>¹</w:t>
      </w:r>
      <w:r w:rsidRPr="0071233A">
        <w:rPr>
          <w:spacing w:val="0"/>
        </w:rPr>
        <w:t>). Der Untersuchungsgrundsatz wird inde</w:t>
      </w:r>
      <w:r w:rsidRPr="0071233A">
        <w:rPr>
          <w:spacing w:val="0"/>
        </w:rPr>
        <w:t>s</w:t>
      </w:r>
      <w:r w:rsidRPr="0071233A">
        <w:rPr>
          <w:spacing w:val="0"/>
        </w:rPr>
        <w:t>sen durch die Mitwirkungspflicht der Parteien eingeschränkt. Danach sind die Parteien verpflic</w:t>
      </w:r>
      <w:r w:rsidRPr="0071233A">
        <w:rPr>
          <w:spacing w:val="0"/>
        </w:rPr>
        <w:t>h</w:t>
      </w:r>
      <w:r w:rsidRPr="0071233A">
        <w:rPr>
          <w:spacing w:val="0"/>
        </w:rPr>
        <w:t>tet, aktiv zur Ermittlung des Sachverhalts beizutragen. Die verantwortliche Behörde muss nicht Abklärungen treffen, wenn ein Sachumstand von einer Partei (durch Auskünfte, Unterlagen usw.) geklärt werden könnte, die Partei aber die mögliche und zumutbare Mitarbeit unterlässt. Die Mitwirkungspflicht gilt allgemein, wenn eine Partei aus einem Begehren Rechte ableitet (Art. 20 Abs. 1 VRPG), und sie ist als spezifische und umfassende Mitwirkungspflicht der Eltern im Rahmen der vergünstigten familienergänzenden Kinderbetreuung in der Betreuungsverordnung verankert. Danach sind die Eltern verpflichtet, die erforderlichen Angaben zu machen, die nöt</w:t>
      </w:r>
      <w:r w:rsidRPr="0071233A">
        <w:rPr>
          <w:spacing w:val="0"/>
        </w:rPr>
        <w:t>i</w:t>
      </w:r>
      <w:r w:rsidRPr="0071233A">
        <w:rPr>
          <w:spacing w:val="0"/>
        </w:rPr>
        <w:t>gen Unterlagen vorzulegen sowie Änderungen der Verhältnisse unverzüglich zu melden (Art. 16 Abs. 1 FEBVO</w:t>
      </w:r>
      <w:r w:rsidR="00F86037">
        <w:rPr>
          <w:rFonts w:cs="Arial"/>
          <w:spacing w:val="0"/>
        </w:rPr>
        <w:t>²</w:t>
      </w:r>
      <w:r w:rsidRPr="0071233A">
        <w:rPr>
          <w:spacing w:val="0"/>
        </w:rPr>
        <w:t>).</w:t>
      </w:r>
    </w:p>
    <w:p w:rsidR="00FE3B87" w:rsidRDefault="00FE3B87">
      <w:pPr>
        <w:sectPr w:rsidR="00FE3B87" w:rsidSect="00FE3B87">
          <w:footerReference w:type="first" r:id="rId10"/>
          <w:type w:val="continuous"/>
          <w:pgSz w:w="11906" w:h="16838" w:code="9"/>
          <w:pgMar w:top="2552" w:right="1418" w:bottom="709" w:left="1985" w:header="454" w:footer="294" w:gutter="0"/>
          <w:paperSrc w:first="7" w:other="7"/>
          <w:cols w:space="720"/>
          <w:titlePg/>
        </w:sectPr>
      </w:pPr>
    </w:p>
    <w:p w:rsidR="00757201" w:rsidRPr="0071233A" w:rsidRDefault="00757201" w:rsidP="00757201">
      <w:pPr>
        <w:pStyle w:val="Text"/>
        <w:rPr>
          <w:spacing w:val="0"/>
        </w:rPr>
      </w:pPr>
      <w:r w:rsidRPr="0071233A">
        <w:rPr>
          <w:spacing w:val="0"/>
        </w:rPr>
        <w:lastRenderedPageBreak/>
        <w:t>Der Mitwirkungspflicht der Eltern steht eine Aufklärungspflicht des Jugendamts gegenüber. Dieses hat die Eltern darauf hinzuweisen,</w:t>
      </w:r>
      <w:r w:rsidR="0071233A">
        <w:rPr>
          <w:spacing w:val="0"/>
        </w:rPr>
        <w:t xml:space="preserve"> welche Beweismittel sie zwecks </w:t>
      </w:r>
      <w:r w:rsidRPr="0071233A">
        <w:rPr>
          <w:spacing w:val="0"/>
        </w:rPr>
        <w:t>Prüfung der A</w:t>
      </w:r>
      <w:r w:rsidRPr="0071233A">
        <w:rPr>
          <w:spacing w:val="0"/>
        </w:rPr>
        <w:t>n</w:t>
      </w:r>
      <w:r w:rsidRPr="0071233A">
        <w:rPr>
          <w:spacing w:val="0"/>
        </w:rPr>
        <w:t>spruchsberechtigung beizubringen haben und mit welchen Rechtsfolgen sie im Unterlassung</w:t>
      </w:r>
      <w:r w:rsidRPr="0071233A">
        <w:rPr>
          <w:spacing w:val="0"/>
        </w:rPr>
        <w:t>s</w:t>
      </w:r>
      <w:r w:rsidRPr="0071233A">
        <w:rPr>
          <w:spacing w:val="0"/>
        </w:rPr>
        <w:t>fall zu rechnen hat. Das Jugendamt hat seine Aufklärungspflicht mit dem oben aufgeführten Schreiben wahrgenommen.</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Wird die Mitwirkung verweigert, so kann auf das Gesuch nicht eingetreten werden (Art. 20 Abs. 2 VRPG).</w:t>
      </w:r>
    </w:p>
    <w:p w:rsidR="00757201" w:rsidRPr="0071233A" w:rsidRDefault="00757201" w:rsidP="00757201">
      <w:pPr>
        <w:pStyle w:val="Text"/>
        <w:rPr>
          <w:spacing w:val="0"/>
        </w:rPr>
      </w:pPr>
    </w:p>
    <w:p w:rsidR="00757201" w:rsidRPr="0071233A" w:rsidRDefault="00757201" w:rsidP="00757201">
      <w:pPr>
        <w:pStyle w:val="Text"/>
        <w:rPr>
          <w:spacing w:val="0"/>
        </w:rPr>
      </w:pPr>
      <w:r w:rsidRPr="0071233A">
        <w:rPr>
          <w:spacing w:val="0"/>
        </w:rPr>
        <w:t xml:space="preserve">Aus diesen Gründen wird </w:t>
      </w:r>
      <w:r w:rsidRPr="0071233A">
        <w:rPr>
          <w:b/>
          <w:spacing w:val="0"/>
        </w:rPr>
        <w:t>verfügt</w:t>
      </w:r>
      <w:r w:rsidRPr="0071233A">
        <w:rPr>
          <w:spacing w:val="0"/>
        </w:rPr>
        <w:t>:</w:t>
      </w:r>
    </w:p>
    <w:p w:rsidR="00757201" w:rsidRPr="0071233A" w:rsidRDefault="00757201" w:rsidP="00757201">
      <w:pPr>
        <w:pStyle w:val="Text"/>
        <w:rPr>
          <w:spacing w:val="0"/>
        </w:rPr>
      </w:pPr>
    </w:p>
    <w:p w:rsidR="00757201" w:rsidRPr="0071233A" w:rsidRDefault="00757201" w:rsidP="00757201">
      <w:pPr>
        <w:pStyle w:val="Text"/>
        <w:rPr>
          <w:b/>
          <w:spacing w:val="0"/>
        </w:rPr>
      </w:pPr>
      <w:r w:rsidRPr="0071233A">
        <w:rPr>
          <w:b/>
          <w:spacing w:val="0"/>
        </w:rPr>
        <w:t>Auf Ihr Gesuch vo</w:t>
      </w:r>
      <w:r w:rsidR="00881694">
        <w:rPr>
          <w:b/>
          <w:spacing w:val="0"/>
        </w:rPr>
        <w:t>m</w:t>
      </w:r>
      <w:r w:rsidR="00A03FE9">
        <w:rPr>
          <w:b/>
          <w:spacing w:val="0"/>
        </w:rPr>
        <w:t xml:space="preserve"> </w:t>
      </w:r>
      <w:r w:rsidR="00A03FE9">
        <w:rPr>
          <w:rFonts w:cs="Arial"/>
          <w:b/>
          <w:spacing w:val="0"/>
          <w:lang w:val="de-DE"/>
        </w:rPr>
        <w:fldChar w:fldCharType="begin"/>
      </w:r>
      <w:r w:rsidR="00A03FE9">
        <w:rPr>
          <w:rFonts w:cs="Arial"/>
          <w:b/>
          <w:spacing w:val="0"/>
          <w:lang w:val="de-DE"/>
        </w:rPr>
        <w:instrText xml:space="preserve"> DOCVARIABLE  FIELD_printMerge.gesuchEingangsDatum  \* MERGEFORMAT </w:instrText>
      </w:r>
      <w:r w:rsidR="00A03FE9">
        <w:rPr>
          <w:rFonts w:cs="Arial"/>
          <w:b/>
          <w:spacing w:val="0"/>
          <w:lang w:val="de-DE"/>
        </w:rPr>
        <w:fldChar w:fldCharType="end"/>
      </w:r>
      <w:r w:rsidRPr="0071233A">
        <w:rPr>
          <w:b/>
          <w:spacing w:val="0"/>
        </w:rPr>
        <w:t xml:space="preserve"> wird nicht eingetreten.</w:t>
      </w:r>
    </w:p>
    <w:p w:rsidR="002B4A4E" w:rsidRPr="0071233A" w:rsidRDefault="002B4A4E">
      <w:pPr>
        <w:pStyle w:val="Text"/>
        <w:rPr>
          <w:rFonts w:cs="Arial"/>
          <w:spacing w:val="0"/>
        </w:rPr>
      </w:pPr>
    </w:p>
    <w:p w:rsidR="002B4A4E" w:rsidRPr="0071233A" w:rsidRDefault="002B4A4E">
      <w:pPr>
        <w:pStyle w:val="Text"/>
        <w:rPr>
          <w:rFonts w:cs="Arial"/>
          <w:spacing w:val="0"/>
        </w:rPr>
      </w:pPr>
    </w:p>
    <w:p w:rsidR="002B4A4E" w:rsidRPr="0071233A" w:rsidRDefault="002B4A4E">
      <w:pPr>
        <w:pStyle w:val="Text"/>
        <w:rPr>
          <w:rFonts w:cs="Arial"/>
          <w:spacing w:val="0"/>
        </w:rPr>
      </w:pPr>
      <w:r w:rsidRPr="0071233A">
        <w:rPr>
          <w:rFonts w:cs="Arial"/>
          <w:spacing w:val="0"/>
        </w:rPr>
        <w:t>Freundliche Grüsse</w:t>
      </w:r>
    </w:p>
    <w:p w:rsidR="00C72E00" w:rsidRDefault="00C72E00">
      <w:pPr>
        <w:pStyle w:val="Text"/>
        <w:rPr>
          <w:rFonts w:cs="Arial"/>
          <w:spacing w:val="0"/>
        </w:rPr>
      </w:pPr>
    </w:p>
    <w:p w:rsidR="00C72E00" w:rsidRPr="00905695" w:rsidRDefault="00C72E00">
      <w:pPr>
        <w:pStyle w:val="Text"/>
        <w:rPr>
          <w:rFonts w:cs="Arial"/>
          <w:spacing w:val="0"/>
        </w:rPr>
      </w:pPr>
    </w:p>
    <w:p w:rsidR="00835662" w:rsidRDefault="00835662" w:rsidP="00BC1484">
      <w:pPr>
        <w:pStyle w:val="Text"/>
        <w:tabs>
          <w:tab w:val="left" w:pos="4253"/>
        </w:tabs>
        <w:rPr>
          <w:rFonts w:cs="Arial"/>
          <w:spacing w:val="0"/>
          <w:lang w:val="de-DE"/>
        </w:rPr>
      </w:pPr>
      <w:bookmarkStart w:id="4" w:name="VerantwPers"/>
      <w:bookmarkEnd w:id="4"/>
    </w:p>
    <w:p w:rsidR="002B4A4E" w:rsidRPr="00905695" w:rsidRDefault="00835662" w:rsidP="00BC1484">
      <w:pPr>
        <w:pStyle w:val="Text"/>
        <w:tabs>
          <w:tab w:val="left" w:pos="4253"/>
        </w:tabs>
        <w:rPr>
          <w:rFonts w:cs="Arial"/>
          <w:spacing w:val="0"/>
        </w:rPr>
      </w:pPr>
      <w:proofErr w:type="spellStart"/>
      <w:r>
        <w:rPr>
          <w:rFonts w:cs="Arial"/>
          <w:spacing w:val="0"/>
          <w:lang w:val="de-DE"/>
        </w:rPr>
        <w:t>sig</w:t>
      </w:r>
      <w:proofErr w:type="spellEnd"/>
      <w:r>
        <w:rPr>
          <w:rFonts w:cs="Arial"/>
          <w:spacing w:val="0"/>
          <w:lang w:val="de-DE"/>
        </w:rPr>
        <w:t xml:space="preserve">. </w:t>
      </w:r>
      <w:r w:rsidR="00BC1484">
        <w:rPr>
          <w:rFonts w:cs="Arial"/>
          <w:spacing w:val="0"/>
          <w:lang w:val="de-DE"/>
        </w:rPr>
        <w:fldChar w:fldCharType="begin"/>
      </w:r>
      <w:r w:rsidR="00BC1484">
        <w:rPr>
          <w:rFonts w:cs="Arial"/>
          <w:spacing w:val="0"/>
          <w:lang w:val="de-DE"/>
        </w:rPr>
        <w:instrText xml:space="preserve"> DOCVARIABLE  FIELD_printMerge.unterzeichner  \* MERGEFORMAT </w:instrText>
      </w:r>
      <w:r w:rsidR="00BC1484">
        <w:rPr>
          <w:rFonts w:cs="Arial"/>
          <w:spacing w:val="0"/>
          <w:lang w:val="de-DE"/>
        </w:rPr>
        <w:fldChar w:fldCharType="end"/>
      </w:r>
    </w:p>
    <w:p w:rsidR="002B4A4E" w:rsidRPr="00905695" w:rsidRDefault="00BC1484">
      <w:pPr>
        <w:pStyle w:val="Text"/>
        <w:rPr>
          <w:rFonts w:cs="Arial"/>
          <w:spacing w:val="0"/>
        </w:rPr>
      </w:pPr>
      <w:r>
        <w:rPr>
          <w:rFonts w:cs="Arial"/>
          <w:spacing w:val="0"/>
        </w:rPr>
        <w:t>Sachbearbeitung</w:t>
      </w:r>
    </w:p>
    <w:p w:rsidR="00757201" w:rsidRDefault="00757201" w:rsidP="00757201">
      <w:pPr>
        <w:pStyle w:val="Text"/>
        <w:tabs>
          <w:tab w:val="left" w:pos="4253"/>
        </w:tabs>
      </w:pPr>
    </w:p>
    <w:p w:rsidR="00757201" w:rsidRDefault="00757201" w:rsidP="00757201">
      <w:pPr>
        <w:pStyle w:val="Text"/>
        <w:tabs>
          <w:tab w:val="left" w:pos="4253"/>
        </w:tabs>
      </w:pPr>
    </w:p>
    <w:p w:rsidR="00757201" w:rsidRDefault="00757201" w:rsidP="00757201">
      <w:pPr>
        <w:pStyle w:val="Text"/>
        <w:tabs>
          <w:tab w:val="left" w:pos="4253"/>
        </w:tabs>
      </w:pPr>
    </w:p>
    <w:p w:rsidR="00757201" w:rsidRDefault="00757201" w:rsidP="00D2326F">
      <w:pPr>
        <w:pStyle w:val="Text"/>
        <w:pBdr>
          <w:top w:val="single" w:sz="4" w:space="1" w:color="auto"/>
          <w:left w:val="single" w:sz="4" w:space="4" w:color="auto"/>
          <w:bottom w:val="single" w:sz="4" w:space="4" w:color="auto"/>
          <w:right w:val="single" w:sz="4" w:space="21" w:color="auto"/>
        </w:pBdr>
      </w:pPr>
      <w:r w:rsidRPr="00FC6BEE">
        <w:rPr>
          <w:b/>
        </w:rPr>
        <w:t>Rechtsmittelbelehr</w:t>
      </w:r>
      <w:r w:rsidR="00ED417E">
        <w:rPr>
          <w:b/>
        </w:rPr>
        <w:t>ung</w:t>
      </w:r>
      <w:r w:rsidRPr="00FC6BEE">
        <w:rPr>
          <w:b/>
        </w:rPr>
        <w:t>:</w:t>
      </w:r>
      <w:r w:rsidR="008E4AE4">
        <w:rPr>
          <w:b/>
        </w:rPr>
        <w:br/>
      </w:r>
      <w:r w:rsidRPr="003A41EE">
        <w:t>Gegen diese Verfügung kann innert 30 Tagen Beschwerde erhoben werden. Die B</w:t>
      </w:r>
      <w:r w:rsidRPr="003A41EE">
        <w:t>e</w:t>
      </w:r>
      <w:r w:rsidRPr="003A41EE">
        <w:t>schwerdefrist kann nicht verlängert werden. Die Beschwerde ist de</w:t>
      </w:r>
      <w:r>
        <w:t>r</w:t>
      </w:r>
      <w:r w:rsidRPr="003A41EE">
        <w:t xml:space="preserve"> </w:t>
      </w:r>
      <w:r>
        <w:t>Direktion für Bi</w:t>
      </w:r>
      <w:r>
        <w:t>l</w:t>
      </w:r>
      <w:r>
        <w:t>dung, Soziales und Sport, Generalsekretariat, Predigergasse 5, Postfach 3368</w:t>
      </w:r>
      <w:r w:rsidRPr="003A41EE">
        <w:t xml:space="preserve">, </w:t>
      </w:r>
      <w:r>
        <w:t>3001 Bern</w:t>
      </w:r>
      <w:r w:rsidRPr="003A41EE">
        <w:t>, zuzustellen. Sie muss (a) angeben, welche Entscheidung anstelle der angefoc</w:t>
      </w:r>
      <w:r w:rsidRPr="003A41EE">
        <w:t>h</w:t>
      </w:r>
      <w:r w:rsidRPr="003A41EE">
        <w:t xml:space="preserve">tenen Verfügung beantragt wird; (b) aus welchen Gründen diese andere Entscheidung verlangt wird, (c) die Unterschrift der </w:t>
      </w:r>
      <w:proofErr w:type="spellStart"/>
      <w:r w:rsidRPr="003A41EE">
        <w:t>beschwerdeführenden</w:t>
      </w:r>
      <w:proofErr w:type="spellEnd"/>
      <w:r w:rsidRPr="003A41EE">
        <w:t xml:space="preserve"> Partei oder der sie vertr</w:t>
      </w:r>
      <w:r w:rsidRPr="003A41EE">
        <w:t>e</w:t>
      </w:r>
      <w:r w:rsidRPr="003A41EE">
        <w:t>tenden Person enthalten. Der Beschwerdeschrift beizulegen sind die Beweismittel, s</w:t>
      </w:r>
      <w:r w:rsidRPr="003A41EE">
        <w:t>o</w:t>
      </w:r>
      <w:r w:rsidRPr="003A41EE">
        <w:t>weit sie greifbar sind, und die angefochtene Verfügung</w:t>
      </w:r>
      <w:r>
        <w:t>.</w:t>
      </w:r>
    </w:p>
    <w:sectPr w:rsidR="00757201" w:rsidSect="00FE3B87">
      <w:headerReference w:type="first" r:id="rId11"/>
      <w:footerReference w:type="first" r:id="rId12"/>
      <w:pgSz w:w="11906" w:h="16838" w:code="9"/>
      <w:pgMar w:top="1560" w:right="1418" w:bottom="709" w:left="1985" w:header="454" w:footer="294" w:gutter="0"/>
      <w:paperSrc w:first="7" w:other="7"/>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7B8" w:rsidRDefault="005B27B8">
      <w:r>
        <w:separator/>
      </w:r>
    </w:p>
  </w:endnote>
  <w:endnote w:type="continuationSeparator" w:id="0">
    <w:p w:rsidR="005B27B8" w:rsidRDefault="005B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B87" w:rsidRPr="00FE3B87" w:rsidRDefault="00F86037" w:rsidP="00FE3B87">
    <w:pPr>
      <w:pStyle w:val="Funotentext"/>
      <w:spacing w:line="276" w:lineRule="auto"/>
      <w:rPr>
        <w:sz w:val="14"/>
        <w:szCs w:val="18"/>
      </w:rPr>
    </w:pPr>
    <w:r>
      <w:rPr>
        <w:rFonts w:cs="Arial"/>
        <w:sz w:val="14"/>
        <w:szCs w:val="18"/>
      </w:rPr>
      <w:t>¹</w:t>
    </w:r>
    <w:r>
      <w:rPr>
        <w:sz w:val="14"/>
        <w:szCs w:val="18"/>
      </w:rPr>
      <w:t xml:space="preserve"> </w:t>
    </w:r>
    <w:r w:rsidR="00FE3B87" w:rsidRPr="00FE3B87">
      <w:rPr>
        <w:sz w:val="14"/>
        <w:szCs w:val="18"/>
      </w:rPr>
      <w:t>Gesetz vom 23. Mai 1989 über die Verwaltungsrechtspflege (VRPG; BSG 155.21)</w:t>
    </w:r>
  </w:p>
  <w:p w:rsidR="00FE3B87" w:rsidRPr="00FE3B87" w:rsidRDefault="00F86037" w:rsidP="00FE3B87">
    <w:pPr>
      <w:pStyle w:val="Fuzeile"/>
      <w:rPr>
        <w:sz w:val="16"/>
      </w:rPr>
    </w:pPr>
    <w:r>
      <w:rPr>
        <w:rFonts w:cs="Arial"/>
        <w:sz w:val="14"/>
        <w:szCs w:val="18"/>
      </w:rPr>
      <w:t>²</w:t>
    </w:r>
    <w:r>
      <w:rPr>
        <w:sz w:val="14"/>
        <w:szCs w:val="18"/>
      </w:rPr>
      <w:t xml:space="preserve"> </w:t>
    </w:r>
    <w:r w:rsidR="00FE3B87" w:rsidRPr="00FE3B87">
      <w:rPr>
        <w:sz w:val="14"/>
        <w:szCs w:val="18"/>
      </w:rPr>
      <w:t>Verordnung vom 6. November 2013 über die familienergänzende Betreuung von Kindern und Jugendlichen (Betreuungsve</w:t>
    </w:r>
    <w:r w:rsidR="00FE3B87" w:rsidRPr="00FE3B87">
      <w:rPr>
        <w:sz w:val="14"/>
        <w:szCs w:val="18"/>
      </w:rPr>
      <w:t>r</w:t>
    </w:r>
    <w:r w:rsidR="00FE3B87" w:rsidRPr="00FE3B87">
      <w:rPr>
        <w:sz w:val="14"/>
        <w:szCs w:val="18"/>
      </w:rPr>
      <w:t>ordnung; FEBVO; SSSB 862.311)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5FA" w:rsidRPr="00B075FA" w:rsidRDefault="00B075FA" w:rsidP="00B075F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7B8" w:rsidRDefault="005B27B8">
      <w:r>
        <w:separator/>
      </w:r>
    </w:p>
  </w:footnote>
  <w:footnote w:type="continuationSeparator" w:id="0">
    <w:p w:rsidR="005B27B8" w:rsidRDefault="005B27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75FA" w:rsidRDefault="00B075F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F228D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579EDBC2"/>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0FDA63E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126BDD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1DD4A8F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72EEB39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4D4E25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3EEC550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5674F35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9558F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15BC09FE"/>
    <w:multiLevelType w:val="hybridMultilevel"/>
    <w:tmpl w:val="19D0C974"/>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nsid w:val="1F925D14"/>
    <w:multiLevelType w:val="hybridMultilevel"/>
    <w:tmpl w:val="44BE8E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47262E4"/>
    <w:multiLevelType w:val="hybridMultilevel"/>
    <w:tmpl w:val="082AB2B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844623"/>
    <w:multiLevelType w:val="hybridMultilevel"/>
    <w:tmpl w:val="C5C8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89F4BC2"/>
    <w:multiLevelType w:val="hybridMultilevel"/>
    <w:tmpl w:val="215400F8"/>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05D5211"/>
    <w:multiLevelType w:val="hybridMultilevel"/>
    <w:tmpl w:val="2550C1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4B70D14"/>
    <w:multiLevelType w:val="hybridMultilevel"/>
    <w:tmpl w:val="F2A8CA0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50072C3"/>
    <w:multiLevelType w:val="hybridMultilevel"/>
    <w:tmpl w:val="D86AD6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A9213F5"/>
    <w:multiLevelType w:val="hybridMultilevel"/>
    <w:tmpl w:val="96DA9D62"/>
    <w:lvl w:ilvl="0" w:tplc="08070001">
      <w:start w:val="1"/>
      <w:numFmt w:val="bullet"/>
      <w:lvlText w:val=""/>
      <w:lvlJc w:val="left"/>
      <w:pPr>
        <w:ind w:left="720" w:hanging="360"/>
      </w:pPr>
      <w:rPr>
        <w:rFonts w:ascii="Symbol" w:hAnsi="Symbol" w:hint="default"/>
      </w:rPr>
    </w:lvl>
    <w:lvl w:ilvl="1" w:tplc="0807000B">
      <w:start w:val="1"/>
      <w:numFmt w:val="bullet"/>
      <w:lvlText w:val=""/>
      <w:lvlJc w:val="left"/>
      <w:pPr>
        <w:ind w:left="1440" w:hanging="360"/>
      </w:pPr>
      <w:rPr>
        <w:rFonts w:ascii="Wingdings" w:hAnsi="Wingdings"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3"/>
  </w:num>
  <w:num w:numId="13">
    <w:abstractNumId w:val="12"/>
  </w:num>
  <w:num w:numId="14">
    <w:abstractNumId w:val="10"/>
  </w:num>
  <w:num w:numId="15">
    <w:abstractNumId w:val="16"/>
  </w:num>
  <w:num w:numId="16">
    <w:abstractNumId w:val="14"/>
  </w:num>
  <w:num w:numId="17">
    <w:abstractNumId w:val="11"/>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201"/>
    <w:rsid w:val="00000FFF"/>
    <w:rsid w:val="000150C0"/>
    <w:rsid w:val="00023F7A"/>
    <w:rsid w:val="0003283D"/>
    <w:rsid w:val="000355EB"/>
    <w:rsid w:val="00043781"/>
    <w:rsid w:val="00053F89"/>
    <w:rsid w:val="00060B25"/>
    <w:rsid w:val="00076A17"/>
    <w:rsid w:val="00084A34"/>
    <w:rsid w:val="000A7D31"/>
    <w:rsid w:val="000B17CD"/>
    <w:rsid w:val="000D4ED3"/>
    <w:rsid w:val="0011206D"/>
    <w:rsid w:val="00132B04"/>
    <w:rsid w:val="00172F32"/>
    <w:rsid w:val="00182387"/>
    <w:rsid w:val="001A321C"/>
    <w:rsid w:val="001B4DB1"/>
    <w:rsid w:val="001C3C88"/>
    <w:rsid w:val="001C5E8F"/>
    <w:rsid w:val="001D794B"/>
    <w:rsid w:val="001E7A84"/>
    <w:rsid w:val="00206E65"/>
    <w:rsid w:val="00214A51"/>
    <w:rsid w:val="002172C1"/>
    <w:rsid w:val="00217D7F"/>
    <w:rsid w:val="002218DF"/>
    <w:rsid w:val="00223228"/>
    <w:rsid w:val="00245D09"/>
    <w:rsid w:val="00247947"/>
    <w:rsid w:val="0025173A"/>
    <w:rsid w:val="00255C13"/>
    <w:rsid w:val="002623EA"/>
    <w:rsid w:val="00275FBB"/>
    <w:rsid w:val="00291A21"/>
    <w:rsid w:val="002A6F1B"/>
    <w:rsid w:val="002B4A4E"/>
    <w:rsid w:val="002D3A3E"/>
    <w:rsid w:val="002D6284"/>
    <w:rsid w:val="002E3F61"/>
    <w:rsid w:val="003173B9"/>
    <w:rsid w:val="003366A6"/>
    <w:rsid w:val="00347915"/>
    <w:rsid w:val="00355EC1"/>
    <w:rsid w:val="0035792E"/>
    <w:rsid w:val="00363180"/>
    <w:rsid w:val="00376126"/>
    <w:rsid w:val="003819ED"/>
    <w:rsid w:val="00385FED"/>
    <w:rsid w:val="00390C90"/>
    <w:rsid w:val="003C6D8D"/>
    <w:rsid w:val="003F59A5"/>
    <w:rsid w:val="003F76A1"/>
    <w:rsid w:val="00404BC4"/>
    <w:rsid w:val="00407268"/>
    <w:rsid w:val="00422459"/>
    <w:rsid w:val="00447F01"/>
    <w:rsid w:val="00457BF9"/>
    <w:rsid w:val="0047661A"/>
    <w:rsid w:val="004A1D08"/>
    <w:rsid w:val="004A69D5"/>
    <w:rsid w:val="004B150F"/>
    <w:rsid w:val="004C7F0A"/>
    <w:rsid w:val="004D49ED"/>
    <w:rsid w:val="005110DD"/>
    <w:rsid w:val="00512C12"/>
    <w:rsid w:val="0056264C"/>
    <w:rsid w:val="00562E97"/>
    <w:rsid w:val="00574C3A"/>
    <w:rsid w:val="00590381"/>
    <w:rsid w:val="005B06A2"/>
    <w:rsid w:val="005B27B8"/>
    <w:rsid w:val="005B414E"/>
    <w:rsid w:val="005B7ACE"/>
    <w:rsid w:val="005C57EB"/>
    <w:rsid w:val="005C6DB6"/>
    <w:rsid w:val="005C7AF8"/>
    <w:rsid w:val="005D30F1"/>
    <w:rsid w:val="005E0966"/>
    <w:rsid w:val="005E2984"/>
    <w:rsid w:val="005F180C"/>
    <w:rsid w:val="005F6F23"/>
    <w:rsid w:val="00612277"/>
    <w:rsid w:val="00612F1D"/>
    <w:rsid w:val="0061552E"/>
    <w:rsid w:val="00621F56"/>
    <w:rsid w:val="00623DE3"/>
    <w:rsid w:val="006252E0"/>
    <w:rsid w:val="0065374E"/>
    <w:rsid w:val="006566D6"/>
    <w:rsid w:val="0066286C"/>
    <w:rsid w:val="006650DB"/>
    <w:rsid w:val="00666C0A"/>
    <w:rsid w:val="00674C62"/>
    <w:rsid w:val="006A33AB"/>
    <w:rsid w:val="006B0D45"/>
    <w:rsid w:val="006B693C"/>
    <w:rsid w:val="006C2369"/>
    <w:rsid w:val="006C2759"/>
    <w:rsid w:val="006D32A8"/>
    <w:rsid w:val="006D5D47"/>
    <w:rsid w:val="006F1047"/>
    <w:rsid w:val="006F40D4"/>
    <w:rsid w:val="0071233A"/>
    <w:rsid w:val="00753735"/>
    <w:rsid w:val="00757201"/>
    <w:rsid w:val="007C5F30"/>
    <w:rsid w:val="00801307"/>
    <w:rsid w:val="0081793F"/>
    <w:rsid w:val="00822AD0"/>
    <w:rsid w:val="00833929"/>
    <w:rsid w:val="00835662"/>
    <w:rsid w:val="00857811"/>
    <w:rsid w:val="00863DA1"/>
    <w:rsid w:val="00867F7D"/>
    <w:rsid w:val="008802AD"/>
    <w:rsid w:val="00881694"/>
    <w:rsid w:val="00890F79"/>
    <w:rsid w:val="008977A7"/>
    <w:rsid w:val="00897870"/>
    <w:rsid w:val="008A31A2"/>
    <w:rsid w:val="008C0942"/>
    <w:rsid w:val="008C64A2"/>
    <w:rsid w:val="008C684B"/>
    <w:rsid w:val="008D4709"/>
    <w:rsid w:val="008D771D"/>
    <w:rsid w:val="008E36A1"/>
    <w:rsid w:val="008E3CB7"/>
    <w:rsid w:val="008E4AE4"/>
    <w:rsid w:val="008E7C31"/>
    <w:rsid w:val="008F2FA6"/>
    <w:rsid w:val="00905695"/>
    <w:rsid w:val="00907874"/>
    <w:rsid w:val="00917E2A"/>
    <w:rsid w:val="009305B1"/>
    <w:rsid w:val="0093366A"/>
    <w:rsid w:val="00960BC6"/>
    <w:rsid w:val="0096275B"/>
    <w:rsid w:val="00971686"/>
    <w:rsid w:val="0097368E"/>
    <w:rsid w:val="00987C26"/>
    <w:rsid w:val="00995E0C"/>
    <w:rsid w:val="009A0B50"/>
    <w:rsid w:val="009C3BAA"/>
    <w:rsid w:val="009C3E84"/>
    <w:rsid w:val="009D6053"/>
    <w:rsid w:val="009D745D"/>
    <w:rsid w:val="009E0415"/>
    <w:rsid w:val="009E31B6"/>
    <w:rsid w:val="009E490C"/>
    <w:rsid w:val="009F30F2"/>
    <w:rsid w:val="00A02C77"/>
    <w:rsid w:val="00A03FE9"/>
    <w:rsid w:val="00A2087C"/>
    <w:rsid w:val="00A27FAA"/>
    <w:rsid w:val="00A45AB6"/>
    <w:rsid w:val="00A645DF"/>
    <w:rsid w:val="00A7267B"/>
    <w:rsid w:val="00A754F4"/>
    <w:rsid w:val="00A82134"/>
    <w:rsid w:val="00A835F4"/>
    <w:rsid w:val="00A84548"/>
    <w:rsid w:val="00A92DF0"/>
    <w:rsid w:val="00A93944"/>
    <w:rsid w:val="00AE3232"/>
    <w:rsid w:val="00AE41B0"/>
    <w:rsid w:val="00B0425D"/>
    <w:rsid w:val="00B075FA"/>
    <w:rsid w:val="00B11CED"/>
    <w:rsid w:val="00B20BE6"/>
    <w:rsid w:val="00B2665C"/>
    <w:rsid w:val="00B74E32"/>
    <w:rsid w:val="00BA0B4C"/>
    <w:rsid w:val="00BB621E"/>
    <w:rsid w:val="00BC1484"/>
    <w:rsid w:val="00BC1A4A"/>
    <w:rsid w:val="00BC40AD"/>
    <w:rsid w:val="00BE25CB"/>
    <w:rsid w:val="00C20FDD"/>
    <w:rsid w:val="00C23041"/>
    <w:rsid w:val="00C233EF"/>
    <w:rsid w:val="00C2350A"/>
    <w:rsid w:val="00C469E9"/>
    <w:rsid w:val="00C60123"/>
    <w:rsid w:val="00C72E00"/>
    <w:rsid w:val="00C734D5"/>
    <w:rsid w:val="00C7750B"/>
    <w:rsid w:val="00C8353C"/>
    <w:rsid w:val="00C907D5"/>
    <w:rsid w:val="00CA01F8"/>
    <w:rsid w:val="00CB24BF"/>
    <w:rsid w:val="00CC5A58"/>
    <w:rsid w:val="00CD1411"/>
    <w:rsid w:val="00CE617C"/>
    <w:rsid w:val="00CE6BDE"/>
    <w:rsid w:val="00CF2481"/>
    <w:rsid w:val="00D14837"/>
    <w:rsid w:val="00D17865"/>
    <w:rsid w:val="00D2326F"/>
    <w:rsid w:val="00D2751C"/>
    <w:rsid w:val="00D3068E"/>
    <w:rsid w:val="00D35A75"/>
    <w:rsid w:val="00D4199C"/>
    <w:rsid w:val="00D512C6"/>
    <w:rsid w:val="00D61D5A"/>
    <w:rsid w:val="00D65E83"/>
    <w:rsid w:val="00D66889"/>
    <w:rsid w:val="00D66E4A"/>
    <w:rsid w:val="00D716A0"/>
    <w:rsid w:val="00D76C1B"/>
    <w:rsid w:val="00D8173C"/>
    <w:rsid w:val="00D8338D"/>
    <w:rsid w:val="00D84D93"/>
    <w:rsid w:val="00D94847"/>
    <w:rsid w:val="00DA27EF"/>
    <w:rsid w:val="00DB0FF8"/>
    <w:rsid w:val="00E21CCF"/>
    <w:rsid w:val="00E24BD4"/>
    <w:rsid w:val="00E4774F"/>
    <w:rsid w:val="00E5347B"/>
    <w:rsid w:val="00E559CC"/>
    <w:rsid w:val="00E73C5F"/>
    <w:rsid w:val="00E84458"/>
    <w:rsid w:val="00E94E2E"/>
    <w:rsid w:val="00EA4EF6"/>
    <w:rsid w:val="00EA5857"/>
    <w:rsid w:val="00EA7416"/>
    <w:rsid w:val="00EB151B"/>
    <w:rsid w:val="00EB4BBF"/>
    <w:rsid w:val="00ED417E"/>
    <w:rsid w:val="00EF39FF"/>
    <w:rsid w:val="00F35391"/>
    <w:rsid w:val="00F35A4E"/>
    <w:rsid w:val="00F4312F"/>
    <w:rsid w:val="00F54DD0"/>
    <w:rsid w:val="00F7015F"/>
    <w:rsid w:val="00F86037"/>
    <w:rsid w:val="00F9136F"/>
    <w:rsid w:val="00FB5081"/>
    <w:rsid w:val="00FC499F"/>
    <w:rsid w:val="00FD545B"/>
    <w:rsid w:val="00FD588A"/>
    <w:rsid w:val="00FD652A"/>
    <w:rsid w:val="00FE1AB4"/>
    <w:rsid w:val="00FE3B87"/>
    <w:rsid w:val="00FF0B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rPr>
  </w:style>
  <w:style w:type="paragraph" w:styleId="berschrift1">
    <w:name w:val="heading 1"/>
    <w:basedOn w:val="Standard"/>
    <w:next w:val="Standard"/>
    <w:qFormat/>
    <w:pPr>
      <w:keepNext/>
      <w:spacing w:before="360" w:line="240" w:lineRule="exact"/>
      <w:outlineLvl w:val="0"/>
    </w:pPr>
    <w:rPr>
      <w:b/>
      <w:spacing w:val="6"/>
      <w:sz w:val="18"/>
    </w:rPr>
  </w:style>
  <w:style w:type="paragraph" w:styleId="berschrift2">
    <w:name w:val="heading 2"/>
    <w:basedOn w:val="Standard"/>
    <w:next w:val="Standard"/>
    <w:qFormat/>
    <w:pPr>
      <w:keepNext/>
      <w:spacing w:before="240" w:after="60"/>
      <w:outlineLvl w:val="1"/>
    </w:pPr>
    <w:rPr>
      <w:b/>
      <w:i/>
      <w:sz w:val="24"/>
    </w:rPr>
  </w:style>
  <w:style w:type="paragraph" w:styleId="berschrift3">
    <w:name w:val="heading 3"/>
    <w:basedOn w:val="Standard"/>
    <w:next w:val="Standard"/>
    <w:qFormat/>
    <w:pPr>
      <w:keepNext/>
      <w:spacing w:before="240" w:after="60"/>
      <w:outlineLvl w:val="2"/>
    </w:pPr>
    <w:rPr>
      <w:sz w:val="24"/>
    </w:rPr>
  </w:style>
  <w:style w:type="paragraph" w:styleId="berschrift4">
    <w:name w:val="heading 4"/>
    <w:basedOn w:val="Standard"/>
    <w:next w:val="Standard"/>
    <w:qFormat/>
    <w:pPr>
      <w:keepNext/>
      <w:spacing w:before="240" w:after="60"/>
      <w:outlineLvl w:val="3"/>
    </w:pPr>
    <w:rPr>
      <w:b/>
      <w:sz w:val="24"/>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rPr>
  </w:style>
  <w:style w:type="paragraph" w:styleId="berschrift9">
    <w:name w:val="heading 9"/>
    <w:basedOn w:val="Standard"/>
    <w:next w:val="Standard"/>
    <w:qFormat/>
    <w:p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Gruformel">
    <w:name w:val="Closing"/>
    <w:basedOn w:val="Text"/>
    <w:pPr>
      <w:ind w:left="4252"/>
    </w:pPr>
  </w:style>
  <w:style w:type="paragraph" w:styleId="Fuzeile">
    <w:name w:val="footer"/>
    <w:basedOn w:val="Standard"/>
    <w:pPr>
      <w:tabs>
        <w:tab w:val="center" w:pos="4536"/>
        <w:tab w:val="right" w:pos="9072"/>
      </w:tabs>
      <w:spacing w:line="240" w:lineRule="atLeast"/>
    </w:pPr>
    <w:rPr>
      <w:spacing w:val="6"/>
      <w:sz w:val="18"/>
    </w:rPr>
  </w:style>
  <w:style w:type="character" w:styleId="Hyperlink">
    <w:name w:val="Hyperlink"/>
    <w:basedOn w:val="Absatz-Standardschriftart"/>
    <w:rPr>
      <w:color w:val="0000FF"/>
      <w:u w:val="single"/>
    </w:rPr>
  </w:style>
  <w:style w:type="paragraph" w:customStyle="1" w:styleId="Absender">
    <w:name w:val="Absender"/>
    <w:basedOn w:val="Standard"/>
    <w:pPr>
      <w:spacing w:line="240" w:lineRule="atLeast"/>
    </w:pPr>
    <w:rPr>
      <w:spacing w:val="6"/>
      <w:sz w:val="18"/>
    </w:rPr>
  </w:style>
  <w:style w:type="paragraph" w:customStyle="1" w:styleId="Text">
    <w:name w:val="Text"/>
    <w:basedOn w:val="Standard"/>
    <w:pPr>
      <w:spacing w:line="280" w:lineRule="atLeast"/>
    </w:pPr>
    <w:rPr>
      <w:spacing w:val="8"/>
    </w:rPr>
  </w:style>
  <w:style w:type="paragraph" w:customStyle="1" w:styleId="Direktion">
    <w:name w:val="Direktion"/>
    <w:basedOn w:val="Standard"/>
    <w:pPr>
      <w:spacing w:line="240" w:lineRule="atLeast"/>
    </w:pPr>
    <w:rPr>
      <w:spacing w:val="6"/>
      <w:sz w:val="18"/>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link w:val="FunotentextZchn"/>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qFormat/>
    <w:pPr>
      <w:spacing w:before="240" w:after="60"/>
      <w:jc w:val="center"/>
      <w:outlineLvl w:val="0"/>
    </w:pPr>
    <w:rPr>
      <w:b/>
      <w:kern w:val="28"/>
      <w:sz w:val="32"/>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paragraph" w:customStyle="1" w:styleId="StadtBern">
    <w:name w:val="Stadt Bern"/>
    <w:basedOn w:val="berschrift1"/>
  </w:style>
  <w:style w:type="paragraph" w:customStyle="1" w:styleId="Betreff">
    <w:name w:val="Betreff"/>
    <w:basedOn w:val="Text"/>
    <w:next w:val="Text"/>
    <w:rPr>
      <w:b/>
    </w:rPr>
  </w:style>
  <w:style w:type="paragraph" w:customStyle="1" w:styleId="Abteilung">
    <w:name w:val="Abteilung"/>
    <w:basedOn w:val="StadtBern"/>
    <w:next w:val="Standard"/>
    <w:pPr>
      <w:spacing w:before="640"/>
    </w:pPr>
    <w:rPr>
      <w:b w:val="0"/>
    </w:rPr>
  </w:style>
  <w:style w:type="paragraph" w:styleId="Listenabsatz">
    <w:name w:val="List Paragraph"/>
    <w:basedOn w:val="Standard"/>
    <w:uiPriority w:val="34"/>
    <w:qFormat/>
    <w:rsid w:val="003F59A5"/>
    <w:pPr>
      <w:ind w:left="720"/>
      <w:contextualSpacing/>
    </w:pPr>
  </w:style>
  <w:style w:type="paragraph" w:styleId="Sprechblasentext">
    <w:name w:val="Balloon Text"/>
    <w:basedOn w:val="Standard"/>
    <w:link w:val="SprechblasentextZchn"/>
    <w:rsid w:val="00C8353C"/>
    <w:rPr>
      <w:rFonts w:ascii="Tahoma" w:hAnsi="Tahoma" w:cs="Tahoma"/>
      <w:sz w:val="16"/>
      <w:szCs w:val="16"/>
    </w:rPr>
  </w:style>
  <w:style w:type="character" w:customStyle="1" w:styleId="SprechblasentextZchn">
    <w:name w:val="Sprechblasentext Zchn"/>
    <w:basedOn w:val="Absatz-Standardschriftart"/>
    <w:link w:val="Sprechblasentext"/>
    <w:rsid w:val="00C8353C"/>
    <w:rPr>
      <w:rFonts w:ascii="Tahoma" w:hAnsi="Tahoma" w:cs="Tahoma"/>
      <w:sz w:val="16"/>
      <w:szCs w:val="16"/>
    </w:rPr>
  </w:style>
  <w:style w:type="character" w:styleId="Endnotenzeichen">
    <w:name w:val="endnote reference"/>
    <w:basedOn w:val="Absatz-Standardschriftart"/>
    <w:rsid w:val="000150C0"/>
    <w:rPr>
      <w:vertAlign w:val="superscript"/>
    </w:rPr>
  </w:style>
  <w:style w:type="character" w:styleId="Funotenzeichen">
    <w:name w:val="footnote reference"/>
    <w:basedOn w:val="Absatz-Standardschriftart"/>
    <w:rsid w:val="000150C0"/>
    <w:rPr>
      <w:vertAlign w:val="superscript"/>
    </w:rPr>
  </w:style>
  <w:style w:type="character" w:styleId="Kommentarzeichen">
    <w:name w:val="annotation reference"/>
    <w:basedOn w:val="Absatz-Standardschriftart"/>
    <w:rsid w:val="00822AD0"/>
    <w:rPr>
      <w:sz w:val="16"/>
      <w:szCs w:val="16"/>
    </w:rPr>
  </w:style>
  <w:style w:type="paragraph" w:styleId="Kommentarthema">
    <w:name w:val="annotation subject"/>
    <w:basedOn w:val="Kommentartext"/>
    <w:next w:val="Kommentartext"/>
    <w:link w:val="KommentarthemaZchn"/>
    <w:rsid w:val="00822AD0"/>
    <w:rPr>
      <w:b/>
      <w:bCs/>
    </w:rPr>
  </w:style>
  <w:style w:type="character" w:customStyle="1" w:styleId="KommentartextZchn">
    <w:name w:val="Kommentartext Zchn"/>
    <w:basedOn w:val="Absatz-Standardschriftart"/>
    <w:link w:val="Kommentartext"/>
    <w:semiHidden/>
    <w:rsid w:val="00822AD0"/>
    <w:rPr>
      <w:rFonts w:ascii="Arial" w:hAnsi="Arial"/>
    </w:rPr>
  </w:style>
  <w:style w:type="character" w:customStyle="1" w:styleId="KommentarthemaZchn">
    <w:name w:val="Kommentarthema Zchn"/>
    <w:basedOn w:val="KommentartextZchn"/>
    <w:link w:val="Kommentarthema"/>
    <w:rsid w:val="00822AD0"/>
    <w:rPr>
      <w:rFonts w:ascii="Arial" w:hAnsi="Arial"/>
      <w:b/>
      <w:bCs/>
    </w:rPr>
  </w:style>
  <w:style w:type="character" w:styleId="Platzhaltertext">
    <w:name w:val="Placeholder Text"/>
    <w:basedOn w:val="Absatz-Standardschriftart"/>
    <w:uiPriority w:val="99"/>
    <w:semiHidden/>
    <w:rsid w:val="00023F7A"/>
    <w:rPr>
      <w:color w:val="808080"/>
    </w:rPr>
  </w:style>
  <w:style w:type="character" w:customStyle="1" w:styleId="FunotentextZchn">
    <w:name w:val="Fußnotentext Zchn"/>
    <w:link w:val="Funotentext"/>
    <w:rsid w:val="00757201"/>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rPr>
  </w:style>
  <w:style w:type="paragraph" w:styleId="berschrift1">
    <w:name w:val="heading 1"/>
    <w:basedOn w:val="Standard"/>
    <w:next w:val="Standard"/>
    <w:qFormat/>
    <w:pPr>
      <w:keepNext/>
      <w:spacing w:before="360" w:line="240" w:lineRule="exact"/>
      <w:outlineLvl w:val="0"/>
    </w:pPr>
    <w:rPr>
      <w:b/>
      <w:spacing w:val="6"/>
      <w:sz w:val="18"/>
    </w:rPr>
  </w:style>
  <w:style w:type="paragraph" w:styleId="berschrift2">
    <w:name w:val="heading 2"/>
    <w:basedOn w:val="Standard"/>
    <w:next w:val="Standard"/>
    <w:qFormat/>
    <w:pPr>
      <w:keepNext/>
      <w:spacing w:before="240" w:after="60"/>
      <w:outlineLvl w:val="1"/>
    </w:pPr>
    <w:rPr>
      <w:b/>
      <w:i/>
      <w:sz w:val="24"/>
    </w:rPr>
  </w:style>
  <w:style w:type="paragraph" w:styleId="berschrift3">
    <w:name w:val="heading 3"/>
    <w:basedOn w:val="Standard"/>
    <w:next w:val="Standard"/>
    <w:qFormat/>
    <w:pPr>
      <w:keepNext/>
      <w:spacing w:before="240" w:after="60"/>
      <w:outlineLvl w:val="2"/>
    </w:pPr>
    <w:rPr>
      <w:sz w:val="24"/>
    </w:rPr>
  </w:style>
  <w:style w:type="paragraph" w:styleId="berschrift4">
    <w:name w:val="heading 4"/>
    <w:basedOn w:val="Standard"/>
    <w:next w:val="Standard"/>
    <w:qFormat/>
    <w:pPr>
      <w:keepNext/>
      <w:spacing w:before="240" w:after="60"/>
      <w:outlineLvl w:val="3"/>
    </w:pPr>
    <w:rPr>
      <w:b/>
      <w:sz w:val="24"/>
    </w:r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rPr>
  </w:style>
  <w:style w:type="paragraph" w:styleId="berschrift9">
    <w:name w:val="heading 9"/>
    <w:basedOn w:val="Standard"/>
    <w:next w:val="Standard"/>
    <w:qFormat/>
    <w:p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Gruformel">
    <w:name w:val="Closing"/>
    <w:basedOn w:val="Text"/>
    <w:pPr>
      <w:ind w:left="4252"/>
    </w:pPr>
  </w:style>
  <w:style w:type="paragraph" w:styleId="Fuzeile">
    <w:name w:val="footer"/>
    <w:basedOn w:val="Standard"/>
    <w:pPr>
      <w:tabs>
        <w:tab w:val="center" w:pos="4536"/>
        <w:tab w:val="right" w:pos="9072"/>
      </w:tabs>
      <w:spacing w:line="240" w:lineRule="atLeast"/>
    </w:pPr>
    <w:rPr>
      <w:spacing w:val="6"/>
      <w:sz w:val="18"/>
    </w:rPr>
  </w:style>
  <w:style w:type="character" w:styleId="Hyperlink">
    <w:name w:val="Hyperlink"/>
    <w:basedOn w:val="Absatz-Standardschriftart"/>
    <w:rPr>
      <w:color w:val="0000FF"/>
      <w:u w:val="single"/>
    </w:rPr>
  </w:style>
  <w:style w:type="paragraph" w:customStyle="1" w:styleId="Absender">
    <w:name w:val="Absender"/>
    <w:basedOn w:val="Standard"/>
    <w:pPr>
      <w:spacing w:line="240" w:lineRule="atLeast"/>
    </w:pPr>
    <w:rPr>
      <w:spacing w:val="6"/>
      <w:sz w:val="18"/>
    </w:rPr>
  </w:style>
  <w:style w:type="paragraph" w:customStyle="1" w:styleId="Text">
    <w:name w:val="Text"/>
    <w:basedOn w:val="Standard"/>
    <w:pPr>
      <w:spacing w:line="280" w:lineRule="atLeast"/>
    </w:pPr>
    <w:rPr>
      <w:spacing w:val="8"/>
    </w:rPr>
  </w:style>
  <w:style w:type="paragraph" w:customStyle="1" w:styleId="Direktion">
    <w:name w:val="Direktion"/>
    <w:basedOn w:val="Standard"/>
    <w:pPr>
      <w:spacing w:line="240" w:lineRule="atLeast"/>
    </w:pPr>
    <w:rPr>
      <w:spacing w:val="6"/>
      <w:sz w:val="18"/>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link w:val="FunotentextZchn"/>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qFormat/>
    <w:pPr>
      <w:spacing w:before="240" w:after="60"/>
      <w:jc w:val="center"/>
      <w:outlineLvl w:val="0"/>
    </w:pPr>
    <w:rPr>
      <w:b/>
      <w:kern w:val="28"/>
      <w:sz w:val="32"/>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pPr>
      <w:spacing w:after="60"/>
      <w:jc w:val="center"/>
      <w:outlineLvl w:val="1"/>
    </w:pPr>
    <w:rPr>
      <w:sz w:val="24"/>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paragraph" w:customStyle="1" w:styleId="StadtBern">
    <w:name w:val="Stadt Bern"/>
    <w:basedOn w:val="berschrift1"/>
  </w:style>
  <w:style w:type="paragraph" w:customStyle="1" w:styleId="Betreff">
    <w:name w:val="Betreff"/>
    <w:basedOn w:val="Text"/>
    <w:next w:val="Text"/>
    <w:rPr>
      <w:b/>
    </w:rPr>
  </w:style>
  <w:style w:type="paragraph" w:customStyle="1" w:styleId="Abteilung">
    <w:name w:val="Abteilung"/>
    <w:basedOn w:val="StadtBern"/>
    <w:next w:val="Standard"/>
    <w:pPr>
      <w:spacing w:before="640"/>
    </w:pPr>
    <w:rPr>
      <w:b w:val="0"/>
    </w:rPr>
  </w:style>
  <w:style w:type="paragraph" w:styleId="Listenabsatz">
    <w:name w:val="List Paragraph"/>
    <w:basedOn w:val="Standard"/>
    <w:uiPriority w:val="34"/>
    <w:qFormat/>
    <w:rsid w:val="003F59A5"/>
    <w:pPr>
      <w:ind w:left="720"/>
      <w:contextualSpacing/>
    </w:pPr>
  </w:style>
  <w:style w:type="paragraph" w:styleId="Sprechblasentext">
    <w:name w:val="Balloon Text"/>
    <w:basedOn w:val="Standard"/>
    <w:link w:val="SprechblasentextZchn"/>
    <w:rsid w:val="00C8353C"/>
    <w:rPr>
      <w:rFonts w:ascii="Tahoma" w:hAnsi="Tahoma" w:cs="Tahoma"/>
      <w:sz w:val="16"/>
      <w:szCs w:val="16"/>
    </w:rPr>
  </w:style>
  <w:style w:type="character" w:customStyle="1" w:styleId="SprechblasentextZchn">
    <w:name w:val="Sprechblasentext Zchn"/>
    <w:basedOn w:val="Absatz-Standardschriftart"/>
    <w:link w:val="Sprechblasentext"/>
    <w:rsid w:val="00C8353C"/>
    <w:rPr>
      <w:rFonts w:ascii="Tahoma" w:hAnsi="Tahoma" w:cs="Tahoma"/>
      <w:sz w:val="16"/>
      <w:szCs w:val="16"/>
    </w:rPr>
  </w:style>
  <w:style w:type="character" w:styleId="Endnotenzeichen">
    <w:name w:val="endnote reference"/>
    <w:basedOn w:val="Absatz-Standardschriftart"/>
    <w:rsid w:val="000150C0"/>
    <w:rPr>
      <w:vertAlign w:val="superscript"/>
    </w:rPr>
  </w:style>
  <w:style w:type="character" w:styleId="Funotenzeichen">
    <w:name w:val="footnote reference"/>
    <w:basedOn w:val="Absatz-Standardschriftart"/>
    <w:rsid w:val="000150C0"/>
    <w:rPr>
      <w:vertAlign w:val="superscript"/>
    </w:rPr>
  </w:style>
  <w:style w:type="character" w:styleId="Kommentarzeichen">
    <w:name w:val="annotation reference"/>
    <w:basedOn w:val="Absatz-Standardschriftart"/>
    <w:rsid w:val="00822AD0"/>
    <w:rPr>
      <w:sz w:val="16"/>
      <w:szCs w:val="16"/>
    </w:rPr>
  </w:style>
  <w:style w:type="paragraph" w:styleId="Kommentarthema">
    <w:name w:val="annotation subject"/>
    <w:basedOn w:val="Kommentartext"/>
    <w:next w:val="Kommentartext"/>
    <w:link w:val="KommentarthemaZchn"/>
    <w:rsid w:val="00822AD0"/>
    <w:rPr>
      <w:b/>
      <w:bCs/>
    </w:rPr>
  </w:style>
  <w:style w:type="character" w:customStyle="1" w:styleId="KommentartextZchn">
    <w:name w:val="Kommentartext Zchn"/>
    <w:basedOn w:val="Absatz-Standardschriftart"/>
    <w:link w:val="Kommentartext"/>
    <w:semiHidden/>
    <w:rsid w:val="00822AD0"/>
    <w:rPr>
      <w:rFonts w:ascii="Arial" w:hAnsi="Arial"/>
    </w:rPr>
  </w:style>
  <w:style w:type="character" w:customStyle="1" w:styleId="KommentarthemaZchn">
    <w:name w:val="Kommentarthema Zchn"/>
    <w:basedOn w:val="KommentartextZchn"/>
    <w:link w:val="Kommentarthema"/>
    <w:rsid w:val="00822AD0"/>
    <w:rPr>
      <w:rFonts w:ascii="Arial" w:hAnsi="Arial"/>
      <w:b/>
      <w:bCs/>
    </w:rPr>
  </w:style>
  <w:style w:type="character" w:styleId="Platzhaltertext">
    <w:name w:val="Placeholder Text"/>
    <w:basedOn w:val="Absatz-Standardschriftart"/>
    <w:uiPriority w:val="99"/>
    <w:semiHidden/>
    <w:rsid w:val="00023F7A"/>
    <w:rPr>
      <w:color w:val="808080"/>
    </w:rPr>
  </w:style>
  <w:style w:type="character" w:customStyle="1" w:styleId="FunotentextZchn">
    <w:name w:val="Fußnotentext Zchn"/>
    <w:link w:val="Funotentext"/>
    <w:rsid w:val="00757201"/>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37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u\IdeaProjects\ebegu\ebegu-server\src\main\resources\vorlagen\Brief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31FF8-D6B5-46F9-AE41-0FFC14A45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0</TotalTime>
  <Pages>2</Pages>
  <Words>389</Words>
  <Characters>3341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Titel eingeben (in Kopfzeile ab Seite 2!)</vt:lpstr>
    </vt:vector>
  </TitlesOfParts>
  <Company>Stadtverwaltung Bern</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eingeben (in Kopfzeile ab Seite 2!)</dc:title>
  <dc:subject>Betreff eingeben</dc:subject>
  <dc:creator>Duncan Menzies</dc:creator>
  <cp:lastModifiedBy>Hohmann Janett, BSS JA</cp:lastModifiedBy>
  <cp:revision>3</cp:revision>
  <cp:lastPrinted>2016-09-20T15:36:00Z</cp:lastPrinted>
  <dcterms:created xsi:type="dcterms:W3CDTF">2017-03-02T08:30:00Z</dcterms:created>
  <dcterms:modified xsi:type="dcterms:W3CDTF">2017-03-02T09:03:00Z</dcterms:modified>
</cp:coreProperties>
</file>