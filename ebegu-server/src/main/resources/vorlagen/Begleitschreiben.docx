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87"/>
        <w:gridCol w:w="4158"/>
      </w:tblGrid>
      <w:tr w:rsidR="0003283D" w:rsidRPr="005461F0" w:rsidTr="005034C1">
        <w:trPr>
          <w:cantSplit/>
          <w:trHeight w:hRule="exact" w:val="2442"/>
        </w:trPr>
        <w:tc>
          <w:tcPr>
            <w:tcW w:w="4987" w:type="dxa"/>
          </w:tcPr>
          <w:p w:rsidR="0003283D" w:rsidRPr="00D90321" w:rsidRDefault="0003283D">
            <w:pPr>
              <w:pStyle w:val="Absender"/>
              <w:rPr>
                <w:sz w:val="6"/>
                <w:szCs w:val="6"/>
              </w:rPr>
            </w:pPr>
            <w:r w:rsidRPr="005461F0">
              <w:rPr>
                <w:szCs w:val="18"/>
              </w:rPr>
              <w:t>Jugendamt</w:t>
            </w:r>
            <w:r w:rsidR="00D90321">
              <w:rPr>
                <w:szCs w:val="18"/>
              </w:rPr>
              <w:t xml:space="preserve">                           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</w:p>
          <w:p w:rsidR="0003283D" w:rsidRPr="005461F0" w:rsidRDefault="005E2984">
            <w:pPr>
              <w:pStyle w:val="Absender"/>
              <w:rPr>
                <w:szCs w:val="18"/>
              </w:rPr>
            </w:pPr>
            <w:proofErr w:type="spellStart"/>
            <w:r w:rsidRPr="005461F0">
              <w:rPr>
                <w:szCs w:val="18"/>
              </w:rPr>
              <w:t>Effingerstrasse</w:t>
            </w:r>
            <w:proofErr w:type="spellEnd"/>
            <w:r w:rsidRPr="005461F0">
              <w:rPr>
                <w:szCs w:val="18"/>
              </w:rPr>
              <w:t xml:space="preserve"> 21</w:t>
            </w:r>
          </w:p>
          <w:p w:rsidR="005E2984" w:rsidRPr="005461F0" w:rsidRDefault="005E2984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Postfach 3001 Bern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 xml:space="preserve">Telefon </w:t>
            </w:r>
            <w:r w:rsidR="00084A34" w:rsidRPr="005461F0">
              <w:rPr>
                <w:rFonts w:cs="Arial"/>
                <w:szCs w:val="18"/>
              </w:rPr>
              <w:t xml:space="preserve">031 321 </w:t>
            </w:r>
            <w:r w:rsidR="00CD062E" w:rsidRPr="005461F0">
              <w:rPr>
                <w:rFonts w:cs="Arial"/>
                <w:szCs w:val="18"/>
              </w:rPr>
              <w:t>51 15</w:t>
            </w:r>
          </w:p>
          <w:p w:rsidR="0003283D" w:rsidRPr="005461F0" w:rsidRDefault="00C30290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betreuungsgutscheine</w:t>
            </w:r>
            <w:r w:rsidR="0003283D" w:rsidRPr="005461F0">
              <w:rPr>
                <w:szCs w:val="18"/>
              </w:rPr>
              <w:t>@bern.ch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  <w:r w:rsidRPr="005461F0">
              <w:rPr>
                <w:szCs w:val="18"/>
              </w:rPr>
              <w:t>www.bern.ch</w:t>
            </w:r>
            <w:r w:rsidR="009E7C11" w:rsidRPr="005461F0">
              <w:rPr>
                <w:szCs w:val="18"/>
              </w:rPr>
              <w:t>/b</w:t>
            </w:r>
            <w:r w:rsidR="00C30290" w:rsidRPr="005461F0">
              <w:rPr>
                <w:szCs w:val="18"/>
              </w:rPr>
              <w:t>etreuungsgutscheine</w:t>
            </w:r>
          </w:p>
          <w:p w:rsidR="0003283D" w:rsidRPr="005461F0" w:rsidRDefault="0003283D">
            <w:pPr>
              <w:pStyle w:val="Absender"/>
              <w:rPr>
                <w:szCs w:val="18"/>
              </w:rPr>
            </w:pPr>
          </w:p>
        </w:tc>
        <w:bookmarkStart w:id="0" w:name="_GoBack"/>
        <w:bookmarkEnd w:id="0"/>
        <w:tc>
          <w:tcPr>
            <w:tcW w:w="4158" w:type="dxa"/>
          </w:tcPr>
          <w:p w:rsidR="00FC00CC" w:rsidRPr="00FC00CC" w:rsidRDefault="00FC00CC" w:rsidP="00F108A7">
            <w:pPr>
              <w:pStyle w:val="Text"/>
              <w:rPr>
                <w:sz w:val="6"/>
                <w:szCs w:val="6"/>
              </w:rPr>
            </w:pPr>
            <w:r w:rsidRPr="00D90321">
              <w:rPr>
                <w:sz w:val="6"/>
                <w:szCs w:val="6"/>
              </w:rPr>
              <w:fldChar w:fldCharType="begin"/>
            </w:r>
            <w:r w:rsidRPr="00D90321">
              <w:rPr>
                <w:sz w:val="6"/>
                <w:szCs w:val="6"/>
              </w:rPr>
              <w:instrText xml:space="preserve"> DOCVARIABLE  IF_begleitschreiben.printTextFamilie  \* MERGEFORMAT </w:instrText>
            </w:r>
            <w:r w:rsidRPr="00D90321">
              <w:rPr>
                <w:sz w:val="6"/>
                <w:szCs w:val="6"/>
              </w:rPr>
              <w:fldChar w:fldCharType="end"/>
            </w:r>
            <w:r w:rsidR="000A65FB" w:rsidRPr="005461F0">
              <w:rPr>
                <w:sz w:val="18"/>
                <w:szCs w:val="18"/>
              </w:rPr>
              <w:t>Familie</w:t>
            </w:r>
            <w:bookmarkStart w:id="1" w:name="NVnErzBer1"/>
            <w:bookmarkStart w:id="2" w:name="AdrErzBer1"/>
            <w:bookmarkStart w:id="3" w:name="PLZOrtErzBer1"/>
            <w:bookmarkEnd w:id="1"/>
            <w:bookmarkEnd w:id="2"/>
            <w:bookmarkEnd w:id="3"/>
            <w:r w:rsidR="00D90321">
              <w:rPr>
                <w:sz w:val="6"/>
                <w:szCs w:val="6"/>
              </w:rPr>
              <w:fldChar w:fldCharType="begin"/>
            </w:r>
            <w:r w:rsidR="00D90321">
              <w:rPr>
                <w:sz w:val="6"/>
                <w:szCs w:val="6"/>
              </w:rPr>
              <w:instrText xml:space="preserve"> DOCVARIABLE  ENDIF_begleitschreiben.printTextFamilie  \* MERGEFORMAT </w:instrText>
            </w:r>
            <w:r w:rsidR="00D90321">
              <w:rPr>
                <w:sz w:val="6"/>
                <w:szCs w:val="6"/>
              </w:rPr>
              <w:fldChar w:fldCharType="end"/>
            </w:r>
          </w:p>
          <w:p w:rsidR="009B5C87" w:rsidRPr="005461F0" w:rsidRDefault="00A70B38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FIELD_begleitschreiben.gesuchstellerNameOderOrganisation  \* MERGEFORMAT </w:instrText>
            </w:r>
            <w:r>
              <w:rPr>
                <w:szCs w:val="18"/>
              </w:rPr>
              <w:fldChar w:fldCharType="end"/>
            </w:r>
          </w:p>
          <w:p w:rsidR="00F108A7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FIELD_begleitschreiben.gesuchstellerStrasse  \* MERGEFORMAT </w:instrText>
            </w:r>
            <w:r>
              <w:rPr>
                <w:szCs w:val="18"/>
              </w:rPr>
              <w:fldChar w:fldCharType="end"/>
            </w:r>
          </w:p>
          <w:p w:rsidR="0003283D" w:rsidRPr="005461F0" w:rsidRDefault="005D1D7D" w:rsidP="00CC691F">
            <w:pPr>
              <w:pStyle w:val="Absender"/>
              <w:rPr>
                <w:szCs w:val="18"/>
              </w:rPr>
            </w:pPr>
            <w:r>
              <w:rPr>
                <w:szCs w:val="18"/>
              </w:rPr>
              <w:fldChar w:fldCharType="begin"/>
            </w:r>
            <w:r>
              <w:rPr>
                <w:szCs w:val="18"/>
              </w:rPr>
              <w:instrText xml:space="preserve"> DOCVARIABLE  FIELD_begleitschreiben.gesuchstellerPlzStadt  \* MERGEFORMAT </w:instrText>
            </w:r>
            <w:r>
              <w:rPr>
                <w:szCs w:val="18"/>
              </w:rPr>
              <w:fldChar w:fldCharType="end"/>
            </w:r>
          </w:p>
        </w:tc>
      </w:tr>
    </w:tbl>
    <w:p w:rsidR="00C30290" w:rsidRPr="005461F0" w:rsidRDefault="00FC6BEE">
      <w:pPr>
        <w:pStyle w:val="Text"/>
        <w:rPr>
          <w:sz w:val="18"/>
          <w:szCs w:val="18"/>
          <w:lang w:val="de-DE"/>
        </w:rPr>
      </w:pPr>
      <w:r w:rsidRPr="005461F0">
        <w:rPr>
          <w:sz w:val="18"/>
          <w:szCs w:val="18"/>
          <w:lang w:val="de-DE"/>
        </w:rPr>
        <w:t>B</w:t>
      </w:r>
      <w:r w:rsidR="002D5C15">
        <w:rPr>
          <w:sz w:val="18"/>
          <w:szCs w:val="18"/>
          <w:lang w:val="de-DE"/>
        </w:rPr>
        <w:t>ern</w:t>
      </w:r>
      <w:r w:rsidR="002D5C15" w:rsidRPr="00BF3615">
        <w:rPr>
          <w:sz w:val="18"/>
          <w:szCs w:val="18"/>
        </w:rPr>
        <w:t xml:space="preserve">, </w:t>
      </w:r>
      <w:r w:rsidR="002D5C15" w:rsidRPr="00BF3615">
        <w:rPr>
          <w:sz w:val="18"/>
          <w:szCs w:val="18"/>
          <w:lang w:val="de-DE"/>
        </w:rPr>
        <w:fldChar w:fldCharType="begin"/>
      </w:r>
      <w:r w:rsidR="002D5C15" w:rsidRPr="00BF3615">
        <w:rPr>
          <w:sz w:val="18"/>
          <w:szCs w:val="18"/>
          <w:lang w:val="de-DE"/>
        </w:rPr>
        <w:instrText xml:space="preserve"> TIME \@ "dd.MM.yyyy" </w:instrText>
      </w:r>
      <w:r w:rsidR="002D5C15" w:rsidRPr="00BF3615">
        <w:rPr>
          <w:sz w:val="18"/>
          <w:szCs w:val="18"/>
          <w:lang w:val="de-DE"/>
        </w:rPr>
        <w:fldChar w:fldCharType="separate"/>
      </w:r>
      <w:r w:rsidR="00A70B38">
        <w:rPr>
          <w:noProof/>
          <w:sz w:val="18"/>
          <w:szCs w:val="18"/>
          <w:lang w:val="de-DE"/>
        </w:rPr>
        <w:t>27.10.2016</w:t>
      </w:r>
      <w:r w:rsidR="002D5C15" w:rsidRPr="00BF3615">
        <w:rPr>
          <w:sz w:val="18"/>
          <w:szCs w:val="18"/>
          <w:lang w:val="de-DE"/>
        </w:rPr>
        <w:fldChar w:fldCharType="end"/>
      </w:r>
    </w:p>
    <w:p w:rsidR="00085730" w:rsidRPr="005461F0" w:rsidRDefault="00085730">
      <w:pPr>
        <w:pStyle w:val="Text"/>
        <w:rPr>
          <w:b/>
          <w:sz w:val="18"/>
          <w:szCs w:val="18"/>
        </w:rPr>
      </w:pPr>
      <w:bookmarkStart w:id="4" w:name="Betreff"/>
      <w:bookmarkEnd w:id="4"/>
    </w:p>
    <w:p w:rsidR="00FC6BEE" w:rsidRPr="005461F0" w:rsidRDefault="009E40E5" w:rsidP="002F1C72">
      <w:pPr>
        <w:pStyle w:val="Text"/>
        <w:rPr>
          <w:sz w:val="18"/>
          <w:szCs w:val="18"/>
        </w:rPr>
      </w:pPr>
      <w:r w:rsidRPr="005461F0">
        <w:rPr>
          <w:b/>
          <w:sz w:val="18"/>
          <w:szCs w:val="18"/>
        </w:rPr>
        <w:t>Betreuungsg</w:t>
      </w:r>
      <w:r w:rsidR="002C70D1" w:rsidRPr="005461F0">
        <w:rPr>
          <w:b/>
          <w:sz w:val="18"/>
          <w:szCs w:val="18"/>
        </w:rPr>
        <w:t>utschein</w:t>
      </w:r>
      <w:r w:rsidR="00CE6AF2" w:rsidRPr="005461F0">
        <w:rPr>
          <w:b/>
          <w:sz w:val="18"/>
          <w:szCs w:val="18"/>
        </w:rPr>
        <w:t xml:space="preserve"> </w:t>
      </w:r>
      <w:r w:rsidR="004745BC" w:rsidRPr="005461F0">
        <w:rPr>
          <w:b/>
          <w:sz w:val="18"/>
          <w:szCs w:val="18"/>
        </w:rPr>
        <w:t xml:space="preserve">/ </w:t>
      </w:r>
      <w:r w:rsidR="008119CD" w:rsidRPr="005461F0">
        <w:rPr>
          <w:b/>
          <w:sz w:val="18"/>
          <w:szCs w:val="18"/>
        </w:rPr>
        <w:t>Referenz-</w:t>
      </w:r>
      <w:r w:rsidR="00FC6BEE" w:rsidRPr="005461F0">
        <w:rPr>
          <w:b/>
          <w:sz w:val="18"/>
          <w:szCs w:val="18"/>
        </w:rPr>
        <w:t>Nr</w:t>
      </w:r>
      <w:r w:rsidR="001331FA" w:rsidRPr="005461F0">
        <w:rPr>
          <w:b/>
          <w:sz w:val="18"/>
          <w:szCs w:val="18"/>
        </w:rPr>
        <w:t>.</w:t>
      </w:r>
      <w:r w:rsidR="002E59E7" w:rsidRPr="005461F0">
        <w:rPr>
          <w:b/>
          <w:sz w:val="18"/>
          <w:szCs w:val="18"/>
        </w:rPr>
        <w:t xml:space="preserve"> </w:t>
      </w:r>
      <w:bookmarkStart w:id="5" w:name="BGTNr"/>
      <w:bookmarkEnd w:id="5"/>
      <w:r w:rsidR="0053799C">
        <w:rPr>
          <w:b/>
          <w:sz w:val="18"/>
          <w:szCs w:val="18"/>
        </w:rPr>
        <w:fldChar w:fldCharType="begin"/>
      </w:r>
      <w:r w:rsidR="0053799C">
        <w:rPr>
          <w:b/>
          <w:sz w:val="18"/>
          <w:szCs w:val="18"/>
        </w:rPr>
        <w:instrText xml:space="preserve"> DOCVARIABLE  FIELD_begleitschreiben.fallNummer  \* MERGEFORMAT </w:instrText>
      </w:r>
      <w:r w:rsidR="0053799C">
        <w:rPr>
          <w:b/>
          <w:sz w:val="18"/>
          <w:szCs w:val="18"/>
        </w:rPr>
        <w:fldChar w:fldCharType="end"/>
      </w:r>
    </w:p>
    <w:p w:rsidR="00E95614" w:rsidRPr="005461F0" w:rsidRDefault="00E95614">
      <w:pPr>
        <w:pStyle w:val="Text"/>
        <w:rPr>
          <w:sz w:val="18"/>
          <w:szCs w:val="18"/>
        </w:rPr>
      </w:pPr>
    </w:p>
    <w:p w:rsidR="00667157" w:rsidRPr="005461F0" w:rsidRDefault="00667157" w:rsidP="006B060E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Sehr geehrte</w:t>
      </w:r>
      <w:r w:rsidR="006B060E">
        <w:rPr>
          <w:sz w:val="18"/>
          <w:szCs w:val="18"/>
        </w:rPr>
        <w:t xml:space="preserve"> Familie</w:t>
      </w:r>
    </w:p>
    <w:p w:rsidR="00F21C4D" w:rsidRPr="005461F0" w:rsidRDefault="00F21C4D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Gerne teilen wir Ihnen mit, dass die Stadt Bern</w:t>
      </w:r>
      <w:r w:rsidR="0064682F" w:rsidRPr="005461F0">
        <w:rPr>
          <w:sz w:val="18"/>
          <w:szCs w:val="18"/>
        </w:rPr>
        <w:t xml:space="preserve">, </w:t>
      </w:r>
      <w:r w:rsidRPr="005461F0">
        <w:rPr>
          <w:sz w:val="18"/>
          <w:szCs w:val="18"/>
        </w:rPr>
        <w:t>gestützt auf das Reglement vom 30. August 2012 über die familienergänzende Betreuung von Kindern und Jugendlichen (Betreuungsregl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ment, FEBR) und die ausführende Verordnung (FEBVO)</w:t>
      </w:r>
      <w:r w:rsidR="00534234" w:rsidRPr="005461F0">
        <w:rPr>
          <w:sz w:val="18"/>
          <w:szCs w:val="18"/>
        </w:rPr>
        <w:t>[1],</w:t>
      </w:r>
      <w:r w:rsidR="0064682F" w:rsidRPr="005461F0">
        <w:rPr>
          <w:sz w:val="18"/>
          <w:szCs w:val="18"/>
        </w:rPr>
        <w:t xml:space="preserve"> </w:t>
      </w:r>
      <w:r w:rsidRPr="005461F0">
        <w:rPr>
          <w:sz w:val="18"/>
          <w:szCs w:val="18"/>
        </w:rPr>
        <w:t>einen namhaften Beitrag an die fam</w:t>
      </w:r>
      <w:r w:rsidRPr="005461F0">
        <w:rPr>
          <w:sz w:val="18"/>
          <w:szCs w:val="18"/>
        </w:rPr>
        <w:t>i</w:t>
      </w:r>
      <w:r w:rsidRPr="005461F0">
        <w:rPr>
          <w:sz w:val="18"/>
          <w:szCs w:val="18"/>
        </w:rPr>
        <w:t>lienergänzende Betreuung Ihres Kindes / Ihrer Kinder in der von Ihnen gewählten Kindertage</w:t>
      </w:r>
      <w:r w:rsidRPr="005461F0">
        <w:rPr>
          <w:sz w:val="18"/>
          <w:szCs w:val="18"/>
        </w:rPr>
        <w:t>s</w:t>
      </w:r>
      <w:r w:rsidRPr="005461F0">
        <w:rPr>
          <w:sz w:val="18"/>
          <w:szCs w:val="18"/>
        </w:rPr>
        <w:t xml:space="preserve">stätte gewähren kann.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Sie erhalten in der Beilage den entsprechenden Betreuungsgutschein und die detaillierten B</w:t>
      </w:r>
      <w:r w:rsidRPr="005461F0">
        <w:rPr>
          <w:sz w:val="18"/>
          <w:szCs w:val="18"/>
        </w:rPr>
        <w:t>e</w:t>
      </w:r>
      <w:r w:rsidRPr="005461F0">
        <w:rPr>
          <w:sz w:val="18"/>
          <w:szCs w:val="18"/>
        </w:rPr>
        <w:t>rechnungsgrundlagen, die auf dem Erwerbspensum</w:t>
      </w:r>
      <w:r w:rsidR="00534234" w:rsidRPr="005461F0">
        <w:rPr>
          <w:sz w:val="18"/>
          <w:szCs w:val="18"/>
        </w:rPr>
        <w:t>[2],</w:t>
      </w:r>
      <w:r w:rsidRPr="005461F0">
        <w:rPr>
          <w:sz w:val="18"/>
          <w:szCs w:val="18"/>
        </w:rPr>
        <w:t xml:space="preserve"> den wirtschaftlichen Verhältnissen und der Familiengrösse gemäss Ihren Angaben basieren. Wir weisen darauf hin, dass Ihnen die Ve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günstigung aus dem Gutschein nicht direkt ausbezahlt, sondern auf der Rechnung Ihrer Kinde</w:t>
      </w:r>
      <w:r w:rsidRPr="005461F0">
        <w:rPr>
          <w:sz w:val="18"/>
          <w:szCs w:val="18"/>
        </w:rPr>
        <w:t>r</w:t>
      </w:r>
      <w:r w:rsidRPr="005461F0">
        <w:rPr>
          <w:sz w:val="18"/>
          <w:szCs w:val="18"/>
        </w:rPr>
        <w:t>tagesstätte abgezogen wird.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Der Gutschein ist befristet und gilt</w:t>
      </w:r>
      <w:r w:rsidR="007223F0" w:rsidRPr="005461F0">
        <w:rPr>
          <w:sz w:val="18"/>
          <w:szCs w:val="18"/>
        </w:rPr>
        <w:t xml:space="preserve"> längstens</w:t>
      </w:r>
      <w:r w:rsidRPr="005461F0">
        <w:rPr>
          <w:sz w:val="18"/>
          <w:szCs w:val="18"/>
        </w:rPr>
        <w:t xml:space="preserve"> bis zum 31. Juli 201</w:t>
      </w:r>
      <w:r w:rsidR="009A07C7" w:rsidRPr="005461F0">
        <w:rPr>
          <w:sz w:val="18"/>
          <w:szCs w:val="18"/>
        </w:rPr>
        <w:t>7</w:t>
      </w:r>
      <w:r w:rsidRPr="005461F0">
        <w:rPr>
          <w:sz w:val="18"/>
          <w:szCs w:val="18"/>
        </w:rPr>
        <w:t xml:space="preserve">. Auf diesen Zeitpunkt hin erfolgt eine Neuabklärung Ihres Gutscheinanspruchs. </w:t>
      </w:r>
      <w:r w:rsidR="0064682F" w:rsidRPr="005461F0">
        <w:rPr>
          <w:sz w:val="18"/>
          <w:szCs w:val="18"/>
        </w:rPr>
        <w:t>Ein entsprechender</w:t>
      </w:r>
      <w:r w:rsidRPr="005461F0">
        <w:rPr>
          <w:sz w:val="18"/>
          <w:szCs w:val="18"/>
        </w:rPr>
        <w:t xml:space="preserve"> Fragebogen </w:t>
      </w:r>
      <w:r w:rsidR="0064682F" w:rsidRPr="005461F0">
        <w:rPr>
          <w:sz w:val="18"/>
          <w:szCs w:val="18"/>
        </w:rPr>
        <w:t xml:space="preserve">wird Ihnen </w:t>
      </w:r>
      <w:r w:rsidRPr="005461F0">
        <w:rPr>
          <w:sz w:val="18"/>
          <w:szCs w:val="18"/>
        </w:rPr>
        <w:t xml:space="preserve">frühzeitig zugestellt. 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  <w:r w:rsidRPr="005461F0">
        <w:rPr>
          <w:sz w:val="18"/>
          <w:szCs w:val="18"/>
        </w:rPr>
        <w:t>Bitte beachten Sie auch, dass Sie uns veränderte persönliche Verhältnisse</w:t>
      </w:r>
      <w:r w:rsidRPr="005461F0">
        <w:rPr>
          <w:sz w:val="18"/>
          <w:szCs w:val="18"/>
          <w:vertAlign w:val="superscript"/>
        </w:rPr>
        <w:t xml:space="preserve"> </w:t>
      </w:r>
      <w:r w:rsidRPr="005461F0">
        <w:rPr>
          <w:sz w:val="18"/>
          <w:szCs w:val="18"/>
        </w:rPr>
        <w:t>(z. B. Wegzug aus der Stadt, Änderungen des Erwerbspensums, Kita-Wechsel) melden müssen und dass Abwese</w:t>
      </w:r>
      <w:r w:rsidRPr="005461F0">
        <w:rPr>
          <w:sz w:val="18"/>
          <w:szCs w:val="18"/>
        </w:rPr>
        <w:t>n</w:t>
      </w:r>
      <w:r w:rsidRPr="005461F0">
        <w:rPr>
          <w:sz w:val="18"/>
          <w:szCs w:val="18"/>
        </w:rPr>
        <w:t>heiten des betreuten Kindes ab 30 Tagen zu einer Unterbrechung des Gutscheinanspruchs fü</w:t>
      </w:r>
      <w:r w:rsidRPr="005461F0">
        <w:rPr>
          <w:sz w:val="18"/>
          <w:szCs w:val="18"/>
        </w:rPr>
        <w:t>h</w:t>
      </w:r>
      <w:r w:rsidRPr="005461F0">
        <w:rPr>
          <w:sz w:val="18"/>
          <w:szCs w:val="18"/>
        </w:rPr>
        <w:t xml:space="preserve">ren. Ausgenommen davon sind Abwesenheiten wegen Krankheit, Unfall und während </w:t>
      </w:r>
      <w:r w:rsidR="00B968F7" w:rsidRPr="005461F0">
        <w:rPr>
          <w:sz w:val="18"/>
          <w:szCs w:val="18"/>
        </w:rPr>
        <w:t xml:space="preserve">der </w:t>
      </w:r>
      <w:r w:rsidRPr="005461F0">
        <w:rPr>
          <w:sz w:val="18"/>
          <w:szCs w:val="18"/>
        </w:rPr>
        <w:t>Dauer des gesetzlichen Mutterschaftsurlaubs</w:t>
      </w:r>
      <w:r w:rsidR="00534234" w:rsidRPr="005461F0">
        <w:rPr>
          <w:sz w:val="18"/>
          <w:szCs w:val="18"/>
        </w:rPr>
        <w:t>[3].</w:t>
      </w:r>
    </w:p>
    <w:p w:rsidR="00F24862" w:rsidRPr="005461F0" w:rsidRDefault="00F24862" w:rsidP="00F24862">
      <w:pPr>
        <w:pStyle w:val="Text"/>
        <w:jc w:val="both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 xml:space="preserve">Für die Zusammenarbeit danken wir Ihnen. </w:t>
      </w:r>
    </w:p>
    <w:p w:rsidR="00F24862" w:rsidRPr="005461F0" w:rsidRDefault="00F24862" w:rsidP="00F24862">
      <w:pPr>
        <w:pStyle w:val="Text"/>
        <w:rPr>
          <w:sz w:val="18"/>
          <w:szCs w:val="18"/>
        </w:rPr>
      </w:pPr>
    </w:p>
    <w:p w:rsidR="00F24862" w:rsidRPr="005461F0" w:rsidRDefault="00F24862" w:rsidP="00F24862">
      <w:pPr>
        <w:pStyle w:val="Text"/>
        <w:rPr>
          <w:sz w:val="18"/>
          <w:szCs w:val="18"/>
        </w:rPr>
      </w:pPr>
      <w:r w:rsidRPr="005461F0">
        <w:rPr>
          <w:sz w:val="18"/>
          <w:szCs w:val="18"/>
        </w:rPr>
        <w:t>Freundliche Grüsse</w:t>
      </w:r>
    </w:p>
    <w:p w:rsidR="00F24862" w:rsidRPr="005461F0" w:rsidRDefault="00F24862" w:rsidP="00F24862">
      <w:pPr>
        <w:pStyle w:val="Text"/>
        <w:rPr>
          <w:rFonts w:cs="Arial"/>
          <w:sz w:val="18"/>
          <w:szCs w:val="18"/>
        </w:rPr>
      </w:pPr>
      <w:r w:rsidRPr="005461F0">
        <w:rPr>
          <w:rFonts w:cs="Arial"/>
          <w:sz w:val="18"/>
          <w:szCs w:val="18"/>
        </w:rPr>
        <w:t>Jugendamt der Stadt Bern</w:t>
      </w:r>
    </w:p>
    <w:p w:rsidR="00266BF0" w:rsidRPr="005461F0" w:rsidRDefault="00D8087F" w:rsidP="00F361EF">
      <w:pPr>
        <w:pStyle w:val="Text"/>
        <w:rPr>
          <w:b/>
          <w:sz w:val="18"/>
          <w:szCs w:val="18"/>
        </w:rPr>
      </w:pPr>
      <w:r w:rsidRPr="005461F0">
        <w:rPr>
          <w:rFonts w:cs="Arial"/>
          <w:sz w:val="18"/>
          <w:szCs w:val="18"/>
        </w:rPr>
        <w:lastRenderedPageBreak/>
        <w:t>Beilagen: Betreuungsgutscheine und Finanzielle Situ</w:t>
      </w:r>
      <w:r w:rsidRPr="005461F0">
        <w:rPr>
          <w:rFonts w:cs="Arial"/>
          <w:sz w:val="18"/>
          <w:szCs w:val="18"/>
        </w:rPr>
        <w:t>a</w:t>
      </w:r>
      <w:r w:rsidRPr="005461F0">
        <w:rPr>
          <w:rFonts w:cs="Arial"/>
          <w:sz w:val="18"/>
          <w:szCs w:val="18"/>
        </w:rPr>
        <w:t>tion</w:t>
      </w:r>
    </w:p>
    <w:p w:rsidR="000237CD" w:rsidRDefault="00C76CAE" w:rsidP="00534234">
      <w:pPr>
        <w:spacing w:line="160" w:lineRule="exact"/>
        <w:rPr>
          <w:sz w:val="12"/>
          <w:szCs w:val="12"/>
        </w:rPr>
      </w:pPr>
      <w:r>
        <w:rPr>
          <w:sz w:val="12"/>
          <w:szCs w:val="12"/>
        </w:rPr>
        <w:t>______________________________</w:t>
      </w:r>
    </w:p>
    <w:p w:rsidR="00FF71A1" w:rsidRPr="00FF71A1" w:rsidRDefault="00FF71A1" w:rsidP="00FF71A1">
      <w:pPr>
        <w:spacing w:line="60" w:lineRule="exact"/>
        <w:rPr>
          <w:sz w:val="6"/>
          <w:szCs w:val="6"/>
        </w:rPr>
      </w:pPr>
    </w:p>
    <w:sectPr w:rsidR="00FF71A1" w:rsidRPr="00FF71A1" w:rsidSect="00474D15">
      <w:headerReference w:type="default" r:id="rId9"/>
      <w:footerReference w:type="default" r:id="rId10"/>
      <w:headerReference w:type="first" r:id="rId11"/>
      <w:pgSz w:w="11906" w:h="16838" w:code="9"/>
      <w:pgMar w:top="454" w:right="1418" w:bottom="454" w:left="1985" w:header="397" w:footer="397" w:gutter="0"/>
      <w:paperSrc w:first="7" w:other="7"/>
      <w:pgBorders w:offsetFrom="page">
        <w:top w:val="single" w:sz="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449" w:rsidRDefault="00BB6449">
      <w:r>
        <w:separator/>
      </w:r>
    </w:p>
  </w:endnote>
  <w:endnote w:type="continuationSeparator" w:id="0">
    <w:p w:rsidR="00BB6449" w:rsidRDefault="00BB6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[1] </w:t>
    </w:r>
    <w:r w:rsidRPr="000237CD">
      <w:rPr>
        <w:sz w:val="12"/>
        <w:szCs w:val="12"/>
      </w:rPr>
      <w:t>FEBR und FEBVO finden Sie unter http://www.bern.ch/leben_in_bern/persoenliches/familie/tagesbetreuung/gutscheine</w:t>
    </w:r>
  </w:p>
  <w:p w:rsidR="00B80F52" w:rsidRPr="000237CD" w:rsidRDefault="00B80F52" w:rsidP="00B80F52">
    <w:pPr>
      <w:spacing w:line="160" w:lineRule="exact"/>
      <w:rPr>
        <w:sz w:val="12"/>
        <w:szCs w:val="12"/>
      </w:rPr>
    </w:pPr>
    <w:r>
      <w:rPr>
        <w:sz w:val="12"/>
        <w:szCs w:val="12"/>
      </w:rPr>
      <w:t xml:space="preserve">[2] </w:t>
    </w:r>
    <w:r w:rsidRPr="000237CD">
      <w:rPr>
        <w:sz w:val="12"/>
        <w:szCs w:val="12"/>
      </w:rPr>
      <w:t>Der Erwerbstätigkeit gleichgestellt sind: anerkannte Ausbildung und Vermittlungsfähigkeit Arbeitsloser. Anspruch besteht auch bei gesundheitlich bedingter Einschränkung der Betreuungsfähigkeit, bei festgestelltem Bedarf nach familienergänzender Kinderbetreuung aufgrund einer kindesschutzrechtlichen Mas</w:t>
    </w:r>
    <w:r w:rsidRPr="000237CD">
      <w:rPr>
        <w:sz w:val="12"/>
        <w:szCs w:val="12"/>
      </w:rPr>
      <w:t>s</w:t>
    </w:r>
    <w:r w:rsidRPr="000237CD">
      <w:rPr>
        <w:sz w:val="12"/>
        <w:szCs w:val="12"/>
      </w:rPr>
      <w:t>nahme oder wenn die soziale Integration des Kindes bzw. die Förderung der Chancen-gleichheit ohne Fremdbetreuung erwiesenermassen gefährdet sind. (Art. 9 FEBR; Art. 9-12 FEBVO).</w:t>
    </w:r>
  </w:p>
  <w:p w:rsidR="00B80F52" w:rsidRDefault="00B80F52" w:rsidP="00B80F52">
    <w:pPr>
      <w:pStyle w:val="Fuzeile"/>
    </w:pPr>
    <w:r>
      <w:rPr>
        <w:sz w:val="12"/>
        <w:szCs w:val="12"/>
      </w:rPr>
      <w:t xml:space="preserve">[3] </w:t>
    </w:r>
    <w:r w:rsidRPr="000237CD">
      <w:rPr>
        <w:sz w:val="12"/>
        <w:szCs w:val="12"/>
      </w:rPr>
      <w:t>Art. 15 und Art. 18 Abs. 2 FEBV</w:t>
    </w:r>
  </w:p>
  <w:p w:rsidR="00B80F52" w:rsidRDefault="00B80F5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449" w:rsidRDefault="00BB6449">
      <w:r>
        <w:separator/>
      </w:r>
    </w:p>
  </w:footnote>
  <w:footnote w:type="continuationSeparator" w:id="0">
    <w:p w:rsidR="00BB6449" w:rsidRDefault="00BB6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6FEE" w:rsidRDefault="000C6FEE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5DD2D4A" wp14:editId="011F5065">
          <wp:simplePos x="1258570" y="248920"/>
          <wp:positionH relativeFrom="margin">
            <wp:posOffset>2556510</wp:posOffset>
          </wp:positionH>
          <wp:positionV relativeFrom="margin">
            <wp:align>top</wp:align>
          </wp:positionV>
          <wp:extent cx="1800000" cy="1800000"/>
          <wp:effectExtent l="0" t="0" r="0" b="0"/>
          <wp:wrapSquare wrapText="bothSides"/>
          <wp:docPr id="12" name="Grafik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180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C75" w:rsidRPr="00932C75" w:rsidRDefault="008259DF" w:rsidP="00975450">
    <w:pPr>
      <w:pStyle w:val="Kopfzeile"/>
      <w:tabs>
        <w:tab w:val="left" w:pos="4962"/>
      </w:tabs>
      <w:spacing w:line="120" w:lineRule="auto"/>
    </w:pPr>
    <w:r>
      <w:t xml:space="preserve"> </w:t>
    </w:r>
    <w:r w:rsidR="00BB2252">
      <w:t xml:space="preserve">                                                                                     </w:t>
    </w:r>
    <w:r w:rsidR="00FA01F1">
      <w:rPr>
        <w:noProof/>
      </w:rPr>
      <w:drawing>
        <wp:inline distT="0" distB="0" distL="0" distR="0" wp14:anchorId="295BE45F" wp14:editId="4554D466">
          <wp:extent cx="1801372" cy="1801372"/>
          <wp:effectExtent l="0" t="0" r="0" b="0"/>
          <wp:docPr id="11" name="Grafik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tadt_bern_kinderbetreuu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1372" cy="18013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4444A0"/>
    <w:multiLevelType w:val="hybridMultilevel"/>
    <w:tmpl w:val="C6B0F6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2B7750"/>
    <w:multiLevelType w:val="hybridMultilevel"/>
    <w:tmpl w:val="3A6E16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573DEC"/>
    <w:multiLevelType w:val="hybridMultilevel"/>
    <w:tmpl w:val="751A0140"/>
    <w:lvl w:ilvl="0" w:tplc="BFF49E68">
      <w:start w:val="7"/>
      <w:numFmt w:val="bullet"/>
      <w:lvlText w:val=""/>
      <w:lvlJc w:val="left"/>
      <w:pPr>
        <w:ind w:left="46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290"/>
    <w:rsid w:val="00010B65"/>
    <w:rsid w:val="00012EAB"/>
    <w:rsid w:val="000237CD"/>
    <w:rsid w:val="000269C4"/>
    <w:rsid w:val="0003283D"/>
    <w:rsid w:val="00032E6D"/>
    <w:rsid w:val="000424A4"/>
    <w:rsid w:val="00042E8B"/>
    <w:rsid w:val="00044707"/>
    <w:rsid w:val="00045B84"/>
    <w:rsid w:val="00046BCD"/>
    <w:rsid w:val="00053AB0"/>
    <w:rsid w:val="0005469B"/>
    <w:rsid w:val="00064774"/>
    <w:rsid w:val="0006660B"/>
    <w:rsid w:val="000730E9"/>
    <w:rsid w:val="00076A17"/>
    <w:rsid w:val="000778DF"/>
    <w:rsid w:val="00080EA4"/>
    <w:rsid w:val="000839A3"/>
    <w:rsid w:val="000841D7"/>
    <w:rsid w:val="00084A34"/>
    <w:rsid w:val="00085175"/>
    <w:rsid w:val="00085730"/>
    <w:rsid w:val="0009201A"/>
    <w:rsid w:val="0009748D"/>
    <w:rsid w:val="00097726"/>
    <w:rsid w:val="000A2078"/>
    <w:rsid w:val="000A2AFD"/>
    <w:rsid w:val="000A2BF0"/>
    <w:rsid w:val="000A351C"/>
    <w:rsid w:val="000A4956"/>
    <w:rsid w:val="000A65FB"/>
    <w:rsid w:val="000B0225"/>
    <w:rsid w:val="000B3178"/>
    <w:rsid w:val="000B71C8"/>
    <w:rsid w:val="000C4437"/>
    <w:rsid w:val="000C6E17"/>
    <w:rsid w:val="000C6FEE"/>
    <w:rsid w:val="000D6345"/>
    <w:rsid w:val="000E5D71"/>
    <w:rsid w:val="000F2D2B"/>
    <w:rsid w:val="000F2DE4"/>
    <w:rsid w:val="00105FA2"/>
    <w:rsid w:val="0012113F"/>
    <w:rsid w:val="001331FA"/>
    <w:rsid w:val="001343E7"/>
    <w:rsid w:val="001348EB"/>
    <w:rsid w:val="00137E56"/>
    <w:rsid w:val="00141636"/>
    <w:rsid w:val="00153F8E"/>
    <w:rsid w:val="0016060F"/>
    <w:rsid w:val="00163093"/>
    <w:rsid w:val="00164F69"/>
    <w:rsid w:val="00166257"/>
    <w:rsid w:val="00166A45"/>
    <w:rsid w:val="00171C98"/>
    <w:rsid w:val="00172923"/>
    <w:rsid w:val="00174737"/>
    <w:rsid w:val="001811DF"/>
    <w:rsid w:val="00185709"/>
    <w:rsid w:val="00186BAA"/>
    <w:rsid w:val="00186F81"/>
    <w:rsid w:val="00187F48"/>
    <w:rsid w:val="00195543"/>
    <w:rsid w:val="00196A79"/>
    <w:rsid w:val="001977F9"/>
    <w:rsid w:val="001A0C0B"/>
    <w:rsid w:val="001A1648"/>
    <w:rsid w:val="001A7088"/>
    <w:rsid w:val="001C0DCE"/>
    <w:rsid w:val="001C1537"/>
    <w:rsid w:val="001C5194"/>
    <w:rsid w:val="001C5E8F"/>
    <w:rsid w:val="001C6034"/>
    <w:rsid w:val="001D2564"/>
    <w:rsid w:val="001E0A6E"/>
    <w:rsid w:val="001E2D76"/>
    <w:rsid w:val="001E4039"/>
    <w:rsid w:val="001F0A10"/>
    <w:rsid w:val="001F39B7"/>
    <w:rsid w:val="001F7D6C"/>
    <w:rsid w:val="0020531F"/>
    <w:rsid w:val="002218DF"/>
    <w:rsid w:val="00223E3B"/>
    <w:rsid w:val="002248DA"/>
    <w:rsid w:val="002260B6"/>
    <w:rsid w:val="00241163"/>
    <w:rsid w:val="00250BF0"/>
    <w:rsid w:val="00251725"/>
    <w:rsid w:val="0025672C"/>
    <w:rsid w:val="00262297"/>
    <w:rsid w:val="00263880"/>
    <w:rsid w:val="00266BF0"/>
    <w:rsid w:val="002765BF"/>
    <w:rsid w:val="00282FF6"/>
    <w:rsid w:val="00283579"/>
    <w:rsid w:val="002835DC"/>
    <w:rsid w:val="002842FA"/>
    <w:rsid w:val="002863F5"/>
    <w:rsid w:val="00293B42"/>
    <w:rsid w:val="0029509D"/>
    <w:rsid w:val="002A2336"/>
    <w:rsid w:val="002C70D1"/>
    <w:rsid w:val="002D5C15"/>
    <w:rsid w:val="002D70B0"/>
    <w:rsid w:val="002E59E7"/>
    <w:rsid w:val="002F0325"/>
    <w:rsid w:val="002F1489"/>
    <w:rsid w:val="002F1C72"/>
    <w:rsid w:val="002F42F5"/>
    <w:rsid w:val="002F6B2A"/>
    <w:rsid w:val="002F71DF"/>
    <w:rsid w:val="00310013"/>
    <w:rsid w:val="003119FB"/>
    <w:rsid w:val="003136BE"/>
    <w:rsid w:val="00314E0A"/>
    <w:rsid w:val="0031532C"/>
    <w:rsid w:val="003167D1"/>
    <w:rsid w:val="003168F0"/>
    <w:rsid w:val="0032633E"/>
    <w:rsid w:val="003316E2"/>
    <w:rsid w:val="00332378"/>
    <w:rsid w:val="00333AD2"/>
    <w:rsid w:val="003342A9"/>
    <w:rsid w:val="00353913"/>
    <w:rsid w:val="00363180"/>
    <w:rsid w:val="003650D3"/>
    <w:rsid w:val="003674E4"/>
    <w:rsid w:val="0039758C"/>
    <w:rsid w:val="003A20E1"/>
    <w:rsid w:val="003A41EE"/>
    <w:rsid w:val="003B162B"/>
    <w:rsid w:val="003C2EBC"/>
    <w:rsid w:val="003C4DA7"/>
    <w:rsid w:val="003D0162"/>
    <w:rsid w:val="003D3846"/>
    <w:rsid w:val="003D5E85"/>
    <w:rsid w:val="003E59F4"/>
    <w:rsid w:val="003F199E"/>
    <w:rsid w:val="00400E65"/>
    <w:rsid w:val="004024B6"/>
    <w:rsid w:val="0041450A"/>
    <w:rsid w:val="00417BBE"/>
    <w:rsid w:val="00422EE5"/>
    <w:rsid w:val="00427D7E"/>
    <w:rsid w:val="00430A59"/>
    <w:rsid w:val="00430BE4"/>
    <w:rsid w:val="004323A7"/>
    <w:rsid w:val="004333F7"/>
    <w:rsid w:val="004345F6"/>
    <w:rsid w:val="004351EF"/>
    <w:rsid w:val="00436F49"/>
    <w:rsid w:val="0044443A"/>
    <w:rsid w:val="00445440"/>
    <w:rsid w:val="00454761"/>
    <w:rsid w:val="00454EFA"/>
    <w:rsid w:val="00455987"/>
    <w:rsid w:val="004673F8"/>
    <w:rsid w:val="004745BC"/>
    <w:rsid w:val="004749E6"/>
    <w:rsid w:val="00474D15"/>
    <w:rsid w:val="00482099"/>
    <w:rsid w:val="0048337A"/>
    <w:rsid w:val="00483809"/>
    <w:rsid w:val="00494081"/>
    <w:rsid w:val="00494CB4"/>
    <w:rsid w:val="00497F73"/>
    <w:rsid w:val="004A0647"/>
    <w:rsid w:val="004A07CD"/>
    <w:rsid w:val="004A286D"/>
    <w:rsid w:val="004A62E4"/>
    <w:rsid w:val="004B12C1"/>
    <w:rsid w:val="004B6275"/>
    <w:rsid w:val="004C6EDC"/>
    <w:rsid w:val="004C6F05"/>
    <w:rsid w:val="004C7BA0"/>
    <w:rsid w:val="004D253C"/>
    <w:rsid w:val="004D3357"/>
    <w:rsid w:val="004D77B5"/>
    <w:rsid w:val="004E183D"/>
    <w:rsid w:val="00500C76"/>
    <w:rsid w:val="00501099"/>
    <w:rsid w:val="005022CF"/>
    <w:rsid w:val="00502EEC"/>
    <w:rsid w:val="005034C1"/>
    <w:rsid w:val="00510845"/>
    <w:rsid w:val="00514F98"/>
    <w:rsid w:val="0053336C"/>
    <w:rsid w:val="00534234"/>
    <w:rsid w:val="0053799C"/>
    <w:rsid w:val="00541915"/>
    <w:rsid w:val="0054489A"/>
    <w:rsid w:val="00544E96"/>
    <w:rsid w:val="005461F0"/>
    <w:rsid w:val="00553338"/>
    <w:rsid w:val="00553950"/>
    <w:rsid w:val="00556782"/>
    <w:rsid w:val="00566896"/>
    <w:rsid w:val="00572228"/>
    <w:rsid w:val="00574146"/>
    <w:rsid w:val="005A0E0A"/>
    <w:rsid w:val="005A3495"/>
    <w:rsid w:val="005A4B75"/>
    <w:rsid w:val="005C249C"/>
    <w:rsid w:val="005C4122"/>
    <w:rsid w:val="005D1D7D"/>
    <w:rsid w:val="005D26FF"/>
    <w:rsid w:val="005D3B2C"/>
    <w:rsid w:val="005E2984"/>
    <w:rsid w:val="005F105A"/>
    <w:rsid w:val="005F4F16"/>
    <w:rsid w:val="005F5A54"/>
    <w:rsid w:val="0060239D"/>
    <w:rsid w:val="00606C8D"/>
    <w:rsid w:val="00610341"/>
    <w:rsid w:val="00614DD6"/>
    <w:rsid w:val="00621F56"/>
    <w:rsid w:val="00622498"/>
    <w:rsid w:val="006252E0"/>
    <w:rsid w:val="006350C8"/>
    <w:rsid w:val="0063576E"/>
    <w:rsid w:val="00635D08"/>
    <w:rsid w:val="00636961"/>
    <w:rsid w:val="00641D4C"/>
    <w:rsid w:val="00645CCC"/>
    <w:rsid w:val="0064682F"/>
    <w:rsid w:val="0065038A"/>
    <w:rsid w:val="00661369"/>
    <w:rsid w:val="006630F4"/>
    <w:rsid w:val="006663D0"/>
    <w:rsid w:val="00667157"/>
    <w:rsid w:val="0067016B"/>
    <w:rsid w:val="006752B4"/>
    <w:rsid w:val="00690F57"/>
    <w:rsid w:val="006A33AB"/>
    <w:rsid w:val="006B060E"/>
    <w:rsid w:val="006B0E7F"/>
    <w:rsid w:val="006B2CD5"/>
    <w:rsid w:val="006B632F"/>
    <w:rsid w:val="006C511B"/>
    <w:rsid w:val="006D0021"/>
    <w:rsid w:val="006D5821"/>
    <w:rsid w:val="006D5D47"/>
    <w:rsid w:val="006E37B6"/>
    <w:rsid w:val="006E40B5"/>
    <w:rsid w:val="006E5393"/>
    <w:rsid w:val="006F6236"/>
    <w:rsid w:val="006F7992"/>
    <w:rsid w:val="007022AC"/>
    <w:rsid w:val="0070397B"/>
    <w:rsid w:val="00704F5E"/>
    <w:rsid w:val="007223F0"/>
    <w:rsid w:val="007247A0"/>
    <w:rsid w:val="00727215"/>
    <w:rsid w:val="007272C8"/>
    <w:rsid w:val="00731962"/>
    <w:rsid w:val="0073421F"/>
    <w:rsid w:val="007468DB"/>
    <w:rsid w:val="0076505A"/>
    <w:rsid w:val="00767236"/>
    <w:rsid w:val="00774D26"/>
    <w:rsid w:val="00775C16"/>
    <w:rsid w:val="00784371"/>
    <w:rsid w:val="007854A9"/>
    <w:rsid w:val="00790FF5"/>
    <w:rsid w:val="00793A1D"/>
    <w:rsid w:val="007945D2"/>
    <w:rsid w:val="00795CAA"/>
    <w:rsid w:val="007A5FCE"/>
    <w:rsid w:val="007B136E"/>
    <w:rsid w:val="007B4375"/>
    <w:rsid w:val="007B730F"/>
    <w:rsid w:val="007C2BFC"/>
    <w:rsid w:val="007C5F49"/>
    <w:rsid w:val="007D0887"/>
    <w:rsid w:val="007D63CB"/>
    <w:rsid w:val="007E54C2"/>
    <w:rsid w:val="007F32AC"/>
    <w:rsid w:val="007F44C5"/>
    <w:rsid w:val="00802E39"/>
    <w:rsid w:val="00807C3F"/>
    <w:rsid w:val="008119CD"/>
    <w:rsid w:val="00812EBE"/>
    <w:rsid w:val="00813041"/>
    <w:rsid w:val="00814A98"/>
    <w:rsid w:val="00817AD9"/>
    <w:rsid w:val="008231E4"/>
    <w:rsid w:val="008259DF"/>
    <w:rsid w:val="008303BE"/>
    <w:rsid w:val="008353C6"/>
    <w:rsid w:val="00837194"/>
    <w:rsid w:val="00840BD6"/>
    <w:rsid w:val="00842633"/>
    <w:rsid w:val="00846982"/>
    <w:rsid w:val="00851618"/>
    <w:rsid w:val="00855543"/>
    <w:rsid w:val="008562D0"/>
    <w:rsid w:val="0085745D"/>
    <w:rsid w:val="00861032"/>
    <w:rsid w:val="00865AB4"/>
    <w:rsid w:val="0086765D"/>
    <w:rsid w:val="0087179B"/>
    <w:rsid w:val="00871F39"/>
    <w:rsid w:val="008736E9"/>
    <w:rsid w:val="00884C6D"/>
    <w:rsid w:val="0089058B"/>
    <w:rsid w:val="00890896"/>
    <w:rsid w:val="00894D42"/>
    <w:rsid w:val="008977A7"/>
    <w:rsid w:val="008B080E"/>
    <w:rsid w:val="008B0DC8"/>
    <w:rsid w:val="008B3992"/>
    <w:rsid w:val="008B4C67"/>
    <w:rsid w:val="008B592D"/>
    <w:rsid w:val="008B7D9B"/>
    <w:rsid w:val="008C100F"/>
    <w:rsid w:val="008C7E8B"/>
    <w:rsid w:val="008D0710"/>
    <w:rsid w:val="008D39FF"/>
    <w:rsid w:val="008D5D35"/>
    <w:rsid w:val="008E4703"/>
    <w:rsid w:val="008E66C2"/>
    <w:rsid w:val="008E7C31"/>
    <w:rsid w:val="008F1C1D"/>
    <w:rsid w:val="008F2193"/>
    <w:rsid w:val="008F29CF"/>
    <w:rsid w:val="00907874"/>
    <w:rsid w:val="00907B73"/>
    <w:rsid w:val="009103ED"/>
    <w:rsid w:val="00914374"/>
    <w:rsid w:val="00914DB9"/>
    <w:rsid w:val="00915C8A"/>
    <w:rsid w:val="00917422"/>
    <w:rsid w:val="00926077"/>
    <w:rsid w:val="00932C75"/>
    <w:rsid w:val="00940310"/>
    <w:rsid w:val="00944740"/>
    <w:rsid w:val="0095068D"/>
    <w:rsid w:val="00955B04"/>
    <w:rsid w:val="00960310"/>
    <w:rsid w:val="00960FD0"/>
    <w:rsid w:val="00966166"/>
    <w:rsid w:val="00967D8C"/>
    <w:rsid w:val="009735F3"/>
    <w:rsid w:val="00974A59"/>
    <w:rsid w:val="00975450"/>
    <w:rsid w:val="00977336"/>
    <w:rsid w:val="009818F1"/>
    <w:rsid w:val="0099169F"/>
    <w:rsid w:val="00995646"/>
    <w:rsid w:val="009A07C7"/>
    <w:rsid w:val="009A281C"/>
    <w:rsid w:val="009B1046"/>
    <w:rsid w:val="009B31D1"/>
    <w:rsid w:val="009B42ED"/>
    <w:rsid w:val="009B4789"/>
    <w:rsid w:val="009B4FCB"/>
    <w:rsid w:val="009B549A"/>
    <w:rsid w:val="009B5C87"/>
    <w:rsid w:val="009C13E3"/>
    <w:rsid w:val="009C1DB0"/>
    <w:rsid w:val="009C265D"/>
    <w:rsid w:val="009C3F90"/>
    <w:rsid w:val="009D0078"/>
    <w:rsid w:val="009D4E98"/>
    <w:rsid w:val="009E02CD"/>
    <w:rsid w:val="009E40E5"/>
    <w:rsid w:val="009E4961"/>
    <w:rsid w:val="009E7C11"/>
    <w:rsid w:val="009F05A3"/>
    <w:rsid w:val="009F2DD4"/>
    <w:rsid w:val="009F3CA5"/>
    <w:rsid w:val="009F5A5D"/>
    <w:rsid w:val="009F5F88"/>
    <w:rsid w:val="009F6577"/>
    <w:rsid w:val="00A009CC"/>
    <w:rsid w:val="00A03EB3"/>
    <w:rsid w:val="00A04C61"/>
    <w:rsid w:val="00A06E2D"/>
    <w:rsid w:val="00A11480"/>
    <w:rsid w:val="00A114F2"/>
    <w:rsid w:val="00A144CA"/>
    <w:rsid w:val="00A153A5"/>
    <w:rsid w:val="00A2062D"/>
    <w:rsid w:val="00A209AD"/>
    <w:rsid w:val="00A33A33"/>
    <w:rsid w:val="00A340F7"/>
    <w:rsid w:val="00A355C2"/>
    <w:rsid w:val="00A40098"/>
    <w:rsid w:val="00A40CCE"/>
    <w:rsid w:val="00A416AD"/>
    <w:rsid w:val="00A44F6F"/>
    <w:rsid w:val="00A60A27"/>
    <w:rsid w:val="00A65542"/>
    <w:rsid w:val="00A66465"/>
    <w:rsid w:val="00A70B38"/>
    <w:rsid w:val="00A77DFC"/>
    <w:rsid w:val="00A82134"/>
    <w:rsid w:val="00A85FF6"/>
    <w:rsid w:val="00AA0742"/>
    <w:rsid w:val="00AB50C4"/>
    <w:rsid w:val="00AB59FC"/>
    <w:rsid w:val="00AC5CFD"/>
    <w:rsid w:val="00AC79D7"/>
    <w:rsid w:val="00AD0D5F"/>
    <w:rsid w:val="00AE41B0"/>
    <w:rsid w:val="00AE6F16"/>
    <w:rsid w:val="00AF2417"/>
    <w:rsid w:val="00B02C20"/>
    <w:rsid w:val="00B072E9"/>
    <w:rsid w:val="00B126E1"/>
    <w:rsid w:val="00B24BD6"/>
    <w:rsid w:val="00B30050"/>
    <w:rsid w:val="00B32CD4"/>
    <w:rsid w:val="00B349E2"/>
    <w:rsid w:val="00B34AEC"/>
    <w:rsid w:val="00B36987"/>
    <w:rsid w:val="00B36A68"/>
    <w:rsid w:val="00B40102"/>
    <w:rsid w:val="00B42B91"/>
    <w:rsid w:val="00B444D9"/>
    <w:rsid w:val="00B45229"/>
    <w:rsid w:val="00B515DC"/>
    <w:rsid w:val="00B53640"/>
    <w:rsid w:val="00B57CB3"/>
    <w:rsid w:val="00B641D1"/>
    <w:rsid w:val="00B66B69"/>
    <w:rsid w:val="00B71AF9"/>
    <w:rsid w:val="00B75F42"/>
    <w:rsid w:val="00B80F52"/>
    <w:rsid w:val="00B849B5"/>
    <w:rsid w:val="00B92DB6"/>
    <w:rsid w:val="00B95339"/>
    <w:rsid w:val="00B968F7"/>
    <w:rsid w:val="00BB2252"/>
    <w:rsid w:val="00BB4716"/>
    <w:rsid w:val="00BB4982"/>
    <w:rsid w:val="00BB6449"/>
    <w:rsid w:val="00BB68A2"/>
    <w:rsid w:val="00BC646F"/>
    <w:rsid w:val="00BD58CD"/>
    <w:rsid w:val="00BD64A7"/>
    <w:rsid w:val="00BD7189"/>
    <w:rsid w:val="00BE697B"/>
    <w:rsid w:val="00BE7AC3"/>
    <w:rsid w:val="00BF3615"/>
    <w:rsid w:val="00BF54A7"/>
    <w:rsid w:val="00BF7BEB"/>
    <w:rsid w:val="00C01A2F"/>
    <w:rsid w:val="00C16671"/>
    <w:rsid w:val="00C17797"/>
    <w:rsid w:val="00C2567E"/>
    <w:rsid w:val="00C27DC9"/>
    <w:rsid w:val="00C30290"/>
    <w:rsid w:val="00C35198"/>
    <w:rsid w:val="00C362DA"/>
    <w:rsid w:val="00C51509"/>
    <w:rsid w:val="00C571EA"/>
    <w:rsid w:val="00C7392E"/>
    <w:rsid w:val="00C76CAE"/>
    <w:rsid w:val="00C80AB7"/>
    <w:rsid w:val="00C81351"/>
    <w:rsid w:val="00C83935"/>
    <w:rsid w:val="00C85B75"/>
    <w:rsid w:val="00CA4796"/>
    <w:rsid w:val="00CA5241"/>
    <w:rsid w:val="00CB1FE5"/>
    <w:rsid w:val="00CB4C9B"/>
    <w:rsid w:val="00CC32FB"/>
    <w:rsid w:val="00CC34FA"/>
    <w:rsid w:val="00CC691F"/>
    <w:rsid w:val="00CC6D7D"/>
    <w:rsid w:val="00CD062E"/>
    <w:rsid w:val="00CD1783"/>
    <w:rsid w:val="00CD2834"/>
    <w:rsid w:val="00CE6AF2"/>
    <w:rsid w:val="00CF2E9A"/>
    <w:rsid w:val="00D136AF"/>
    <w:rsid w:val="00D15191"/>
    <w:rsid w:val="00D15492"/>
    <w:rsid w:val="00D171ED"/>
    <w:rsid w:val="00D2101E"/>
    <w:rsid w:val="00D22B20"/>
    <w:rsid w:val="00D30D93"/>
    <w:rsid w:val="00D33296"/>
    <w:rsid w:val="00D41F1C"/>
    <w:rsid w:val="00D4358E"/>
    <w:rsid w:val="00D4510C"/>
    <w:rsid w:val="00D4587B"/>
    <w:rsid w:val="00D46810"/>
    <w:rsid w:val="00D515B1"/>
    <w:rsid w:val="00D51A60"/>
    <w:rsid w:val="00D561AD"/>
    <w:rsid w:val="00D56968"/>
    <w:rsid w:val="00D5719A"/>
    <w:rsid w:val="00D61AC7"/>
    <w:rsid w:val="00D630B0"/>
    <w:rsid w:val="00D63983"/>
    <w:rsid w:val="00D8087F"/>
    <w:rsid w:val="00D817D0"/>
    <w:rsid w:val="00D825E4"/>
    <w:rsid w:val="00D8771F"/>
    <w:rsid w:val="00D90321"/>
    <w:rsid w:val="00D91373"/>
    <w:rsid w:val="00D913E9"/>
    <w:rsid w:val="00D93E9B"/>
    <w:rsid w:val="00D9442A"/>
    <w:rsid w:val="00D94847"/>
    <w:rsid w:val="00DA1571"/>
    <w:rsid w:val="00DA476D"/>
    <w:rsid w:val="00DB1F1F"/>
    <w:rsid w:val="00DD1129"/>
    <w:rsid w:val="00DE5967"/>
    <w:rsid w:val="00DF4FAD"/>
    <w:rsid w:val="00DF60CF"/>
    <w:rsid w:val="00E04395"/>
    <w:rsid w:val="00E04D9D"/>
    <w:rsid w:val="00E055FE"/>
    <w:rsid w:val="00E105CF"/>
    <w:rsid w:val="00E14965"/>
    <w:rsid w:val="00E243C5"/>
    <w:rsid w:val="00E25967"/>
    <w:rsid w:val="00E34485"/>
    <w:rsid w:val="00E369C7"/>
    <w:rsid w:val="00E41385"/>
    <w:rsid w:val="00E52C08"/>
    <w:rsid w:val="00E52D59"/>
    <w:rsid w:val="00E53914"/>
    <w:rsid w:val="00E62CA3"/>
    <w:rsid w:val="00E634C9"/>
    <w:rsid w:val="00E660AE"/>
    <w:rsid w:val="00E7158B"/>
    <w:rsid w:val="00E7539D"/>
    <w:rsid w:val="00E76081"/>
    <w:rsid w:val="00E77A79"/>
    <w:rsid w:val="00E833C6"/>
    <w:rsid w:val="00E86B08"/>
    <w:rsid w:val="00E9409D"/>
    <w:rsid w:val="00E94E2E"/>
    <w:rsid w:val="00E95614"/>
    <w:rsid w:val="00E97795"/>
    <w:rsid w:val="00EA3987"/>
    <w:rsid w:val="00EB1B9D"/>
    <w:rsid w:val="00EB5C6F"/>
    <w:rsid w:val="00ED412A"/>
    <w:rsid w:val="00ED5CC6"/>
    <w:rsid w:val="00EF0B62"/>
    <w:rsid w:val="00EF2B1B"/>
    <w:rsid w:val="00F108A7"/>
    <w:rsid w:val="00F15792"/>
    <w:rsid w:val="00F15A65"/>
    <w:rsid w:val="00F202E7"/>
    <w:rsid w:val="00F21C4D"/>
    <w:rsid w:val="00F24862"/>
    <w:rsid w:val="00F35AF3"/>
    <w:rsid w:val="00F35CC9"/>
    <w:rsid w:val="00F361EF"/>
    <w:rsid w:val="00F37D2A"/>
    <w:rsid w:val="00F37E1E"/>
    <w:rsid w:val="00F40BE6"/>
    <w:rsid w:val="00F41F57"/>
    <w:rsid w:val="00F43C50"/>
    <w:rsid w:val="00F50439"/>
    <w:rsid w:val="00F548B8"/>
    <w:rsid w:val="00F6452C"/>
    <w:rsid w:val="00F666C8"/>
    <w:rsid w:val="00F66709"/>
    <w:rsid w:val="00F7351D"/>
    <w:rsid w:val="00F77515"/>
    <w:rsid w:val="00F833AC"/>
    <w:rsid w:val="00F902D9"/>
    <w:rsid w:val="00FA01F1"/>
    <w:rsid w:val="00FA1C8F"/>
    <w:rsid w:val="00FA6AF3"/>
    <w:rsid w:val="00FA7A5E"/>
    <w:rsid w:val="00FB5EE9"/>
    <w:rsid w:val="00FC00CC"/>
    <w:rsid w:val="00FC6BEE"/>
    <w:rsid w:val="00FD14DE"/>
    <w:rsid w:val="00FD19BA"/>
    <w:rsid w:val="00FF0800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link w:val="FunotentextZchn"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Sprechblasentext">
    <w:name w:val="Balloon Text"/>
    <w:basedOn w:val="Standard"/>
    <w:link w:val="SprechblasentextZchn"/>
    <w:rsid w:val="001F39B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39B7"/>
    <w:rPr>
      <w:rFonts w:ascii="Tahoma" w:hAnsi="Tahoma" w:cs="Tahoma"/>
      <w:sz w:val="16"/>
      <w:szCs w:val="16"/>
    </w:rPr>
  </w:style>
  <w:style w:type="character" w:styleId="Funotenzeichen">
    <w:name w:val="footnote reference"/>
    <w:rsid w:val="00D515B1"/>
    <w:rPr>
      <w:rFonts w:cs="Arial"/>
      <w:color w:val="000000"/>
    </w:rPr>
  </w:style>
  <w:style w:type="character" w:customStyle="1" w:styleId="FunotentextZchn">
    <w:name w:val="Fußnotentext Zchn"/>
    <w:link w:val="Funotentext"/>
    <w:rsid w:val="00D515B1"/>
    <w:rPr>
      <w:rFonts w:ascii="Arial" w:hAnsi="Arial"/>
    </w:rPr>
  </w:style>
  <w:style w:type="table" w:customStyle="1" w:styleId="StadtBernTabelle3">
    <w:name w:val="StadtBern Tabelle3"/>
    <w:basedOn w:val="NormaleTabelle"/>
    <w:uiPriority w:val="99"/>
    <w:rsid w:val="009E7C11"/>
    <w:pPr>
      <w:contextualSpacing/>
    </w:pPr>
    <w:rPr>
      <w:rFonts w:asciiTheme="minorHAnsi" w:eastAsiaTheme="minorHAnsi" w:hAnsiTheme="minorHAnsi" w:cstheme="minorBidi"/>
      <w:szCs w:val="22"/>
      <w:lang w:val="it-IT" w:eastAsia="en-US"/>
    </w:rPr>
    <w:tblPr>
      <w:tblInd w:w="108" w:type="dxa"/>
      <w:tblBorders>
        <w:bottom w:val="single" w:sz="2" w:space="0" w:color="1F497D" w:themeColor="text2"/>
        <w:insideH w:val="single" w:sz="2" w:space="0" w:color="1F497D" w:themeColor="text2"/>
        <w:insideV w:val="single" w:sz="2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b/>
        <w:color w:val="FFFFFF" w:themeColor="background1"/>
        <w:sz w:val="18"/>
      </w:rPr>
      <w:tblPr/>
      <w:tcPr>
        <w:shd w:val="clear" w:color="auto" w:fill="4F81BD" w:themeFill="accent1"/>
        <w:vAlign w:val="center"/>
      </w:tcPr>
    </w:tblStylePr>
    <w:tblStylePr w:type="lastRow">
      <w:rPr>
        <w:b/>
      </w:rPr>
    </w:tblStylePr>
  </w:style>
  <w:style w:type="character" w:styleId="Kommentarzeichen">
    <w:name w:val="annotation reference"/>
    <w:basedOn w:val="Absatz-Standardschriftart"/>
    <w:rsid w:val="005034C1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5034C1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semiHidden/>
    <w:rsid w:val="005034C1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5034C1"/>
    <w:rPr>
      <w:rFonts w:ascii="Arial" w:hAnsi="Arial"/>
      <w:b/>
      <w:bCs/>
    </w:rPr>
  </w:style>
  <w:style w:type="paragraph" w:styleId="berarbeitung">
    <w:name w:val="Revision"/>
    <w:hidden/>
    <w:uiPriority w:val="99"/>
    <w:semiHidden/>
    <w:rsid w:val="00774D26"/>
    <w:rPr>
      <w:rFonts w:ascii="Arial" w:hAnsi="Arial"/>
    </w:rPr>
  </w:style>
  <w:style w:type="character" w:styleId="BesuchterHyperlink">
    <w:name w:val="FollowedHyperlink"/>
    <w:basedOn w:val="Absatz-Standardschriftart"/>
    <w:rsid w:val="000A65FB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F548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fzeileZchn">
    <w:name w:val="Kopfzeile Zchn"/>
    <w:basedOn w:val="Absatz-Standardschriftart"/>
    <w:link w:val="Kopfzeile"/>
    <w:uiPriority w:val="99"/>
    <w:rsid w:val="00FA01F1"/>
    <w:rPr>
      <w:rFonts w:ascii="Arial" w:hAnsi="Arial"/>
    </w:rPr>
  </w:style>
  <w:style w:type="character" w:customStyle="1" w:styleId="FuzeileZchn">
    <w:name w:val="Fußzeile Zchn"/>
    <w:basedOn w:val="Absatz-Standardschriftart"/>
    <w:link w:val="Fuzeile"/>
    <w:uiPriority w:val="99"/>
    <w:rsid w:val="00B80F52"/>
    <w:rPr>
      <w:rFonts w:ascii="Arial" w:hAnsi="Arial"/>
      <w:spacing w:val="6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886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595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48" w:space="0" w:color="auto"/>
                    <w:bottom w:val="single" w:sz="2" w:space="0" w:color="auto"/>
                    <w:right w:val="single" w:sz="48" w:space="0" w:color="auto"/>
                  </w:divBdr>
                  <w:divsChild>
                    <w:div w:id="1184250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24A52"/>
                            <w:left w:val="single" w:sz="2" w:space="0" w:color="424A52"/>
                            <w:bottom w:val="single" w:sz="2" w:space="0" w:color="424A52"/>
                            <w:right w:val="single" w:sz="2" w:space="0" w:color="424A52"/>
                          </w:divBdr>
                          <w:divsChild>
                            <w:div w:id="181498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2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3AEEC-22AF-4EA2-94C4-6C8426AD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Schiemann Janine, BSS JA</dc:creator>
  <cp:lastModifiedBy>Zerrouka Abdesselam</cp:lastModifiedBy>
  <cp:revision>474</cp:revision>
  <cp:lastPrinted>2015-06-26T09:08:00Z</cp:lastPrinted>
  <dcterms:created xsi:type="dcterms:W3CDTF">2016-08-08T14:27:00Z</dcterms:created>
  <dcterms:modified xsi:type="dcterms:W3CDTF">2016-10-27T11:24:00Z</dcterms:modified>
</cp:coreProperties>
</file>