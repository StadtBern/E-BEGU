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6C6B7A" w:rsidRPr="00BF3615" w:rsidRDefault="006C6B7A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C6B7A" w:rsidRDefault="006C6B7A" w:rsidP="006C6B7A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6C6B7A" w:rsidRDefault="006C6B7A" w:rsidP="006C6B7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bookmarkStart w:id="3" w:name="_GoBack"/>
      <w:bookmarkEnd w:id="3"/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6C6B7A">
        <w:rPr>
          <w:noProof/>
          <w:sz w:val="18"/>
          <w:szCs w:val="18"/>
          <w:lang w:val="de-DE"/>
        </w:rPr>
        <w:t>28.09.2016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4C" w:rsidRDefault="002B3D4C">
      <w:r>
        <w:separator/>
      </w:r>
    </w:p>
  </w:endnote>
  <w:endnote w:type="continuationSeparator" w:id="0">
    <w:p w:rsidR="002B3D4C" w:rsidRDefault="002B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4C" w:rsidRDefault="002B3D4C">
      <w:r>
        <w:separator/>
      </w:r>
    </w:p>
  </w:footnote>
  <w:footnote w:type="continuationSeparator" w:id="0">
    <w:p w:rsidR="002B3D4C" w:rsidRDefault="002B3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B3D4C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C6B7A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84FF2-674E-4D72-B312-CC05B317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623</cp:revision>
  <cp:lastPrinted>2015-06-26T09:08:00Z</cp:lastPrinted>
  <dcterms:created xsi:type="dcterms:W3CDTF">2016-08-08T14:27:00Z</dcterms:created>
  <dcterms:modified xsi:type="dcterms:W3CDTF">2016-09-28T12:22:00Z</dcterms:modified>
</cp:coreProperties>
</file>