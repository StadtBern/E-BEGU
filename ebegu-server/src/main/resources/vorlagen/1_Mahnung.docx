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58FD99A8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300</w:t>
            </w:r>
            <w:r w:rsidR="00801B65">
              <w:rPr>
                <w:rFonts w:cs="Arial"/>
                <w:spacing w:val="0"/>
                <w:sz w:val="20"/>
              </w:rPr>
              <w:t>8</w:t>
            </w:r>
            <w:r w:rsidRPr="00905695">
              <w:rPr>
                <w:rFonts w:cs="Arial"/>
                <w:spacing w:val="0"/>
                <w:sz w:val="20"/>
              </w:rPr>
              <w:t xml:space="preserve">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59A6F84F" w:rsidR="00376126" w:rsidRPr="00905695" w:rsidRDefault="00801B65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801B65">
              <w:rPr>
                <w:rFonts w:cs="Arial"/>
                <w:spacing w:val="0"/>
                <w:sz w:val="20"/>
              </w:rPr>
              <w:t>kinderbetreuung</w:t>
            </w:r>
            <w:r w:rsidR="00376126" w:rsidRPr="00905695">
              <w:rPr>
                <w:rFonts w:cs="Arial"/>
                <w:spacing w:val="0"/>
                <w:sz w:val="20"/>
              </w:rPr>
              <w:t>@bern.ch</w:t>
            </w:r>
          </w:p>
          <w:p w14:paraId="4DD5CE29" w14:textId="0A878642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  <w:tc>
          <w:tcPr>
            <w:tcW w:w="4893" w:type="dxa"/>
          </w:tcPr>
          <w:p w14:paraId="54EAE8BA" w14:textId="7A6D7D00" w:rsidR="00376126" w:rsidRPr="00857811" w:rsidRDefault="00EB151B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49799BC2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8C64A2">
        <w:rPr>
          <w:rFonts w:cs="Arial"/>
          <w:spacing w:val="0"/>
          <w:lang w:val="de-DE"/>
        </w:rPr>
        <w:fldChar w:fldCharType="begin"/>
      </w:r>
      <w:r w:rsidR="008C64A2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8C64A2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703314D2" w:rsidR="002B4A4E" w:rsidRPr="00905695" w:rsidRDefault="0011206D">
      <w:pPr>
        <w:pStyle w:val="Betreff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Anmeldung </w:t>
      </w:r>
      <w:r w:rsidR="00D14837" w:rsidRPr="00905695">
        <w:rPr>
          <w:rFonts w:cs="Arial"/>
          <w:spacing w:val="0"/>
          <w:lang w:val="de-DE"/>
        </w:rPr>
        <w:t>für</w:t>
      </w:r>
      <w:r w:rsidR="00917E2A" w:rsidRPr="00905695">
        <w:rPr>
          <w:rFonts w:cs="Arial"/>
          <w:spacing w:val="0"/>
          <w:lang w:val="de-DE"/>
        </w:rPr>
        <w:t xml:space="preserve"> </w:t>
      </w:r>
      <w:r w:rsidR="00C734D5">
        <w:rPr>
          <w:rFonts w:cs="Arial"/>
          <w:spacing w:val="0"/>
          <w:lang w:val="de-DE"/>
        </w:rPr>
        <w:fldChar w:fldCharType="begin"/>
      </w:r>
      <w:r w:rsidR="00C734D5">
        <w:rPr>
          <w:rFonts w:cs="Arial"/>
          <w:spacing w:val="0"/>
          <w:lang w:val="de-DE"/>
        </w:rPr>
        <w:instrText xml:space="preserve"> DOCVARIABLE  FIELD_mahnung.angebotShort  \* MERGEFORMAT </w:instrText>
      </w:r>
      <w:r w:rsidR="00C734D5">
        <w:rPr>
          <w:rFonts w:cs="Arial"/>
          <w:spacing w:val="0"/>
          <w:lang w:val="de-DE"/>
        </w:rPr>
        <w:fldChar w:fldCharType="end"/>
      </w:r>
      <w:r w:rsidR="003819ED">
        <w:rPr>
          <w:rFonts w:cs="Arial"/>
          <w:b w:val="0"/>
          <w:spacing w:val="0"/>
        </w:rPr>
        <w:t xml:space="preserve"> </w:t>
      </w:r>
      <w:bookmarkStart w:id="3" w:name="BGTNr"/>
      <w:bookmarkEnd w:id="3"/>
      <w:r w:rsidR="00562E97">
        <w:rPr>
          <w:rFonts w:cs="Arial"/>
          <w:spacing w:val="0"/>
          <w:lang w:val="de-DE"/>
        </w:rPr>
        <w:fldChar w:fldCharType="begin"/>
      </w:r>
      <w:r w:rsidR="00562E97">
        <w:rPr>
          <w:rFonts w:cs="Arial"/>
          <w:spacing w:val="0"/>
          <w:lang w:val="de-DE"/>
        </w:rPr>
        <w:instrText xml:space="preserve"> DOCVARIABLE  FIELD_mahnung.periode  \* MERGEFORMAT </w:instrText>
      </w:r>
      <w:r w:rsidR="00562E97">
        <w:rPr>
          <w:rFonts w:cs="Arial"/>
          <w:spacing w:val="0"/>
          <w:lang w:val="de-DE"/>
        </w:rPr>
        <w:fldChar w:fldCharType="end"/>
      </w:r>
      <w:r w:rsidR="00D14837" w:rsidRPr="00905695">
        <w:rPr>
          <w:rFonts w:cs="Arial"/>
          <w:spacing w:val="0"/>
          <w:lang w:val="de-DE"/>
        </w:rPr>
        <w:t xml:space="preserve">, ID-Nummer </w:t>
      </w:r>
      <w:r w:rsidR="003819ED" w:rsidRPr="00AF5C7D">
        <w:rPr>
          <w:rFonts w:cs="Arial"/>
          <w:b w:val="0"/>
          <w:spacing w:val="0"/>
        </w:rPr>
        <w:fldChar w:fldCharType="begin"/>
      </w:r>
      <w:r w:rsidR="003819ED" w:rsidRPr="00AF5C7D">
        <w:rPr>
          <w:rFonts w:cs="Arial"/>
          <w:spacing w:val="0"/>
        </w:rPr>
        <w:instrText xml:space="preserve"> DOCVARIABLE  FIELD_</w:instrText>
      </w:r>
      <w:r w:rsidR="0025173A">
        <w:rPr>
          <w:rFonts w:cs="Arial"/>
          <w:spacing w:val="0"/>
        </w:rPr>
        <w:instrText>mahnung</w:instrText>
      </w:r>
      <w:r w:rsidR="003819ED" w:rsidRPr="00AF5C7D">
        <w:rPr>
          <w:rFonts w:cs="Arial"/>
          <w:spacing w:val="0"/>
        </w:rPr>
        <w:instrText xml:space="preserve">.fallNummer  \* MERGEFORMAT </w:instrText>
      </w:r>
      <w:r w:rsidR="003819ED" w:rsidRPr="00AF5C7D">
        <w:rPr>
          <w:rFonts w:cs="Arial"/>
          <w:b w:val="0"/>
          <w:spacing w:val="0"/>
        </w:rPr>
        <w:fldChar w:fldCharType="end"/>
      </w:r>
    </w:p>
    <w:p w14:paraId="01EFDE78" w14:textId="77777777" w:rsidR="00D14837" w:rsidRPr="00905695" w:rsidRDefault="002B4A4E" w:rsidP="00B11CED">
      <w:pPr>
        <w:pStyle w:val="Text"/>
        <w:rPr>
          <w:rFonts w:cs="Arial"/>
          <w:b/>
          <w:spacing w:val="0"/>
          <w:lang w:val="de-DE"/>
        </w:rPr>
      </w:pPr>
      <w:r w:rsidRPr="00905695">
        <w:rPr>
          <w:rFonts w:cs="Arial"/>
          <w:b/>
          <w:spacing w:val="0"/>
          <w:lang w:val="de-DE"/>
        </w:rPr>
        <w:t>Unvollständige</w:t>
      </w:r>
      <w:r w:rsidR="00FF0BBA" w:rsidRPr="00905695">
        <w:rPr>
          <w:rFonts w:cs="Arial"/>
          <w:b/>
          <w:spacing w:val="0"/>
          <w:lang w:val="de-DE"/>
        </w:rPr>
        <w:t xml:space="preserve"> </w:t>
      </w:r>
      <w:r w:rsidR="0011206D" w:rsidRPr="00905695">
        <w:rPr>
          <w:rFonts w:cs="Arial"/>
          <w:b/>
          <w:spacing w:val="0"/>
          <w:lang w:val="de-DE"/>
        </w:rPr>
        <w:t>Unterlagen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5F2B20BA" w14:textId="6DA51C66" w:rsidR="002B4A4E" w:rsidRPr="00905695" w:rsidRDefault="002B4A4E" w:rsidP="000A7D31">
      <w:pPr>
        <w:autoSpaceDE w:val="0"/>
        <w:autoSpaceDN w:val="0"/>
        <w:adjustRightInd w:val="0"/>
        <w:spacing w:line="280" w:lineRule="atLeast"/>
        <w:rPr>
          <w:rFonts w:cs="Arial"/>
          <w:lang w:val="de-DE"/>
        </w:rPr>
      </w:pPr>
      <w:r w:rsidRPr="00905695">
        <w:rPr>
          <w:rFonts w:cs="Arial"/>
          <w:lang w:val="de-DE"/>
        </w:rPr>
        <w:t xml:space="preserve">Gerne bestätigen wir Ihnen, dass wir Ihre </w:t>
      </w:r>
      <w:r w:rsidR="00F54DD0" w:rsidRPr="00905695">
        <w:rPr>
          <w:rFonts w:cs="Arial"/>
          <w:lang w:val="de-DE"/>
        </w:rPr>
        <w:t>Anmeldung</w:t>
      </w:r>
      <w:r w:rsidR="00FF0BBA" w:rsidRPr="00905695">
        <w:rPr>
          <w:rFonts w:cs="Arial"/>
          <w:lang w:val="de-DE"/>
        </w:rPr>
        <w:t xml:space="preserve"> </w:t>
      </w:r>
      <w:r w:rsidRPr="00905695">
        <w:rPr>
          <w:rFonts w:cs="Arial"/>
          <w:lang w:val="de-DE"/>
        </w:rPr>
        <w:t xml:space="preserve">für </w:t>
      </w:r>
      <w:r w:rsidR="001B4DB1">
        <w:rPr>
          <w:rFonts w:cs="Arial"/>
          <w:lang w:val="de-DE"/>
        </w:rPr>
        <w:fldChar w:fldCharType="begin"/>
      </w:r>
      <w:r w:rsidR="001B4DB1">
        <w:rPr>
          <w:rFonts w:cs="Arial"/>
          <w:lang w:val="de-DE"/>
        </w:rPr>
        <w:instrText xml:space="preserve"> DOCVARIABLE  FIELD_mahnung.angebotFull  \* MERGEFORMAT </w:instrText>
      </w:r>
      <w:r w:rsidR="001B4DB1">
        <w:rPr>
          <w:rFonts w:cs="Arial"/>
          <w:lang w:val="de-DE"/>
        </w:rPr>
        <w:fldChar w:fldCharType="end"/>
      </w:r>
      <w:r w:rsidR="003819ED">
        <w:rPr>
          <w:rFonts w:cs="Arial"/>
          <w:lang w:val="de-DE"/>
        </w:rPr>
        <w:t xml:space="preserve"> </w:t>
      </w:r>
      <w:r w:rsidR="002A6F1B" w:rsidRPr="00905695">
        <w:rPr>
          <w:rFonts w:cs="Arial"/>
          <w:lang w:val="de-DE"/>
        </w:rPr>
        <w:t xml:space="preserve">am </w:t>
      </w:r>
      <w:r w:rsidR="00D14F1B">
        <w:rPr>
          <w:rFonts w:cs="Arial"/>
        </w:rPr>
        <w:fldChar w:fldCharType="begin"/>
      </w:r>
      <w:r w:rsidR="00D14F1B">
        <w:rPr>
          <w:rFonts w:cs="Arial"/>
        </w:rPr>
        <w:instrText xml:space="preserve"> DOCVARIABLE  FIELD_mahnung.eingangsDatum  \* MERGEFORMAT </w:instrText>
      </w:r>
      <w:r w:rsidR="00D14F1B">
        <w:rPr>
          <w:rFonts w:cs="Arial"/>
        </w:rPr>
        <w:fldChar w:fldCharType="end"/>
      </w:r>
      <w:r w:rsidR="00D14837" w:rsidRPr="00905695">
        <w:rPr>
          <w:rFonts w:cs="Arial"/>
          <w:lang w:val="de-DE"/>
        </w:rPr>
        <w:t xml:space="preserve"> erhalten </w:t>
      </w:r>
      <w:r w:rsidRPr="00905695">
        <w:rPr>
          <w:rFonts w:cs="Arial"/>
          <w:lang w:val="de-DE"/>
        </w:rPr>
        <w:t>haben.</w:t>
      </w:r>
    </w:p>
    <w:p w14:paraId="1493776C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78591EFB" w14:textId="446C10A7" w:rsidR="002B4A4E" w:rsidRDefault="002B4A4E" w:rsidP="008E36A1">
      <w:pPr>
        <w:pStyle w:val="Text"/>
        <w:jc w:val="both"/>
        <w:rPr>
          <w:rFonts w:cs="Arial"/>
          <w:spacing w:val="0"/>
        </w:rPr>
      </w:pPr>
      <w:r w:rsidRPr="00905695">
        <w:rPr>
          <w:rFonts w:cs="Arial"/>
          <w:spacing w:val="0"/>
        </w:rPr>
        <w:t>Leider sind die eingereichten Unterlagen gemäss einer ersten Vorprüfung unvollständig</w:t>
      </w:r>
      <w:r w:rsidR="0047661A" w:rsidRPr="00905695">
        <w:rPr>
          <w:rFonts w:cs="Arial"/>
          <w:spacing w:val="0"/>
        </w:rPr>
        <w:t xml:space="preserve">, daher </w:t>
      </w:r>
      <w:r w:rsidRPr="00905695">
        <w:rPr>
          <w:rFonts w:cs="Arial"/>
          <w:spacing w:val="0"/>
        </w:rPr>
        <w:t>können</w:t>
      </w:r>
      <w:r w:rsidR="0047661A" w:rsidRPr="00905695">
        <w:rPr>
          <w:rFonts w:cs="Arial"/>
          <w:spacing w:val="0"/>
        </w:rPr>
        <w:t xml:space="preserve"> </w:t>
      </w:r>
      <w:r w:rsidR="00CF2481" w:rsidRPr="00905695">
        <w:rPr>
          <w:rFonts w:cs="Arial"/>
          <w:spacing w:val="0"/>
        </w:rPr>
        <w:t xml:space="preserve">wir die gewünschte </w:t>
      </w:r>
      <w:r w:rsidR="00D14837" w:rsidRPr="00905695">
        <w:rPr>
          <w:rFonts w:cs="Arial"/>
          <w:spacing w:val="0"/>
        </w:rPr>
        <w:t xml:space="preserve">Berechnung </w:t>
      </w:r>
      <w:r w:rsidR="00CF2481" w:rsidRPr="00905695">
        <w:rPr>
          <w:rFonts w:cs="Arial"/>
          <w:spacing w:val="0"/>
        </w:rPr>
        <w:t xml:space="preserve">nicht </w:t>
      </w:r>
      <w:r w:rsidR="00D14837" w:rsidRPr="00905695">
        <w:rPr>
          <w:rFonts w:cs="Arial"/>
          <w:spacing w:val="0"/>
        </w:rPr>
        <w:t xml:space="preserve">vornehmen. </w:t>
      </w:r>
      <w:r w:rsidRPr="00905695">
        <w:rPr>
          <w:rFonts w:cs="Arial"/>
          <w:spacing w:val="0"/>
        </w:rPr>
        <w:t>Wir bitten Sie, Ihr</w:t>
      </w:r>
      <w:r w:rsidR="00FF0BBA" w:rsidRPr="00905695">
        <w:rPr>
          <w:rFonts w:cs="Arial"/>
          <w:spacing w:val="0"/>
        </w:rPr>
        <w:t>e</w:t>
      </w:r>
      <w:r w:rsidRPr="00905695">
        <w:rPr>
          <w:rFonts w:cs="Arial"/>
          <w:spacing w:val="0"/>
        </w:rPr>
        <w:t xml:space="preserve"> </w:t>
      </w:r>
      <w:r w:rsidR="00FF0BBA" w:rsidRPr="00905695">
        <w:rPr>
          <w:rFonts w:cs="Arial"/>
          <w:spacing w:val="0"/>
        </w:rPr>
        <w:t xml:space="preserve">Angaben </w:t>
      </w:r>
      <w:r w:rsidRPr="00905695">
        <w:rPr>
          <w:rFonts w:cs="Arial"/>
          <w:spacing w:val="0"/>
        </w:rPr>
        <w:t>mit den nachfolgend aufgeführten Dokumenten zu ergänzen:</w:t>
      </w:r>
    </w:p>
    <w:p w14:paraId="00C7B515" w14:textId="77777777" w:rsidR="00422459" w:rsidRPr="00905695" w:rsidRDefault="00422459" w:rsidP="008E36A1">
      <w:pPr>
        <w:pStyle w:val="Text"/>
        <w:jc w:val="both"/>
        <w:rPr>
          <w:rFonts w:cs="Arial"/>
          <w:spacing w:val="0"/>
        </w:rPr>
      </w:pPr>
    </w:p>
    <w:p w14:paraId="0E067E98" w14:textId="6008292D" w:rsidR="002B4A4E" w:rsidRPr="00905695" w:rsidRDefault="00355EC1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p w14:paraId="2A3346FD" w14:textId="59652B0B" w:rsidR="00FD545B" w:rsidRPr="00905695" w:rsidRDefault="008C64A2" w:rsidP="00FD545B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FIELD_mahnung.fehlendeUnterlagen.text  \* MERGEFORMAT </w:instrText>
      </w:r>
      <w:r>
        <w:rPr>
          <w:rFonts w:cs="Arial"/>
          <w:spacing w:val="0"/>
          <w:lang w:val="de-DE"/>
        </w:rPr>
        <w:fldChar w:fldCharType="end"/>
      </w:r>
    </w:p>
    <w:p w14:paraId="7378E01B" w14:textId="087A9503" w:rsidR="00A754F4" w:rsidRDefault="00BA0B4C" w:rsidP="00A754F4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61B35846" w14:textId="77777777" w:rsidR="00422459" w:rsidRPr="00905695" w:rsidRDefault="00422459" w:rsidP="00A754F4">
      <w:pPr>
        <w:pStyle w:val="Text"/>
        <w:rPr>
          <w:rFonts w:cs="Arial"/>
          <w:spacing w:val="0"/>
          <w:lang w:val="de-DE"/>
        </w:rPr>
      </w:pPr>
    </w:p>
    <w:p w14:paraId="79CC8AB5" w14:textId="26FC1AFB" w:rsidR="008F7C83" w:rsidRPr="008F7C83" w:rsidRDefault="00196278" w:rsidP="008F7C83">
      <w:pPr>
        <w:pStyle w:val="Betreff"/>
        <w:rPr>
          <w:rFonts w:cs="Arial"/>
          <w:b w:val="0"/>
        </w:rPr>
      </w:pPr>
      <w:r>
        <w:rPr>
          <w:rFonts w:cs="Arial"/>
          <w:b w:val="0"/>
        </w:rPr>
        <w:fldChar w:fldCharType="begin"/>
      </w:r>
      <w:r>
        <w:rPr>
          <w:rFonts w:cs="Arial"/>
          <w:b w:val="0"/>
        </w:rPr>
        <w:instrText xml:space="preserve"> DOCVARIABLE  IF_mahnung.PDFLongerThanExpected  \* MERGEFORMAT </w:instrText>
      </w:r>
      <w:r>
        <w:rPr>
          <w:rFonts w:cs="Arial"/>
          <w:b w:val="0"/>
        </w:rPr>
        <w:fldChar w:fldCharType="end"/>
      </w:r>
      <w:r w:rsidR="008F7C83" w:rsidRPr="008F7C83">
        <w:rPr>
          <w:rFonts w:cs="Arial"/>
          <w:b w:val="0"/>
        </w:rPr>
        <w:br w:type="page"/>
      </w:r>
    </w:p>
    <w:p w14:paraId="7F3A6903" w14:textId="1E8375E0" w:rsidR="002B4A4E" w:rsidRPr="00905695" w:rsidRDefault="00196278" w:rsidP="008F7C83">
      <w:pPr>
        <w:pStyle w:val="Betreff"/>
        <w:rPr>
          <w:rStyle w:val="Hyperlink"/>
          <w:rFonts w:cs="Arial"/>
          <w:color w:val="000000"/>
          <w:spacing w:val="0"/>
          <w:u w:val="none"/>
        </w:rPr>
      </w:pPr>
      <w:r>
        <w:rPr>
          <w:rFonts w:cs="Arial"/>
          <w:b w:val="0"/>
          <w:spacing w:val="0"/>
        </w:rPr>
        <w:lastRenderedPageBreak/>
        <w:fldChar w:fldCharType="begin"/>
      </w:r>
      <w:r>
        <w:rPr>
          <w:rFonts w:cs="Arial"/>
          <w:b w:val="0"/>
          <w:spacing w:val="0"/>
        </w:rPr>
        <w:instrText xml:space="preserve"> DOCVARIABLE  ENDIF_mahnung.PDFLongerThanExpected  \* MERGEFORMAT </w:instrText>
      </w:r>
      <w:r>
        <w:rPr>
          <w:rFonts w:cs="Arial"/>
          <w:b w:val="0"/>
          <w:spacing w:val="0"/>
        </w:rPr>
        <w:fldChar w:fldCharType="end"/>
      </w:r>
      <w:r w:rsidR="002B4A4E" w:rsidRPr="00905695">
        <w:rPr>
          <w:rFonts w:cs="Arial"/>
          <w:b w:val="0"/>
          <w:spacing w:val="0"/>
          <w:lang w:val="de-DE"/>
        </w:rPr>
        <w:t xml:space="preserve">Erst nach Eingang dieser </w:t>
      </w:r>
      <w:r w:rsidR="00385FED" w:rsidRPr="00905695">
        <w:rPr>
          <w:rFonts w:cs="Arial"/>
          <w:b w:val="0"/>
          <w:spacing w:val="0"/>
          <w:lang w:val="de-DE"/>
        </w:rPr>
        <w:t xml:space="preserve">zusätzlichen </w:t>
      </w:r>
      <w:r w:rsidR="002B4A4E" w:rsidRPr="00905695">
        <w:rPr>
          <w:rFonts w:cs="Arial"/>
          <w:b w:val="0"/>
          <w:spacing w:val="0"/>
          <w:lang w:val="de-DE"/>
        </w:rPr>
        <w:t>Unterlagen können wir Ihr</w:t>
      </w:r>
      <w:r w:rsidR="00D14837" w:rsidRPr="00905695">
        <w:rPr>
          <w:rFonts w:cs="Arial"/>
          <w:b w:val="0"/>
          <w:spacing w:val="0"/>
          <w:lang w:val="de-DE"/>
        </w:rPr>
        <w:t xml:space="preserve">e </w:t>
      </w:r>
      <w:r w:rsidR="0011206D" w:rsidRPr="00905695">
        <w:rPr>
          <w:rFonts w:cs="Arial"/>
          <w:b w:val="0"/>
          <w:spacing w:val="0"/>
          <w:lang w:val="de-DE"/>
        </w:rPr>
        <w:t xml:space="preserve">Anmeldung </w:t>
      </w:r>
      <w:r w:rsidR="00CF2481" w:rsidRPr="00905695">
        <w:rPr>
          <w:rFonts w:cs="Arial"/>
          <w:b w:val="0"/>
          <w:spacing w:val="0"/>
          <w:lang w:val="de-DE"/>
        </w:rPr>
        <w:t>weiter bearbeiten</w:t>
      </w:r>
      <w:r w:rsidR="00D14837" w:rsidRPr="00905695">
        <w:rPr>
          <w:rFonts w:cs="Arial"/>
          <w:b w:val="0"/>
          <w:spacing w:val="0"/>
          <w:lang w:val="de-DE"/>
        </w:rPr>
        <w:t xml:space="preserve">. </w:t>
      </w:r>
      <w:r w:rsidR="002B4A4E" w:rsidRPr="00905695">
        <w:rPr>
          <w:rFonts w:cs="Arial"/>
          <w:b w:val="0"/>
          <w:spacing w:val="0"/>
          <w:lang w:val="de-DE"/>
        </w:rPr>
        <w:t xml:space="preserve">Wir bitten Sie, die oben aufgeführten Dokumente </w:t>
      </w:r>
      <w:r w:rsidR="00B20BE6" w:rsidRPr="00905695">
        <w:rPr>
          <w:rFonts w:cs="Arial"/>
          <w:b w:val="0"/>
          <w:spacing w:val="0"/>
          <w:lang w:val="de-DE"/>
        </w:rPr>
        <w:t>bis am</w:t>
      </w:r>
      <w:r w:rsidR="00A84548">
        <w:rPr>
          <w:rFonts w:cs="Arial"/>
          <w:b w:val="0"/>
          <w:spacing w:val="0"/>
          <w:lang w:val="de-DE"/>
        </w:rPr>
        <w:t xml:space="preserve"> </w:t>
      </w:r>
      <w:r w:rsidR="009A0B50">
        <w:rPr>
          <w:rFonts w:cs="Arial"/>
          <w:spacing w:val="0"/>
          <w:lang w:val="de-DE"/>
        </w:rPr>
        <w:fldChar w:fldCharType="begin"/>
      </w:r>
      <w:r w:rsidR="009A0B50">
        <w:rPr>
          <w:rFonts w:cs="Arial"/>
          <w:spacing w:val="0"/>
          <w:lang w:val="de-DE"/>
        </w:rPr>
        <w:instrText xml:space="preserve"> DOCVARIABLE  FIELD_mahnung.mahnFristDatum  \* MERGEFORMAT </w:instrText>
      </w:r>
      <w:r w:rsidR="009A0B50">
        <w:rPr>
          <w:rFonts w:cs="Arial"/>
          <w:spacing w:val="0"/>
          <w:lang w:val="de-DE"/>
        </w:rPr>
        <w:fldChar w:fldCharType="end"/>
      </w:r>
      <w:r w:rsidR="00DA27EF" w:rsidRPr="00905695">
        <w:rPr>
          <w:rFonts w:cs="Arial"/>
          <w:b w:val="0"/>
          <w:spacing w:val="0"/>
          <w:lang w:val="de-DE"/>
        </w:rPr>
        <w:t xml:space="preserve"> </w:t>
      </w:r>
      <w:r w:rsidR="002B4A4E" w:rsidRPr="00905695">
        <w:rPr>
          <w:rFonts w:cs="Arial"/>
          <w:b w:val="0"/>
          <w:spacing w:val="0"/>
          <w:lang w:val="de-DE"/>
        </w:rPr>
        <w:t xml:space="preserve">unter Angabe </w:t>
      </w:r>
      <w:r w:rsidR="0047661A" w:rsidRPr="00905695">
        <w:rPr>
          <w:rFonts w:cs="Arial"/>
          <w:b w:val="0"/>
          <w:spacing w:val="0"/>
          <w:lang w:val="de-DE"/>
        </w:rPr>
        <w:t>Ihrer</w:t>
      </w:r>
      <w:r w:rsidR="002B4A4E" w:rsidRPr="00905695">
        <w:rPr>
          <w:rFonts w:cs="Arial"/>
          <w:b w:val="0"/>
          <w:spacing w:val="0"/>
          <w:lang w:val="de-DE"/>
        </w:rPr>
        <w:t xml:space="preserve"> Referenz</w:t>
      </w:r>
      <w:r w:rsidR="0047661A" w:rsidRPr="00905695">
        <w:rPr>
          <w:rFonts w:cs="Arial"/>
          <w:b w:val="0"/>
          <w:spacing w:val="0"/>
          <w:lang w:val="de-DE"/>
        </w:rPr>
        <w:t>n</w:t>
      </w:r>
      <w:r w:rsidR="002B4A4E" w:rsidRPr="00905695">
        <w:rPr>
          <w:rFonts w:cs="Arial"/>
          <w:b w:val="0"/>
          <w:spacing w:val="0"/>
          <w:lang w:val="de-DE"/>
        </w:rPr>
        <w:t>ummer einzureichen</w:t>
      </w:r>
      <w:r w:rsidR="002B4A4E" w:rsidRPr="00905695">
        <w:rPr>
          <w:rFonts w:cs="Arial"/>
          <w:spacing w:val="0"/>
          <w:lang w:val="de-DE"/>
        </w:rPr>
        <w:t>.</w:t>
      </w:r>
    </w:p>
    <w:p w14:paraId="7EDB8602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6B0E68C" w14:textId="32321C6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  <w:lang w:val="de-DE"/>
        </w:rPr>
        <w:t>Wenn Sie Fragen haben oder Probleme beim Beschaffen der Unterlagen,</w:t>
      </w:r>
      <w:r w:rsidR="002B4A4E" w:rsidRPr="00905695">
        <w:rPr>
          <w:rFonts w:cs="Arial"/>
          <w:spacing w:val="0"/>
        </w:rPr>
        <w:t xml:space="preserve"> stehen Ihnen unsere Mitarbeitenden </w:t>
      </w:r>
      <w:r w:rsidRPr="00905695">
        <w:rPr>
          <w:rFonts w:cs="Arial"/>
          <w:spacing w:val="0"/>
        </w:rPr>
        <w:t xml:space="preserve">gerne </w:t>
      </w:r>
      <w:r w:rsidR="002B4A4E" w:rsidRPr="00905695">
        <w:rPr>
          <w:rFonts w:cs="Arial"/>
          <w:spacing w:val="0"/>
        </w:rPr>
        <w:t xml:space="preserve">von </w:t>
      </w:r>
      <w:r w:rsidR="003819ED">
        <w:rPr>
          <w:rFonts w:cs="Arial"/>
          <w:spacing w:val="0"/>
          <w:lang w:val="de-DE"/>
        </w:rPr>
        <w:fldChar w:fldCharType="begin"/>
      </w:r>
      <w:r w:rsidR="003819ED">
        <w:rPr>
          <w:rFonts w:cs="Arial"/>
          <w:spacing w:val="0"/>
          <w:lang w:val="de-DE"/>
        </w:rPr>
        <w:instrText xml:space="preserve"> DOCVARIABLE  FIELD_mahnung.kontaktStelle  \* MERGEFORMAT </w:instrText>
      </w:r>
      <w:r w:rsidR="003819ED">
        <w:rPr>
          <w:rFonts w:cs="Arial"/>
          <w:spacing w:val="0"/>
          <w:lang w:val="de-DE"/>
        </w:rPr>
        <w:fldChar w:fldCharType="end"/>
      </w:r>
      <w:r w:rsidR="002B4A4E" w:rsidRPr="00905695">
        <w:rPr>
          <w:rFonts w:cs="Arial"/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4FED488D" w14:textId="77777777" w:rsidR="00135143" w:rsidRDefault="00135143" w:rsidP="00801B65">
      <w:pPr>
        <w:pStyle w:val="Text"/>
        <w:rPr>
          <w:rFonts w:cs="Arial"/>
          <w:spacing w:val="0"/>
        </w:rPr>
      </w:pPr>
      <w:bookmarkStart w:id="4" w:name="VerantwPers"/>
      <w:bookmarkEnd w:id="4"/>
    </w:p>
    <w:p w14:paraId="5897477A" w14:textId="605B9628" w:rsidR="00801B65" w:rsidRPr="00905695" w:rsidRDefault="00135143" w:rsidP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t xml:space="preserve">sig. </w:t>
      </w:r>
      <w:bookmarkStart w:id="5" w:name="_GoBack"/>
      <w:bookmarkEnd w:id="5"/>
      <w:r w:rsidR="00801B65">
        <w:rPr>
          <w:rFonts w:cs="Arial"/>
          <w:spacing w:val="0"/>
          <w:lang w:val="de-DE"/>
        </w:rPr>
        <w:fldChar w:fldCharType="begin"/>
      </w:r>
      <w:r w:rsidR="00801B65">
        <w:rPr>
          <w:rFonts w:cs="Arial"/>
          <w:spacing w:val="0"/>
          <w:lang w:val="de-DE"/>
        </w:rPr>
        <w:instrText xml:space="preserve"> DOCVARIABLE  FIELD_mahnung.unterzeichner  \* MERGEFORMAT </w:instrText>
      </w:r>
      <w:r w:rsidR="00801B65">
        <w:rPr>
          <w:rFonts w:cs="Arial"/>
          <w:spacing w:val="0"/>
          <w:lang w:val="de-DE"/>
        </w:rPr>
        <w:fldChar w:fldCharType="end"/>
      </w:r>
    </w:p>
    <w:p w14:paraId="44914338" w14:textId="7BBCFA3D" w:rsidR="00801B65" w:rsidRPr="00905695" w:rsidRDefault="00801B65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sectPr w:rsidR="00801B65" w:rsidRPr="00905695" w:rsidSect="00D419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A447AC" w14:textId="77777777" w:rsidR="004345B2" w:rsidRDefault="004345B2">
      <w:r>
        <w:separator/>
      </w:r>
    </w:p>
  </w:endnote>
  <w:endnote w:type="continuationSeparator" w:id="0">
    <w:p w14:paraId="1037E6AA" w14:textId="77777777" w:rsidR="004345B2" w:rsidRDefault="0043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9C073" w14:textId="77777777" w:rsidR="00196278" w:rsidRDefault="0019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51F7B" w14:textId="77777777" w:rsidR="00196278" w:rsidRDefault="00196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944DE" w14:textId="77777777" w:rsidR="00196278" w:rsidRDefault="0019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28B31" w14:textId="77777777" w:rsidR="004345B2" w:rsidRDefault="004345B2">
      <w:r>
        <w:separator/>
      </w:r>
    </w:p>
  </w:footnote>
  <w:footnote w:type="continuationSeparator" w:id="0">
    <w:p w14:paraId="3B639B9B" w14:textId="77777777" w:rsidR="004345B2" w:rsidRDefault="0043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5D600" w14:textId="77777777" w:rsidR="00196278" w:rsidRDefault="0019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E5A16" w14:textId="77777777" w:rsidR="00FD652A" w:rsidRPr="00196278" w:rsidRDefault="00FD652A" w:rsidP="001962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9E6F7" w14:textId="77777777" w:rsidR="00196278" w:rsidRDefault="0019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F8B03188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43781"/>
    <w:rsid w:val="00053F89"/>
    <w:rsid w:val="00060B25"/>
    <w:rsid w:val="00076A17"/>
    <w:rsid w:val="00084A34"/>
    <w:rsid w:val="000A7D31"/>
    <w:rsid w:val="000B17CD"/>
    <w:rsid w:val="0011206D"/>
    <w:rsid w:val="00132B04"/>
    <w:rsid w:val="00135143"/>
    <w:rsid w:val="00172F32"/>
    <w:rsid w:val="00196278"/>
    <w:rsid w:val="001A321C"/>
    <w:rsid w:val="001B4DB1"/>
    <w:rsid w:val="001C5E8F"/>
    <w:rsid w:val="001D794B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2D6284"/>
    <w:rsid w:val="00306C4B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C6D8D"/>
    <w:rsid w:val="003F59A5"/>
    <w:rsid w:val="00404BC4"/>
    <w:rsid w:val="00407268"/>
    <w:rsid w:val="00422459"/>
    <w:rsid w:val="004345B2"/>
    <w:rsid w:val="00457BF9"/>
    <w:rsid w:val="0047661A"/>
    <w:rsid w:val="004A1D08"/>
    <w:rsid w:val="004A69D5"/>
    <w:rsid w:val="004B150F"/>
    <w:rsid w:val="004C7F0A"/>
    <w:rsid w:val="00512C12"/>
    <w:rsid w:val="0056264C"/>
    <w:rsid w:val="00562E97"/>
    <w:rsid w:val="00574C3A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277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74C62"/>
    <w:rsid w:val="006A33AB"/>
    <w:rsid w:val="006B0D45"/>
    <w:rsid w:val="006B693C"/>
    <w:rsid w:val="006C2369"/>
    <w:rsid w:val="006C2759"/>
    <w:rsid w:val="006D32A8"/>
    <w:rsid w:val="006D5D47"/>
    <w:rsid w:val="006F1047"/>
    <w:rsid w:val="006F40D4"/>
    <w:rsid w:val="007C5F30"/>
    <w:rsid w:val="007E3FF8"/>
    <w:rsid w:val="00801307"/>
    <w:rsid w:val="00801B65"/>
    <w:rsid w:val="0081793F"/>
    <w:rsid w:val="00822AD0"/>
    <w:rsid w:val="00833929"/>
    <w:rsid w:val="00857811"/>
    <w:rsid w:val="00863DA1"/>
    <w:rsid w:val="00866ABE"/>
    <w:rsid w:val="008802AD"/>
    <w:rsid w:val="008977A7"/>
    <w:rsid w:val="00897870"/>
    <w:rsid w:val="008A31A2"/>
    <w:rsid w:val="008C0942"/>
    <w:rsid w:val="008C0F61"/>
    <w:rsid w:val="008C64A2"/>
    <w:rsid w:val="008C684B"/>
    <w:rsid w:val="008D4709"/>
    <w:rsid w:val="008D771D"/>
    <w:rsid w:val="008E36A1"/>
    <w:rsid w:val="008E7C31"/>
    <w:rsid w:val="008F7C83"/>
    <w:rsid w:val="00905695"/>
    <w:rsid w:val="00907874"/>
    <w:rsid w:val="00917E2A"/>
    <w:rsid w:val="009305B1"/>
    <w:rsid w:val="0093366A"/>
    <w:rsid w:val="00960BC6"/>
    <w:rsid w:val="0096275B"/>
    <w:rsid w:val="00971686"/>
    <w:rsid w:val="0097368E"/>
    <w:rsid w:val="00987C26"/>
    <w:rsid w:val="00995E0C"/>
    <w:rsid w:val="009A0B50"/>
    <w:rsid w:val="009C3BAA"/>
    <w:rsid w:val="009C3E84"/>
    <w:rsid w:val="009D6053"/>
    <w:rsid w:val="009D745D"/>
    <w:rsid w:val="009E0415"/>
    <w:rsid w:val="009E31B6"/>
    <w:rsid w:val="009E490C"/>
    <w:rsid w:val="009F30F2"/>
    <w:rsid w:val="00A02C77"/>
    <w:rsid w:val="00A2087C"/>
    <w:rsid w:val="00A27FAA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E3232"/>
    <w:rsid w:val="00AE41B0"/>
    <w:rsid w:val="00B0425D"/>
    <w:rsid w:val="00B11CED"/>
    <w:rsid w:val="00B20BE6"/>
    <w:rsid w:val="00B2665C"/>
    <w:rsid w:val="00B74E32"/>
    <w:rsid w:val="00BA0B4C"/>
    <w:rsid w:val="00BB621E"/>
    <w:rsid w:val="00BC40AD"/>
    <w:rsid w:val="00BD6C26"/>
    <w:rsid w:val="00C23041"/>
    <w:rsid w:val="00C2350A"/>
    <w:rsid w:val="00C469E9"/>
    <w:rsid w:val="00C60123"/>
    <w:rsid w:val="00C72E00"/>
    <w:rsid w:val="00C734D5"/>
    <w:rsid w:val="00C7750B"/>
    <w:rsid w:val="00C8353C"/>
    <w:rsid w:val="00C907D5"/>
    <w:rsid w:val="00CC5A58"/>
    <w:rsid w:val="00CD1411"/>
    <w:rsid w:val="00CE617C"/>
    <w:rsid w:val="00CE6BDE"/>
    <w:rsid w:val="00CF2481"/>
    <w:rsid w:val="00D14837"/>
    <w:rsid w:val="00D14F1B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16A0"/>
    <w:rsid w:val="00D76C1B"/>
    <w:rsid w:val="00D8173C"/>
    <w:rsid w:val="00D8338D"/>
    <w:rsid w:val="00D84D93"/>
    <w:rsid w:val="00D94847"/>
    <w:rsid w:val="00DA27EF"/>
    <w:rsid w:val="00DB0FF8"/>
    <w:rsid w:val="00E21CCF"/>
    <w:rsid w:val="00E24BD4"/>
    <w:rsid w:val="00E4774F"/>
    <w:rsid w:val="00E5347B"/>
    <w:rsid w:val="00E559CC"/>
    <w:rsid w:val="00E73C5F"/>
    <w:rsid w:val="00E84458"/>
    <w:rsid w:val="00E94E2E"/>
    <w:rsid w:val="00EA4EF6"/>
    <w:rsid w:val="00EA5857"/>
    <w:rsid w:val="00EA7416"/>
    <w:rsid w:val="00EB151B"/>
    <w:rsid w:val="00EB4BBF"/>
    <w:rsid w:val="00EF39FF"/>
    <w:rsid w:val="00F35A4E"/>
    <w:rsid w:val="00F4312F"/>
    <w:rsid w:val="00F548D2"/>
    <w:rsid w:val="00F54DD0"/>
    <w:rsid w:val="00F7015F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06AEE52-4925-401D-AB01-5FED0B44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82C7D-A1AF-472B-B173-7CF65DB71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46</cp:revision>
  <cp:lastPrinted>2016-09-20T15:36:00Z</cp:lastPrinted>
  <dcterms:created xsi:type="dcterms:W3CDTF">2016-11-03T16:12:00Z</dcterms:created>
  <dcterms:modified xsi:type="dcterms:W3CDTF">2017-01-18T06:34:00Z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ectedNumberOfPages">
    <vt:i4>1</vt:i4>
  </property>
</Properties>
</file>