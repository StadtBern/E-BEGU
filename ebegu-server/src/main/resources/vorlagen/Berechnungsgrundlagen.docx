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CAD" w:rsidRDefault="00911A0C" w:rsidP="000C1CCA">
      <w:pPr>
        <w:spacing w:line="240" w:lineRule="atLeast"/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</w:pPr>
      <w:r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Berechnungsgrundlagen</w:t>
      </w:r>
      <w:r w:rsidR="00E047A0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</w:t>
      </w:r>
      <w:r w:rsidR="00B463FA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>der</w:t>
      </w:r>
      <w:r w:rsidR="00E047A0" w:rsidRPr="00FD5D1F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Finanziellen Situation</w:t>
      </w:r>
      <w:r w:rsidR="0092223B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t xml:space="preserve"> </w:t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begin"/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instrText xml:space="preserve"> DOCVARIABLE  FIELD_berechnung.Finanz.FinanzielleSituationJahr  \* MERGEFORMAT </w:instrText>
      </w:r>
      <w:r w:rsidR="00AE6D4C">
        <w:rPr>
          <w:rFonts w:ascii="Arial" w:eastAsia="Times New Roman" w:hAnsi="Arial" w:cs="Arial"/>
          <w:b/>
          <w:bCs/>
          <w:color w:val="000000"/>
          <w:sz w:val="18"/>
          <w:szCs w:val="18"/>
          <w:lang w:eastAsia="de-CH"/>
        </w:rPr>
        <w:fldChar w:fldCharType="end"/>
      </w:r>
    </w:p>
    <w:p w:rsidR="00C604EC" w:rsidRDefault="00C604EC" w:rsidP="00C604EC">
      <w:pPr>
        <w:pStyle w:val="Default"/>
        <w:rPr>
          <w:rFonts w:eastAsia="Times New Roman"/>
          <w:bCs/>
          <w:sz w:val="18"/>
          <w:szCs w:val="18"/>
          <w:lang w:eastAsia="de-CH"/>
        </w:rPr>
      </w:pPr>
      <w:r w:rsidRPr="00C75AD5">
        <w:rPr>
          <w:b/>
          <w:bCs/>
          <w:sz w:val="18"/>
          <w:szCs w:val="18"/>
        </w:rPr>
        <w:t>Fallnummer:</w:t>
      </w:r>
      <w:r w:rsidR="008E02B2" w:rsidRPr="0039587F">
        <w:rPr>
          <w:rFonts w:eastAsia="Times New Roman"/>
          <w:b/>
          <w:bCs/>
          <w:sz w:val="18"/>
          <w:szCs w:val="18"/>
          <w:lang w:eastAsia="de-CH"/>
        </w:rPr>
        <w:t xml:space="preserve"> </w:t>
      </w:r>
      <w:r w:rsidR="00A472A5">
        <w:rPr>
          <w:color w:val="000000" w:themeColor="text1"/>
          <w:sz w:val="18"/>
          <w:szCs w:val="18"/>
        </w:rPr>
        <w:fldChar w:fldCharType="begin"/>
      </w:r>
      <w:r w:rsidR="00A472A5">
        <w:rPr>
          <w:color w:val="000000" w:themeColor="text1"/>
          <w:sz w:val="18"/>
          <w:szCs w:val="18"/>
        </w:rPr>
        <w:instrText xml:space="preserve"> DOCVARIABLE  FIELD_berechnung.Finanz.FallNummer  \* MERGEFORMAT </w:instrText>
      </w:r>
      <w:r w:rsidR="00A472A5">
        <w:rPr>
          <w:color w:val="000000" w:themeColor="text1"/>
          <w:sz w:val="18"/>
          <w:szCs w:val="18"/>
        </w:rPr>
        <w:fldChar w:fldCharType="end"/>
      </w:r>
      <w:r w:rsidR="00162AF4">
        <w:rPr>
          <w:color w:val="000000" w:themeColor="text1"/>
          <w:sz w:val="18"/>
          <w:szCs w:val="18"/>
        </w:rPr>
        <w:br/>
      </w:r>
      <w:r w:rsidRPr="00C75AD5">
        <w:rPr>
          <w:b/>
          <w:bCs/>
          <w:sz w:val="18"/>
          <w:szCs w:val="18"/>
        </w:rPr>
        <w:t>Datum</w:t>
      </w:r>
      <w:r w:rsidRPr="00C75AD5">
        <w:rPr>
          <w:b/>
          <w:sz w:val="18"/>
          <w:szCs w:val="18"/>
        </w:rPr>
        <w:t>:</w:t>
      </w:r>
      <w:r w:rsidR="00205E87" w:rsidRPr="0039587F">
        <w:rPr>
          <w:rFonts w:eastAsia="Times New Roman"/>
          <w:b/>
          <w:bCs/>
          <w:sz w:val="18"/>
          <w:szCs w:val="18"/>
          <w:lang w:eastAsia="de-CH"/>
        </w:rPr>
        <w:t xml:space="preserve"> </w:t>
      </w:r>
      <w:r w:rsidR="003D7C8C" w:rsidRPr="00B67B64">
        <w:rPr>
          <w:rFonts w:eastAsia="Times New Roman"/>
          <w:bCs/>
          <w:sz w:val="18"/>
          <w:szCs w:val="18"/>
          <w:lang w:eastAsia="de-CH"/>
        </w:rPr>
        <w:fldChar w:fldCharType="begin"/>
      </w:r>
      <w:r w:rsidR="003D7C8C" w:rsidRPr="00B67B64">
        <w:rPr>
          <w:rFonts w:eastAsia="Times New Roman"/>
          <w:bCs/>
          <w:sz w:val="18"/>
          <w:szCs w:val="18"/>
          <w:lang w:eastAsia="de-CH"/>
        </w:rPr>
        <w:instrText xml:space="preserve"> DATE   \* MERGEFORMAT </w:instrText>
      </w:r>
      <w:r w:rsidR="003D7C8C" w:rsidRPr="00B67B64">
        <w:rPr>
          <w:rFonts w:eastAsia="Times New Roman"/>
          <w:bCs/>
          <w:sz w:val="18"/>
          <w:szCs w:val="18"/>
          <w:lang w:eastAsia="de-CH"/>
        </w:rPr>
        <w:fldChar w:fldCharType="separate"/>
      </w:r>
      <w:r w:rsidR="00A472A5">
        <w:rPr>
          <w:rFonts w:eastAsia="Times New Roman"/>
          <w:bCs/>
          <w:noProof/>
          <w:sz w:val="18"/>
          <w:szCs w:val="18"/>
          <w:lang w:eastAsia="de-CH"/>
        </w:rPr>
        <w:t>31.08.2016</w:t>
      </w:r>
      <w:r w:rsidR="003D7C8C" w:rsidRPr="00B67B64">
        <w:rPr>
          <w:rFonts w:eastAsia="Times New Roman"/>
          <w:bCs/>
          <w:sz w:val="18"/>
          <w:szCs w:val="18"/>
          <w:lang w:eastAsia="de-CH"/>
        </w:rPr>
        <w:fldChar w:fldCharType="end"/>
      </w:r>
    </w:p>
    <w:p w:rsidR="00B85D70" w:rsidRDefault="00B85D70" w:rsidP="00C604EC">
      <w:pPr>
        <w:pStyle w:val="Default"/>
        <w:rPr>
          <w:sz w:val="20"/>
          <w:szCs w:val="20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E047A0" w:rsidRPr="000A25CA" w:rsidTr="00EB343B">
        <w:trPr>
          <w:jc w:val="center"/>
        </w:trPr>
        <w:tc>
          <w:tcPr>
            <w:tcW w:w="5792" w:type="dxa"/>
          </w:tcPr>
          <w:p w:rsidR="00E047A0" w:rsidRPr="00313BE1" w:rsidRDefault="008777AB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instrText xml:space="preserve"> DOCVARIABLE  IF_berechnung.ExistGesuchsteller2  \* MERGEFORMAT </w:instrText>
            </w: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fldChar w:fldCharType="end"/>
            </w:r>
            <w:r w:rsidR="00CA273E">
              <w:rPr>
                <w:rFonts w:cs="Arial"/>
                <w:b/>
                <w:bCs/>
                <w:color w:val="000000"/>
                <w:sz w:val="18"/>
                <w:szCs w:val="18"/>
              </w:rPr>
              <w:br/>
            </w:r>
            <w:r w:rsidR="00E047A0"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8A747E" w:rsidP="00626645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E047A0" w:rsidRPr="00313BE1" w:rsidRDefault="009001B8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12029D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E047A0" w:rsidRPr="00313BE1" w:rsidRDefault="00680B70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680B7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E047A0" w:rsidRPr="00313BE1" w:rsidRDefault="0012029D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3524F4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FIELD_berechnung.Finanz.Ersatzeinkommen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E047A0" w:rsidRPr="00313BE1" w:rsidRDefault="0003137C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FIELD_berechnung.Finanz.UnterhaltsbeitraegeG1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end"/>
            </w:r>
          </w:p>
        </w:tc>
        <w:tc>
          <w:tcPr>
            <w:tcW w:w="1539" w:type="dxa"/>
          </w:tcPr>
          <w:p w:rsidR="00E047A0" w:rsidRPr="000A25CA" w:rsidRDefault="00453913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FIELD_berechnung.Finanz.Unterhaltsbeitra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egeG2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</w:t>
            </w:r>
            <w:r w:rsidR="007B1A95"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[1]</w:t>
            </w:r>
          </w:p>
        </w:tc>
        <w:tc>
          <w:tcPr>
            <w:tcW w:w="1701" w:type="dxa"/>
          </w:tcPr>
          <w:p w:rsidR="00E047A0" w:rsidRPr="00313BE1" w:rsidRDefault="00F90C3A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E047A0" w:rsidRPr="00313BE1" w:rsidRDefault="00F90C3A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E047A0" w:rsidRPr="00313BE1" w:rsidRDefault="00C62403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047A0" w:rsidRPr="00313BE1" w:rsidRDefault="003524F4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E047A0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E047A0" w:rsidRPr="00313BE1" w:rsidRDefault="00E047A0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E047A0" w:rsidRPr="00313BE1" w:rsidRDefault="00E047A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FD54F9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626645" w:rsidRPr="00313BE1" w:rsidRDefault="00920F06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920F06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FIELD_berechnung.Finanz.BruttovermoegenG2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626645" w:rsidRPr="00313BE1" w:rsidRDefault="00403B3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403B30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626645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626645" w:rsidRPr="00313BE1" w:rsidRDefault="003524F4" w:rsidP="00FD54F9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FIELD_berechnung.Finanz.ZwischentotalNettovermoegenBeiderGesuchstellerGesuchsteller1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313BE1" w:rsidRDefault="003524F4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FIELD_berechnung.Finanz.ZwischentotalNettovermoegenBeiderGesuchstellerGesuchsteller2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4D50E7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</w:t>
            </w:r>
            <w:r w:rsidR="004D50E7" w:rsidRPr="00313BE1">
              <w:rPr>
                <w:rFonts w:cs="Arial"/>
                <w:color w:val="000000" w:themeColor="text1"/>
                <w:sz w:val="17"/>
                <w:szCs w:val="17"/>
              </w:rPr>
              <w:t>[2]</w:t>
            </w:r>
          </w:p>
        </w:tc>
        <w:tc>
          <w:tcPr>
            <w:tcW w:w="1701" w:type="dxa"/>
          </w:tcPr>
          <w:p w:rsidR="00626645" w:rsidRPr="00313BE1" w:rsidRDefault="003524F4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FIELD_berechnung.Finanz.ZwischentotalNettovermögenInsgesamt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891BD8" w:rsidP="003524F4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FIELD_berechnung.Finanz.Nettovermoegen  \* MERGEFORMAT </w:instrText>
            </w:r>
            <w:r w:rsidR="003524F4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8A752C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626645" w:rsidRPr="00313BE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Bezahlte Unterhaltsbeiträge</w:t>
            </w:r>
          </w:p>
        </w:tc>
        <w:tc>
          <w:tcPr>
            <w:tcW w:w="1701" w:type="dxa"/>
          </w:tcPr>
          <w:p w:rsidR="00626645" w:rsidRPr="00313BE1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B4023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 xml:space="preserve">Abzüge bei einer Familiengrösse von </w:t>
            </w:r>
            <w:r w:rsidR="00B40239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B40239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FIELD_berechnung.Finanz.AnzahlPersonen  \* MERGEFORMAT </w:instrText>
            </w:r>
            <w:r w:rsidR="00B40239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Personen</w:t>
            </w:r>
          </w:p>
        </w:tc>
        <w:tc>
          <w:tcPr>
            <w:tcW w:w="1701" w:type="dxa"/>
          </w:tcPr>
          <w:p w:rsidR="00626645" w:rsidRPr="00313BE1" w:rsidRDefault="00891BD8" w:rsidP="006753A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6753AC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6753AC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FIELD_berechnung.Finanz.AbzuegeBeiEinerFamiliengroesseVon5Personen  \* MERGEFORMAT </w:instrText>
            </w:r>
            <w:r w:rsidR="006753AC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6E3883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626645" w:rsidRPr="006E3883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911A0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626645" w:rsidRPr="008A752C" w:rsidTr="005D2925">
        <w:trPr>
          <w:jc w:val="center"/>
        </w:trPr>
        <w:tc>
          <w:tcPr>
            <w:tcW w:w="5792" w:type="dxa"/>
          </w:tcPr>
          <w:p w:rsidR="00626645" w:rsidRPr="00313BE1" w:rsidRDefault="00626645" w:rsidP="001D7DED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(nach Abzug für Familiengrösse)</w:t>
            </w:r>
          </w:p>
        </w:tc>
        <w:tc>
          <w:tcPr>
            <w:tcW w:w="1701" w:type="dxa"/>
          </w:tcPr>
          <w:p w:rsidR="00626645" w:rsidRPr="00313BE1" w:rsidRDefault="006753AC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FIELD_berechnung.Finanz.MassgebendesEinko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instrText xml:space="preserve">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626645" w:rsidRPr="008A752C" w:rsidRDefault="00626645" w:rsidP="00E047A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0949E9" w:rsidRPr="00BC1BF1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FIELD_berechnung.Finanz.NettolohnGesuchsteller1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0949E9" w:rsidRPr="00BC1BF1" w:rsidRDefault="006753A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FIELD_berechnung.Finanz.Familienzulagen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0949E9" w:rsidRPr="00BC1BF1" w:rsidRDefault="006753A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FIELD_berechnung.Finanz.Unterhaltsbeitraege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355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</w:t>
            </w:r>
            <w:r w:rsidR="00381B9C"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[1]</w:t>
            </w:r>
          </w:p>
        </w:tc>
        <w:tc>
          <w:tcPr>
            <w:tcW w:w="2127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0949E9" w:rsidRPr="00BC1BF1" w:rsidRDefault="006753A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FIELD_berechnung.Finanz.ZwischentotalEinkuenfteGesuchsteller1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F483E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0949E9" w:rsidRPr="00BC1BF1" w:rsidRDefault="001C6BC4" w:rsidP="00402B1F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lastRenderedPageBreak/>
              <w:instrText xml:space="preserve">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BC1BF1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Bruttovermögen</w:t>
            </w:r>
          </w:p>
        </w:tc>
        <w:tc>
          <w:tcPr>
            <w:tcW w:w="2127" w:type="dxa"/>
          </w:tcPr>
          <w:p w:rsidR="000949E9" w:rsidRPr="00BC1BF1" w:rsidRDefault="006753A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FIELD_berechnung.Finanz.BruttovermoegenGesuchsteller1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032626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0949E9" w:rsidRPr="00964FFB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0949E9" w:rsidRPr="00BC1BF1" w:rsidRDefault="006753AC" w:rsidP="00402B1F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FIELD_berechnung.Finanz.ZwischentotalNettovermoegenBeiderGesuchstellerGesuchsteller1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594C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</w:t>
            </w:r>
            <w:r w:rsidR="009D594C" w:rsidRPr="00BC1BF1">
              <w:rPr>
                <w:rFonts w:cs="Arial"/>
                <w:color w:val="000000" w:themeColor="text1"/>
                <w:sz w:val="18"/>
                <w:szCs w:val="18"/>
              </w:rPr>
              <w:t>[2]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FIELD_berechnung.Finanz.ZwischentotalNettovermögenInsgesamt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0949E9" w:rsidP="006753A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FIELD_berechnung.Finanz.Nettovermoegen  \* MERGEFORMAT </w:instrTex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0949E9" w:rsidRPr="00BC1BF1" w:rsidRDefault="001C6BC4" w:rsidP="009D48FA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3C046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Abzüge bei einer Familiengrösse von </w:t>
            </w:r>
            <w:r w:rsidR="003C0462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3C0462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FIELD_berechnung.Finanz.AnzahlPersonen  \* MERGEFORMAT </w:instrText>
            </w:r>
            <w:r w:rsidR="003C0462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Personen</w:t>
            </w:r>
          </w:p>
        </w:tc>
        <w:tc>
          <w:tcPr>
            <w:tcW w:w="2127" w:type="dxa"/>
          </w:tcPr>
          <w:p w:rsidR="000949E9" w:rsidRPr="00BC1BF1" w:rsidRDefault="000949E9" w:rsidP="006753A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FIELD_berechnung.Finanz.Abzuege  \* MERGEFORMAT </w:instrText>
            </w:r>
            <w:r w:rsidR="006753A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  <w:tcBorders>
              <w:bottom w:val="single" w:sz="4" w:space="0" w:color="auto"/>
            </w:tcBorders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inanz.TotalAbzuege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0949E9" w:rsidRPr="00E166A9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0949E9" w:rsidRPr="00891BD8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0949E9" w:rsidRPr="00E166A9" w:rsidTr="00FE280F">
        <w:trPr>
          <w:trHeight w:val="120"/>
        </w:trPr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9D48FA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FIELD_berechnung.Finanz.ZusammenzugTotalAbzuege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0949E9" w:rsidRPr="00E166A9" w:rsidTr="00FE280F">
        <w:tc>
          <w:tcPr>
            <w:tcW w:w="6912" w:type="dxa"/>
          </w:tcPr>
          <w:p w:rsidR="000949E9" w:rsidRPr="00BC1BF1" w:rsidRDefault="000949E9" w:rsidP="00117F9D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(nach Abzug für Familiengrösse)</w:t>
            </w:r>
          </w:p>
        </w:tc>
        <w:tc>
          <w:tcPr>
            <w:tcW w:w="2127" w:type="dxa"/>
          </w:tcPr>
          <w:p w:rsidR="000949E9" w:rsidRPr="00BC1BF1" w:rsidRDefault="006753AC" w:rsidP="009D48FA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FIELD_berechnung.Finanz.MassgebendesEinkommen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9D48FA" w:rsidRDefault="008777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9D43A5" w:rsidRDefault="009D48FA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  <w:r w:rsidR="00E46C56">
        <w:rPr>
          <w:rFonts w:ascii="Arial" w:hAnsi="Arial" w:cs="Arial"/>
          <w:sz w:val="18"/>
          <w:szCs w:val="18"/>
        </w:rPr>
        <w:lastRenderedPageBreak/>
        <w:fldChar w:fldCharType="begin"/>
      </w:r>
      <w:r w:rsidR="00E46C56">
        <w:rPr>
          <w:rFonts w:ascii="Arial" w:hAnsi="Arial" w:cs="Arial"/>
          <w:sz w:val="18"/>
          <w:szCs w:val="18"/>
        </w:rPr>
        <w:instrText xml:space="preserve"> DOCVARIABLE  IF_berechnung.ExistEv1  \* MERGEFORMAT </w:instrText>
      </w:r>
      <w:r w:rsidR="00E46C56">
        <w:rPr>
          <w:rFonts w:ascii="Arial" w:hAnsi="Arial" w:cs="Arial"/>
          <w:sz w:val="18"/>
          <w:szCs w:val="18"/>
        </w:rPr>
        <w:fldChar w:fldCharType="end"/>
      </w:r>
    </w:p>
    <w:p w:rsidR="004C52DC" w:rsidRDefault="00E46C56" w:rsidP="0035063F">
      <w:pPr>
        <w:rPr>
          <w:rFonts w:ascii="Arial" w:hAnsi="Arial" w:cs="Arial"/>
          <w:b/>
          <w:sz w:val="18"/>
          <w:szCs w:val="18"/>
        </w:rPr>
      </w:pPr>
      <w:proofErr w:type="spellStart"/>
      <w:r w:rsidRPr="0033342A">
        <w:rPr>
          <w:rFonts w:ascii="Arial" w:hAnsi="Arial" w:cs="Arial"/>
          <w:b/>
          <w:sz w:val="18"/>
          <w:szCs w:val="18"/>
        </w:rPr>
        <w:t>Einkommenverschlechterung</w:t>
      </w:r>
      <w:proofErr w:type="spellEnd"/>
      <w:r w:rsidR="00B606C5">
        <w:rPr>
          <w:rFonts w:ascii="Arial" w:hAnsi="Arial" w:cs="Arial"/>
          <w:b/>
          <w:sz w:val="18"/>
          <w:szCs w:val="18"/>
        </w:rPr>
        <w:t xml:space="preserve"> </w:t>
      </w:r>
      <w:r w:rsidR="00B606C5">
        <w:rPr>
          <w:rFonts w:ascii="Arial" w:hAnsi="Arial" w:cs="Arial"/>
          <w:b/>
          <w:sz w:val="18"/>
          <w:szCs w:val="18"/>
        </w:rPr>
        <w:fldChar w:fldCharType="begin"/>
      </w:r>
      <w:r w:rsidR="00B606C5">
        <w:rPr>
          <w:rFonts w:ascii="Arial" w:hAnsi="Arial" w:cs="Arial"/>
          <w:b/>
          <w:sz w:val="18"/>
          <w:szCs w:val="18"/>
        </w:rPr>
        <w:instrText xml:space="preserve"> DOCVARIABLE  FIELD_berechnung.Ev1.EinkommensverschlechterungJahr  \* MERGEFORMAT </w:instrText>
      </w:r>
      <w:r w:rsidR="00B606C5">
        <w:rPr>
          <w:rFonts w:ascii="Arial" w:hAnsi="Arial" w:cs="Arial"/>
          <w:b/>
          <w:sz w:val="18"/>
          <w:szCs w:val="18"/>
        </w:rPr>
        <w:fldChar w:fldCharType="end"/>
      </w:r>
    </w:p>
    <w:p w:rsidR="009946D9" w:rsidRPr="004C52DC" w:rsidRDefault="00386BDA" w:rsidP="0035063F">
      <w:pPr>
        <w:rPr>
          <w:rFonts w:ascii="Arial" w:hAnsi="Arial" w:cs="Arial"/>
          <w:b/>
          <w:sz w:val="18"/>
          <w:szCs w:val="18"/>
        </w:rPr>
      </w:pPr>
      <w:r w:rsidRPr="00EF0D9F">
        <w:rPr>
          <w:rFonts w:ascii="Arial" w:hAnsi="Arial" w:cs="Arial"/>
          <w:b/>
          <w:sz w:val="18"/>
          <w:szCs w:val="18"/>
        </w:rPr>
        <w:t>Fallnummer</w:t>
      </w:r>
      <w:r w:rsidRPr="00EF0D9F">
        <w:rPr>
          <w:rFonts w:ascii="Arial" w:hAnsi="Arial" w:cs="Arial"/>
          <w:sz w:val="18"/>
          <w:szCs w:val="18"/>
        </w:rPr>
        <w:t xml:space="preserve">: </w:t>
      </w:r>
      <w:r w:rsidR="00605ED7">
        <w:rPr>
          <w:rFonts w:ascii="Arial" w:hAnsi="Arial" w:cs="Arial"/>
          <w:sz w:val="18"/>
          <w:szCs w:val="18"/>
        </w:rPr>
        <w:fldChar w:fldCharType="begin"/>
      </w:r>
      <w:r w:rsidR="00605ED7">
        <w:rPr>
          <w:rFonts w:ascii="Arial" w:hAnsi="Arial" w:cs="Arial"/>
          <w:sz w:val="18"/>
          <w:szCs w:val="18"/>
        </w:rPr>
        <w:instrText xml:space="preserve"> DOCVARIABLE  FIELD_berechnung.Finanz.FallNummer  \* MERGEFORMAT </w:instrText>
      </w:r>
      <w:r w:rsidR="00605ED7">
        <w:rPr>
          <w:rFonts w:ascii="Arial" w:hAnsi="Arial" w:cs="Arial"/>
          <w:sz w:val="18"/>
          <w:szCs w:val="18"/>
        </w:rPr>
        <w:fldChar w:fldCharType="end"/>
      </w:r>
      <w:r w:rsidR="0035063F">
        <w:rPr>
          <w:rFonts w:ascii="Arial" w:hAnsi="Arial" w:cs="Arial"/>
          <w:color w:val="000000" w:themeColor="text1"/>
          <w:sz w:val="18"/>
          <w:szCs w:val="18"/>
        </w:rPr>
        <w:br/>
      </w:r>
      <w:r w:rsidR="00691501" w:rsidRPr="00EF0D9F">
        <w:rPr>
          <w:rFonts w:ascii="Arial" w:hAnsi="Arial" w:cs="Arial"/>
          <w:b/>
          <w:sz w:val="18"/>
          <w:szCs w:val="18"/>
        </w:rPr>
        <w:t>Ereigniseintritt:</w:t>
      </w:r>
      <w:r w:rsidR="00024D9D" w:rsidRPr="00EF0D9F">
        <w:rPr>
          <w:rFonts w:ascii="Arial" w:hAnsi="Arial" w:cs="Arial"/>
          <w:b/>
          <w:sz w:val="18"/>
          <w:szCs w:val="18"/>
        </w:rPr>
        <w:t xml:space="preserve"> </w:t>
      </w:r>
      <w:r w:rsidR="00691501" w:rsidRPr="00EF0D9F">
        <w:rPr>
          <w:rFonts w:ascii="Arial" w:hAnsi="Arial" w:cs="Arial"/>
          <w:sz w:val="18"/>
          <w:szCs w:val="18"/>
        </w:rPr>
        <w:fldChar w:fldCharType="begin"/>
      </w:r>
      <w:r w:rsidR="00691501" w:rsidRPr="00EF0D9F">
        <w:rPr>
          <w:rFonts w:ascii="Arial" w:hAnsi="Arial" w:cs="Arial"/>
          <w:sz w:val="18"/>
          <w:szCs w:val="18"/>
        </w:rPr>
        <w:instrText xml:space="preserve"> DOCVARIABLE  FIELD_berechnung.Ev1.Ereigniseintritt  \* MERGEFORMAT </w:instrText>
      </w:r>
      <w:r w:rsidR="00691501" w:rsidRPr="00EF0D9F">
        <w:rPr>
          <w:rFonts w:ascii="Arial" w:hAnsi="Arial" w:cs="Arial"/>
          <w:sz w:val="18"/>
          <w:szCs w:val="18"/>
        </w:rPr>
        <w:fldChar w:fldCharType="end"/>
      </w:r>
      <w:r w:rsidR="0035063F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/>
      </w:r>
      <w:r w:rsidR="009946D9" w:rsidRPr="00EF0D9F">
        <w:rPr>
          <w:rFonts w:ascii="Arial" w:hAnsi="Arial" w:cs="Arial"/>
          <w:b/>
          <w:sz w:val="18"/>
          <w:szCs w:val="18"/>
        </w:rPr>
        <w:t>Grund:</w:t>
      </w:r>
      <w:r w:rsidR="00024D9D" w:rsidRPr="00EF0D9F">
        <w:rPr>
          <w:rFonts w:ascii="Arial" w:hAnsi="Arial" w:cs="Arial"/>
          <w:b/>
          <w:sz w:val="18"/>
          <w:szCs w:val="18"/>
        </w:rPr>
        <w:t xml:space="preserve"> </w:t>
      </w:r>
      <w:r w:rsidR="009946D9" w:rsidRPr="00EF0D9F">
        <w:rPr>
          <w:rFonts w:ascii="Arial" w:hAnsi="Arial" w:cs="Arial"/>
          <w:sz w:val="18"/>
          <w:szCs w:val="18"/>
        </w:rPr>
        <w:fldChar w:fldCharType="begin"/>
      </w:r>
      <w:r w:rsidR="009946D9" w:rsidRPr="00EF0D9F">
        <w:rPr>
          <w:rFonts w:ascii="Arial" w:hAnsi="Arial" w:cs="Arial"/>
          <w:sz w:val="18"/>
          <w:szCs w:val="18"/>
        </w:rPr>
        <w:instrText xml:space="preserve"> DOCVARIABLE  FIELD_berechnung.Ev1.Grund  \* MERGEFORMAT </w:instrText>
      </w:r>
      <w:r w:rsidR="009946D9" w:rsidRPr="00EF0D9F">
        <w:rPr>
          <w:rFonts w:ascii="Arial" w:hAnsi="Arial" w:cs="Arial"/>
          <w:sz w:val="18"/>
          <w:szCs w:val="18"/>
        </w:rPr>
        <w:fldChar w:fldCharType="end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36FA8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35551B" w:rsidRPr="000A25CA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FIELD_berechnung.Ev1.Ersatzeinkommen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FIELD_berechnung.Ev1.Unterhalt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0A25CA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FIELD_berechnung.Ev1.UnterhaltsbeitraegeG2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 [1]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FIELD_berechnung.Ev1.BruttovermoegenG2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FIELD_berechnung.Ev1.ZwischentotalNettovermoegenBeiderGesuchstellerGesuchsteller2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insgesamt[2]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FIELD_berechnung.Ev1.ZwischentotalNettovermögenInsgesamt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instrText xml:space="preserve">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Bezahlte Unterhaltsbeiträge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561BE7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Abzüge bei einer Familiengrösse von </w:t>
            </w:r>
            <w:r w:rsidR="00561BE7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561BE7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FIELD_berechnung.Ev1.AnzahlPersonen  \* MERGEFORMAT </w:instrText>
            </w:r>
            <w:r w:rsidR="00561BE7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Personen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FIELD_berechnung.Ev1.AbzuegeBeiEinerFamiliengroesseVon5Personen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35551B" w:rsidRPr="006E3883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35551B" w:rsidRPr="006E3883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6E3883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35551B" w:rsidRPr="006E3883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35551B" w:rsidRPr="008A752C" w:rsidTr="00290F40">
        <w:trPr>
          <w:jc w:val="center"/>
        </w:trPr>
        <w:tc>
          <w:tcPr>
            <w:tcW w:w="5792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(nach Abzug für Familiengrösse)</w:t>
            </w:r>
          </w:p>
        </w:tc>
        <w:tc>
          <w:tcPr>
            <w:tcW w:w="1701" w:type="dxa"/>
          </w:tcPr>
          <w:p w:rsidR="0035551B" w:rsidRPr="00313BE1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instrText xml:space="preserve">ng.Ev1.MassgebendesEinkommen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35551B" w:rsidRPr="008A752C" w:rsidRDefault="0035551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691501" w:rsidRDefault="00605F22" w:rsidP="00A75B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 w:rsidR="00664F84">
        <w:rPr>
          <w:rFonts w:ascii="Arial" w:hAnsi="Arial" w:cs="Arial"/>
          <w:sz w:val="18"/>
          <w:szCs w:val="18"/>
        </w:rPr>
        <w:fldChar w:fldCharType="begin"/>
      </w:r>
      <w:r w:rsidR="00664F84"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 w:rsidR="00664F84"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D36AC1" w:rsidRPr="00BC1BF1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FIELD_berechnung.Ev1.NettolohnGesuchsteller1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FIELD_berechnung.Ev1.Familienzulagen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290F40">
        <w:trPr>
          <w:trHeight w:val="355"/>
        </w:trPr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D36AC1" w:rsidRPr="00BC1BF1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FIELD_berechnung.Ev1.Unterhaltsbeitraege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290F40">
        <w:trPr>
          <w:trHeight w:val="355"/>
        </w:trPr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 [1]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D36AC1" w:rsidRPr="00BC1BF1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FIELD_berechnung.Ev1.ZwischentotalEinkuenfteGesuchsteller1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290F40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290F40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D36AC1" w:rsidRPr="00BC1BF1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lastRenderedPageBreak/>
              <w:instrText xml:space="preserve">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BC1BF1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Bruttovermögen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FIELD_berechnung.Ev1.BruttovermoegenGesuchsteller1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290F40">
        <w:trPr>
          <w:trHeight w:val="120"/>
        </w:trPr>
        <w:tc>
          <w:tcPr>
            <w:tcW w:w="6912" w:type="dxa"/>
          </w:tcPr>
          <w:p w:rsidR="00D36AC1" w:rsidRPr="00032626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D36AC1" w:rsidRPr="00964FFB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FIELD_berechnung.Ev1.ZwischentotalNettovermoegenBeiderGesuchstellerGesuchsteller1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insgesamt[2]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FIELD_berechnung.Ev1.ZwischentotalNettovermögenInsgesamt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290F40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290F40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E166A9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290F40">
        <w:trPr>
          <w:trHeight w:val="120"/>
        </w:trPr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D36AC1" w:rsidRPr="00E166A9" w:rsidTr="00290F40">
        <w:tc>
          <w:tcPr>
            <w:tcW w:w="6912" w:type="dxa"/>
          </w:tcPr>
          <w:p w:rsidR="00D36AC1" w:rsidRPr="00BC1BF1" w:rsidRDefault="00D36AC1" w:rsidP="007F481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Abzüge bei einer Familiengrösse von </w:t>
            </w:r>
            <w:r w:rsidR="007F4818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7F4818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FIELD_berechnung.Ev1.AnzahlPersonen  \* MERGEFORMAT </w:instrText>
            </w:r>
            <w:r w:rsidR="007F4818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Personen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290F40">
        <w:tc>
          <w:tcPr>
            <w:tcW w:w="6912" w:type="dxa"/>
            <w:tcBorders>
              <w:bottom w:val="single" w:sz="4" w:space="0" w:color="auto"/>
            </w:tcBorders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290F40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D36AC1" w:rsidRPr="00E166A9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D36AC1" w:rsidRPr="00891BD8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D36AC1" w:rsidRPr="00E166A9" w:rsidTr="00290F40">
        <w:trPr>
          <w:trHeight w:val="120"/>
        </w:trPr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D36AC1" w:rsidRPr="00E166A9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FIELD_berechnung.Ev1.ZusammenzugTotalAbzuege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D36AC1" w:rsidRPr="00E166A9" w:rsidTr="00290F40">
        <w:tc>
          <w:tcPr>
            <w:tcW w:w="6912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(nach Abzug für Familiengrösse)</w:t>
            </w:r>
          </w:p>
        </w:tc>
        <w:tc>
          <w:tcPr>
            <w:tcW w:w="2127" w:type="dxa"/>
          </w:tcPr>
          <w:p w:rsidR="00D36AC1" w:rsidRPr="00BC1BF1" w:rsidRDefault="00D36AC1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FIELD_berechnung.Ev1.MassgebendesEinkommen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D36AC1" w:rsidRDefault="00C56E59" w:rsidP="00A75BA6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33342A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ENDIF_berechnung.ExistEv1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717909" w:rsidRDefault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 w:type="page"/>
      </w:r>
    </w:p>
    <w:p w:rsidR="00717909" w:rsidRDefault="002839C7" w:rsidP="0071790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IF_berechnung.ExistEv2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CE1BB7" w:rsidP="00717909">
      <w:pPr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Einkommenverschle</w:t>
      </w:r>
      <w:r w:rsidR="00717909" w:rsidRPr="0033342A">
        <w:rPr>
          <w:rFonts w:ascii="Arial" w:hAnsi="Arial" w:cs="Arial"/>
          <w:b/>
          <w:sz w:val="18"/>
          <w:szCs w:val="18"/>
        </w:rPr>
        <w:t>chterung</w:t>
      </w:r>
      <w:proofErr w:type="spellEnd"/>
      <w:r w:rsidR="00717909">
        <w:rPr>
          <w:rFonts w:ascii="Arial" w:hAnsi="Arial" w:cs="Arial"/>
          <w:b/>
          <w:sz w:val="18"/>
          <w:szCs w:val="18"/>
        </w:rPr>
        <w:t xml:space="preserve"> </w:t>
      </w:r>
      <w:r w:rsidR="002839C7">
        <w:rPr>
          <w:rFonts w:ascii="Arial" w:hAnsi="Arial" w:cs="Arial"/>
          <w:b/>
          <w:sz w:val="18"/>
          <w:szCs w:val="18"/>
        </w:rPr>
        <w:fldChar w:fldCharType="begin"/>
      </w:r>
      <w:r w:rsidR="002839C7">
        <w:rPr>
          <w:rFonts w:ascii="Arial" w:hAnsi="Arial" w:cs="Arial"/>
          <w:b/>
          <w:sz w:val="18"/>
          <w:szCs w:val="18"/>
        </w:rPr>
        <w:instrText xml:space="preserve"> DOCVARIABLE  FIELD_berechnung.Ev2.EinkommensverschlechterungJahr  \* MERGEFORMAT </w:instrText>
      </w:r>
      <w:r w:rsidR="002839C7">
        <w:rPr>
          <w:rFonts w:ascii="Arial" w:hAnsi="Arial" w:cs="Arial"/>
          <w:b/>
          <w:sz w:val="18"/>
          <w:szCs w:val="18"/>
        </w:rPr>
        <w:fldChar w:fldCharType="end"/>
      </w:r>
    </w:p>
    <w:p w:rsidR="00717909" w:rsidRDefault="00DC0332" w:rsidP="00717909">
      <w:pPr>
        <w:spacing w:line="240" w:lineRule="atLeast"/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 w:rsidRPr="00EF0D9F">
        <w:rPr>
          <w:rFonts w:ascii="Arial" w:hAnsi="Arial" w:cs="Arial"/>
          <w:b/>
          <w:sz w:val="18"/>
          <w:szCs w:val="18"/>
        </w:rPr>
        <w:t>Fallnummer</w:t>
      </w:r>
      <w:r w:rsidRPr="00EF0D9F">
        <w:rPr>
          <w:rFonts w:ascii="Arial" w:hAnsi="Arial" w:cs="Arial"/>
          <w:sz w:val="18"/>
          <w:szCs w:val="18"/>
        </w:rPr>
        <w:t xml:space="preserve">: </w:t>
      </w:r>
      <w:bookmarkStart w:id="0" w:name="_GoBack"/>
      <w:bookmarkEnd w:id="0"/>
      <w:r w:rsidR="008346B7">
        <w:rPr>
          <w:rFonts w:ascii="Arial" w:hAnsi="Arial" w:cs="Arial"/>
          <w:sz w:val="18"/>
          <w:szCs w:val="18"/>
        </w:rPr>
        <w:fldChar w:fldCharType="begin"/>
      </w:r>
      <w:r w:rsidR="008346B7">
        <w:rPr>
          <w:rFonts w:ascii="Arial" w:hAnsi="Arial" w:cs="Arial"/>
          <w:sz w:val="18"/>
          <w:szCs w:val="18"/>
        </w:rPr>
        <w:instrText xml:space="preserve"> DOCVARIABLE  FIELD_berechnung.Finanz.FallNummer  \* MERGEFORMAT </w:instrText>
      </w:r>
      <w:r w:rsidR="008346B7"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color w:val="000000" w:themeColor="text1"/>
          <w:sz w:val="18"/>
          <w:szCs w:val="18"/>
        </w:rPr>
        <w:br/>
      </w:r>
      <w:r w:rsidRPr="00EF0D9F">
        <w:rPr>
          <w:rFonts w:ascii="Arial" w:hAnsi="Arial" w:cs="Arial"/>
          <w:b/>
          <w:sz w:val="18"/>
          <w:szCs w:val="18"/>
        </w:rPr>
        <w:t xml:space="preserve">Ereigniseintritt: </w:t>
      </w:r>
      <w:r w:rsidR="00A26B2E">
        <w:rPr>
          <w:rFonts w:ascii="Arial" w:hAnsi="Arial" w:cs="Arial"/>
          <w:sz w:val="18"/>
          <w:szCs w:val="18"/>
        </w:rPr>
        <w:fldChar w:fldCharType="begin"/>
      </w:r>
      <w:r w:rsidR="00A26B2E">
        <w:rPr>
          <w:rFonts w:ascii="Arial" w:hAnsi="Arial" w:cs="Arial"/>
          <w:sz w:val="18"/>
          <w:szCs w:val="18"/>
        </w:rPr>
        <w:instrText xml:space="preserve"> DOCVARIABLE  FIELD_berechnung.Ev2.Ereigniseintritt  \* MERGEFORMAT </w:instrText>
      </w:r>
      <w:r w:rsidR="00A26B2E"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br/>
      </w:r>
      <w:r w:rsidRPr="00EF0D9F">
        <w:rPr>
          <w:rFonts w:ascii="Arial" w:hAnsi="Arial" w:cs="Arial"/>
          <w:b/>
          <w:sz w:val="18"/>
          <w:szCs w:val="18"/>
        </w:rPr>
        <w:t xml:space="preserve">Grund: </w:t>
      </w:r>
      <w:r w:rsidR="00A26B2E">
        <w:rPr>
          <w:rFonts w:ascii="Arial" w:hAnsi="Arial" w:cs="Arial"/>
          <w:sz w:val="18"/>
          <w:szCs w:val="18"/>
        </w:rPr>
        <w:fldChar w:fldCharType="begin"/>
      </w:r>
      <w:r w:rsidR="00A26B2E">
        <w:rPr>
          <w:rFonts w:ascii="Arial" w:hAnsi="Arial" w:cs="Arial"/>
          <w:sz w:val="18"/>
          <w:szCs w:val="18"/>
        </w:rPr>
        <w:instrText xml:space="preserve"> DOCVARIABLE  FIELD_berechnung.Ev2.Grund  \* MERGEFORMAT </w:instrText>
      </w:r>
      <w:r w:rsidR="00A26B2E">
        <w:rPr>
          <w:rFonts w:ascii="Arial" w:hAnsi="Arial" w:cs="Arial"/>
          <w:sz w:val="18"/>
          <w:szCs w:val="18"/>
        </w:rPr>
        <w:fldChar w:fldCharType="end"/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IF_berechnung.ExistGesuchsteller2  \* MERGEFORMAT </w:instrText>
      </w:r>
      <w:r w:rsidR="00717909"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792"/>
        <w:gridCol w:w="1701"/>
        <w:gridCol w:w="1539"/>
      </w:tblGrid>
      <w:tr w:rsidR="00717909" w:rsidRPr="000A25CA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Einkünfte</w:t>
            </w:r>
          </w:p>
        </w:tc>
        <w:tc>
          <w:tcPr>
            <w:tcW w:w="1701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Nettolohn gemäss Lohnausweis / Steuererklärung</w:t>
            </w:r>
          </w:p>
        </w:tc>
        <w:tc>
          <w:tcPr>
            <w:tcW w:w="1701" w:type="dxa"/>
          </w:tcPr>
          <w:p w:rsidR="00717909" w:rsidRPr="00313BE1" w:rsidRDefault="00A411CC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A411CC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FIELD_berechnung.Ev2.NettolohnG2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Familienzulagen (sofern nicht bereits im Nettolohn vorhanden)</w:t>
            </w:r>
          </w:p>
        </w:tc>
        <w:tc>
          <w:tcPr>
            <w:tcW w:w="1701" w:type="dxa"/>
          </w:tcPr>
          <w:p w:rsidR="00717909" w:rsidRPr="00313BE1" w:rsidRDefault="00EA5D1E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EA5D1E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FIELD_berechnung.Ev2.FamilienzulagenG2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Steuerpflichtiges Ersatzeinkommen (Leistungen aus AHV, IV, ALV, KV, UV, EO usw.)</w:t>
            </w:r>
          </w:p>
        </w:tc>
        <w:tc>
          <w:tcPr>
            <w:tcW w:w="1701" w:type="dxa"/>
          </w:tcPr>
          <w:p w:rsidR="00717909" w:rsidRPr="00313BE1" w:rsidRDefault="00AA27A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AA27A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FIELD_berechnung.Ev2.Ersatzeinkommen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Erhaltene Unterhaltsbeiträge (Alimente)</w:t>
            </w:r>
          </w:p>
        </w:tc>
        <w:tc>
          <w:tcPr>
            <w:tcW w:w="1701" w:type="dxa"/>
          </w:tcPr>
          <w:p w:rsidR="00717909" w:rsidRPr="00313BE1" w:rsidRDefault="00AA27A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FIELD_berechnung.Ev2.Unterhalt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sbeitraegeG1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0A25CA" w:rsidRDefault="00AA27A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instrText xml:space="preserve">FIELD_berechnung.Ev2.UnterhaltsbeitraegeG2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In der Steuererklärung ausgewiesener Geschäftsgewinn (Durchschnitt der vergangenen drei Jahre) [1]</w:t>
            </w:r>
          </w:p>
        </w:tc>
        <w:tc>
          <w:tcPr>
            <w:tcW w:w="1701" w:type="dxa"/>
          </w:tcPr>
          <w:p w:rsidR="00717909" w:rsidRPr="00313BE1" w:rsidRDefault="00651D07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651D07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FIELD_berechnung.Ev2.GeschaeftsgewinnG1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Einkünfte beider Gesuchsteller</w:t>
            </w:r>
          </w:p>
        </w:tc>
        <w:tc>
          <w:tcPr>
            <w:tcW w:w="1701" w:type="dxa"/>
          </w:tcPr>
          <w:p w:rsidR="00717909" w:rsidRPr="00313BE1" w:rsidRDefault="00651D07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651D07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FIELD_berechnung.Ev2.ZwischentotalEinkuenfteG2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651D07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Nettovermögen</w:t>
            </w:r>
          </w:p>
        </w:tc>
        <w:tc>
          <w:tcPr>
            <w:tcW w:w="1701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Bruttovermögen</w:t>
            </w:r>
          </w:p>
        </w:tc>
        <w:tc>
          <w:tcPr>
            <w:tcW w:w="1701" w:type="dxa"/>
          </w:tcPr>
          <w:p w:rsidR="00717909" w:rsidRPr="00313BE1" w:rsidRDefault="00622EE5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end"/>
            </w:r>
          </w:p>
        </w:tc>
        <w:tc>
          <w:tcPr>
            <w:tcW w:w="1539" w:type="dxa"/>
          </w:tcPr>
          <w:p w:rsidR="00717909" w:rsidRPr="00313BE1" w:rsidRDefault="00622EE5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FIELD_berechnung.Ev2.BruttovermoegenG2 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instrText xml:space="preserve">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Schulden</w:t>
            </w:r>
          </w:p>
        </w:tc>
        <w:tc>
          <w:tcPr>
            <w:tcW w:w="1701" w:type="dxa"/>
          </w:tcPr>
          <w:p w:rsidR="00717909" w:rsidRPr="00313BE1" w:rsidRDefault="00EF4AB3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EF4AB3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FIELD_berechnung.Ev2.SchuldenG1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beider Gesuchsteller</w:t>
            </w:r>
          </w:p>
        </w:tc>
        <w:tc>
          <w:tcPr>
            <w:tcW w:w="1701" w:type="dxa"/>
          </w:tcPr>
          <w:p w:rsidR="00717909" w:rsidRPr="00313BE1" w:rsidRDefault="00EF4AB3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FIELD_berechnung.Ev2.ZwischentotalNettovermoegenBeiderGesuchstellerGesuchsteller1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313BE1" w:rsidRDefault="00EF4AB3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FIELD_berechnung.Ev2.ZwischentotalNettovermoegenBeiderGesuchstellerGesuchsteller2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Zwischentotal Nettovermögen insgesamt[2]</w:t>
            </w:r>
          </w:p>
        </w:tc>
        <w:tc>
          <w:tcPr>
            <w:tcW w:w="1701" w:type="dxa"/>
          </w:tcPr>
          <w:p w:rsidR="00717909" w:rsidRPr="00313BE1" w:rsidRDefault="00EF4AB3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FIELD_berechnung.Ev2.ZwischentotalNettovermögenInsgesamt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single" w:sz="4" w:space="0" w:color="auto"/>
              <w:bottom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717909" w:rsidP="00EF4AB3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FIELD_berechnung.Ev2.Nettovermoegen  \* MERGEFORMAT </w:instrText>
            </w:r>
            <w:r w:rsidR="00EF4AB3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39" w:type="dxa"/>
            <w:tcBorders>
              <w:top w:val="nil"/>
              <w:left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Abzüge</w:t>
            </w:r>
          </w:p>
        </w:tc>
        <w:tc>
          <w:tcPr>
            <w:tcW w:w="1701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7"/>
                <w:szCs w:val="17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FIELD_berechnung.Gesuchsteller2Name  \* MERGEFORM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instrText xml:space="preserve">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lastRenderedPageBreak/>
              <w:t>Bezahlte Unterhaltsbeiträge</w:t>
            </w:r>
          </w:p>
        </w:tc>
        <w:tc>
          <w:tcPr>
            <w:tcW w:w="1701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E96D99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Abzüge bei einer Familiengrösse von </w:t>
            </w:r>
            <w:r w:rsidR="00E96D99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E96D99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FIELD_berechnung.Ev2.AnzahlPersonen  \* MERGEFORMAT </w:instrText>
            </w:r>
            <w:r w:rsidR="00E96D99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Personen</w:t>
            </w:r>
          </w:p>
        </w:tc>
        <w:tc>
          <w:tcPr>
            <w:tcW w:w="1701" w:type="dxa"/>
          </w:tcPr>
          <w:p w:rsidR="00717909" w:rsidRPr="00313BE1" w:rsidRDefault="00717909" w:rsidP="009B5FFE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 xml:space="preserve"> </w:t>
            </w:r>
            <w:r w:rsidR="009B5FFE"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 w:rsidR="009B5FFE"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FIELD_berechnung.Ev2.AbzuegeBeiEinerFamiliengroesseVon5Personen  \* MERGEFORMAT </w:instrText>
            </w:r>
            <w:r w:rsidR="009B5FFE"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bottom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  <w:tcBorders>
              <w:bottom w:val="single" w:sz="4" w:space="0" w:color="auto"/>
            </w:tcBorders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7909" w:rsidRPr="00313BE1" w:rsidRDefault="009B5FFE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  <w:tcBorders>
              <w:left w:val="nil"/>
              <w:right w:val="nil"/>
            </w:tcBorders>
          </w:tcPr>
          <w:p w:rsidR="00717909" w:rsidRPr="006E3883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717909" w:rsidRPr="006E3883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6E3883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Zusammenzug</w:t>
            </w:r>
          </w:p>
        </w:tc>
        <w:tc>
          <w:tcPr>
            <w:tcW w:w="1701" w:type="dxa"/>
          </w:tcPr>
          <w:p w:rsidR="00717909" w:rsidRPr="006E3883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Einkünfte</w:t>
            </w:r>
          </w:p>
        </w:tc>
        <w:tc>
          <w:tcPr>
            <w:tcW w:w="1701" w:type="dxa"/>
          </w:tcPr>
          <w:p w:rsidR="00717909" w:rsidRPr="00313BE1" w:rsidRDefault="009B5FFE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FIELD_berechnung.Ev2.ZusammenzugTotaleinkuenfte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5% Nettovermögen</w:t>
            </w:r>
          </w:p>
        </w:tc>
        <w:tc>
          <w:tcPr>
            <w:tcW w:w="1701" w:type="dxa"/>
          </w:tcPr>
          <w:p w:rsidR="00717909" w:rsidRPr="00313BE1" w:rsidRDefault="009B5FFE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color w:val="000000" w:themeColor="text1"/>
                <w:sz w:val="17"/>
                <w:szCs w:val="17"/>
              </w:rPr>
              <w:t>Total Abzüge</w:t>
            </w:r>
          </w:p>
        </w:tc>
        <w:tc>
          <w:tcPr>
            <w:tcW w:w="1701" w:type="dxa"/>
          </w:tcPr>
          <w:p w:rsidR="00717909" w:rsidRPr="00313BE1" w:rsidRDefault="009B5FFE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color w:val="000000" w:themeColor="text1"/>
                <w:sz w:val="17"/>
                <w:szCs w:val="17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  <w:tr w:rsidR="00717909" w:rsidRPr="008A752C" w:rsidTr="00290F40">
        <w:trPr>
          <w:jc w:val="center"/>
        </w:trPr>
        <w:tc>
          <w:tcPr>
            <w:tcW w:w="5792" w:type="dxa"/>
          </w:tcPr>
          <w:p w:rsidR="00717909" w:rsidRPr="00313BE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 w:rsidRPr="00313BE1">
              <w:rPr>
                <w:rFonts w:cs="Arial"/>
                <w:b/>
                <w:color w:val="000000" w:themeColor="text1"/>
                <w:sz w:val="17"/>
                <w:szCs w:val="17"/>
              </w:rPr>
              <w:t>Massgebendes Einkommen (nach Abzug für Familiengrösse)</w:t>
            </w:r>
          </w:p>
        </w:tc>
        <w:tc>
          <w:tcPr>
            <w:tcW w:w="1701" w:type="dxa"/>
          </w:tcPr>
          <w:p w:rsidR="00717909" w:rsidRPr="00313BE1" w:rsidRDefault="009B5FFE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instrText xml:space="preserve"> DOCVARIABLE  FIELD_berechnu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lastRenderedPageBreak/>
              <w:instrText xml:space="preserve">ng.Ev2.MassgebendesEinkommen  \* MERGEFORMAT </w:instrText>
            </w:r>
            <w:r>
              <w:rPr>
                <w:rFonts w:cs="Arial"/>
                <w:b/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</w:tcPr>
          <w:p w:rsidR="00717909" w:rsidRPr="008A752C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</w:tr>
    </w:tbl>
    <w:p w:rsidR="00717909" w:rsidRDefault="00717909" w:rsidP="0071790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  \* MERGEFORMAT </w:instrText>
      </w:r>
      <w:r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12"/>
        <w:gridCol w:w="2127"/>
      </w:tblGrid>
      <w:tr w:rsidR="00717909" w:rsidRPr="00BC1BF1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Einkünfte</w:t>
            </w:r>
          </w:p>
        </w:tc>
        <w:tc>
          <w:tcPr>
            <w:tcW w:w="2127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Nettolohn gemäss Lohnausweis / Steuererklärung</w:t>
            </w:r>
          </w:p>
        </w:tc>
        <w:tc>
          <w:tcPr>
            <w:tcW w:w="2127" w:type="dxa"/>
          </w:tcPr>
          <w:p w:rsidR="00717909" w:rsidRPr="00BC1BF1" w:rsidRDefault="006E493F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FIELD_berechnung.Ev2.NettolohnGesuchsteller1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Familienzulagen (sofern nicht bereits im Nettolohn vorhanden)</w:t>
            </w:r>
          </w:p>
        </w:tc>
        <w:tc>
          <w:tcPr>
            <w:tcW w:w="2127" w:type="dxa"/>
          </w:tcPr>
          <w:p w:rsidR="00717909" w:rsidRPr="00BC1BF1" w:rsidRDefault="006E493F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FIELD_berechnung.Ev2.Familienzulagen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290F40">
        <w:trPr>
          <w:trHeight w:val="355"/>
        </w:trPr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Steuerpflichtiges Ersatzeinkommen (Leistungen aus AHV, IV, ALV, KV, UV, EO usw.)</w:t>
            </w:r>
          </w:p>
        </w:tc>
        <w:tc>
          <w:tcPr>
            <w:tcW w:w="2127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Erhaltene Unterhaltsbeiträge (Alimente)</w:t>
            </w:r>
          </w:p>
        </w:tc>
        <w:tc>
          <w:tcPr>
            <w:tcW w:w="2127" w:type="dxa"/>
          </w:tcPr>
          <w:p w:rsidR="00717909" w:rsidRPr="00BC1BF1" w:rsidRDefault="0005178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FIELD_berechnung.Ev2.Unterhaltsbeitraege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290F40">
        <w:trPr>
          <w:trHeight w:val="355"/>
        </w:trPr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In der Steuererklärung ausgewiesener Geschäftsgewinn (Durchschnitt der vergangenen drei Jahre) [1]</w:t>
            </w:r>
          </w:p>
        </w:tc>
        <w:tc>
          <w:tcPr>
            <w:tcW w:w="2127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Einkünfte beider Gesuchsteller</w:t>
            </w:r>
          </w:p>
        </w:tc>
        <w:tc>
          <w:tcPr>
            <w:tcW w:w="2127" w:type="dxa"/>
          </w:tcPr>
          <w:p w:rsidR="00717909" w:rsidRPr="00BC1BF1" w:rsidRDefault="0005178B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FIELD_berechnung.Ev2.ZwischentotalEinkuenfteGesuchsteller1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290F40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5E4CAC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290F40">
        <w:trPr>
          <w:trHeight w:val="120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BC1BF1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Nettovermögen</w:t>
            </w:r>
          </w:p>
        </w:tc>
        <w:tc>
          <w:tcPr>
            <w:tcW w:w="2127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lastRenderedPageBreak/>
              <w:instrText xml:space="preserve">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BC1BF1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Bruttovermögen</w:t>
            </w:r>
          </w:p>
        </w:tc>
        <w:tc>
          <w:tcPr>
            <w:tcW w:w="2127" w:type="dxa"/>
          </w:tcPr>
          <w:p w:rsidR="00717909" w:rsidRPr="00BC1BF1" w:rsidRDefault="00741C7D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FIELD_berechnung.Ev2.BruttovermoegenGesuchsteller1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290F40">
        <w:trPr>
          <w:trHeight w:val="120"/>
        </w:trPr>
        <w:tc>
          <w:tcPr>
            <w:tcW w:w="6912" w:type="dxa"/>
          </w:tcPr>
          <w:p w:rsidR="00717909" w:rsidRPr="00032626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032626">
              <w:rPr>
                <w:rFonts w:cs="Arial"/>
                <w:color w:val="000000" w:themeColor="text1"/>
                <w:sz w:val="18"/>
                <w:szCs w:val="18"/>
              </w:rPr>
              <w:t>Schulden</w:t>
            </w:r>
          </w:p>
        </w:tc>
        <w:tc>
          <w:tcPr>
            <w:tcW w:w="2127" w:type="dxa"/>
          </w:tcPr>
          <w:p w:rsidR="00717909" w:rsidRPr="00964FFB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beider Gesuchsteller</w:t>
            </w:r>
          </w:p>
        </w:tc>
        <w:tc>
          <w:tcPr>
            <w:tcW w:w="2127" w:type="dxa"/>
          </w:tcPr>
          <w:p w:rsidR="00717909" w:rsidRPr="00BC1BF1" w:rsidRDefault="0074329C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FIELD_berechnung.Ev2.ZwischentotalNettovermoegenBeiderGesuchstellerGesuchsteller1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Zwischentotal Nettovermögen insgesamt[2]</w:t>
            </w:r>
          </w:p>
        </w:tc>
        <w:tc>
          <w:tcPr>
            <w:tcW w:w="2127" w:type="dxa"/>
          </w:tcPr>
          <w:p w:rsidR="00717909" w:rsidRPr="00BC1BF1" w:rsidRDefault="0074329C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FIELD_berechnung.Ev2.ZwischentotalNettovermögenInsgesamt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290F40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17909" w:rsidP="0074329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FIELD_berechnung.Ev2.Nettovermoegen  \* MERGEFORMAT </w:instrTex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290F40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E166A9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Abzüge</w:t>
            </w:r>
          </w:p>
        </w:tc>
        <w:tc>
          <w:tcPr>
            <w:tcW w:w="2127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jc w:val="center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FIELD_berechnung.Gesuchsteller1Name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290F40">
        <w:trPr>
          <w:trHeight w:val="120"/>
        </w:trPr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Bezahlte Unterhaltsbeiträge</w:t>
            </w:r>
          </w:p>
        </w:tc>
        <w:tc>
          <w:tcPr>
            <w:tcW w:w="2127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</w:tr>
      <w:tr w:rsidR="00717909" w:rsidRPr="00E166A9" w:rsidTr="00290F40">
        <w:tc>
          <w:tcPr>
            <w:tcW w:w="6912" w:type="dxa"/>
          </w:tcPr>
          <w:p w:rsidR="00717909" w:rsidRPr="00BC1BF1" w:rsidRDefault="00717909" w:rsidP="00B8380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Abzüge bei einer Familiengrösse von </w:t>
            </w:r>
            <w:r w:rsidR="00B83802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B83802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FIELD_berechnung.Ev2.AnzahlPersonen  \* MERGEFORMAT </w:instrText>
            </w:r>
            <w:r w:rsidR="00B83802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Personen</w:t>
            </w:r>
          </w:p>
        </w:tc>
        <w:tc>
          <w:tcPr>
            <w:tcW w:w="2127" w:type="dxa"/>
          </w:tcPr>
          <w:p w:rsidR="00717909" w:rsidRPr="00BC1BF1" w:rsidRDefault="00717909" w:rsidP="0074329C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FIELD_berechnung.Ev2.Abzuege  \* MERGEFORMAT </w:instrText>
            </w:r>
            <w:r w:rsidR="0074329C"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290F40">
        <w:tc>
          <w:tcPr>
            <w:tcW w:w="6912" w:type="dxa"/>
            <w:tcBorders>
              <w:bottom w:val="single" w:sz="4" w:space="0" w:color="auto"/>
            </w:tcBorders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17909" w:rsidRPr="00BC1BF1" w:rsidRDefault="0074329C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290F40">
        <w:trPr>
          <w:trHeight w:val="114"/>
        </w:trPr>
        <w:tc>
          <w:tcPr>
            <w:tcW w:w="6912" w:type="dxa"/>
            <w:tcBorders>
              <w:left w:val="nil"/>
              <w:right w:val="nil"/>
            </w:tcBorders>
          </w:tcPr>
          <w:p w:rsidR="00717909" w:rsidRPr="00E166A9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</w:rPr>
            </w:pPr>
          </w:p>
        </w:tc>
        <w:tc>
          <w:tcPr>
            <w:tcW w:w="2127" w:type="dxa"/>
            <w:tcBorders>
              <w:left w:val="nil"/>
              <w:right w:val="nil"/>
            </w:tcBorders>
          </w:tcPr>
          <w:p w:rsidR="00717909" w:rsidRPr="00891BD8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</w:rPr>
            </w:pPr>
          </w:p>
        </w:tc>
      </w:tr>
      <w:tr w:rsidR="00717909" w:rsidRPr="00E166A9" w:rsidTr="00290F40">
        <w:trPr>
          <w:trHeight w:val="120"/>
        </w:trPr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Zusammenzug</w:t>
            </w:r>
          </w:p>
        </w:tc>
        <w:tc>
          <w:tcPr>
            <w:tcW w:w="2127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717909" w:rsidRPr="00E166A9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Einkünfte</w:t>
            </w:r>
          </w:p>
        </w:tc>
        <w:tc>
          <w:tcPr>
            <w:tcW w:w="2127" w:type="dxa"/>
          </w:tcPr>
          <w:p w:rsidR="00717909" w:rsidRPr="00BC1BF1" w:rsidRDefault="00940A30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FIELD_berechnung.Ev2.ZusammenzugTotaleinkuenfte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5% Nettovermögen</w:t>
            </w:r>
          </w:p>
        </w:tc>
        <w:tc>
          <w:tcPr>
            <w:tcW w:w="2127" w:type="dxa"/>
          </w:tcPr>
          <w:p w:rsidR="00717909" w:rsidRPr="00BC1BF1" w:rsidRDefault="00940A30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FIELD_berechnung.Ev2.ZusammenzugNettovermoegen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color w:val="000000" w:themeColor="text1"/>
                <w:sz w:val="18"/>
                <w:szCs w:val="18"/>
              </w:rPr>
              <w:t>Total Abzüge</w:t>
            </w:r>
          </w:p>
        </w:tc>
        <w:tc>
          <w:tcPr>
            <w:tcW w:w="2127" w:type="dxa"/>
          </w:tcPr>
          <w:p w:rsidR="00717909" w:rsidRPr="00BC1BF1" w:rsidRDefault="00940A30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color w:val="000000" w:themeColor="text1"/>
                <w:sz w:val="18"/>
                <w:szCs w:val="18"/>
              </w:rPr>
              <w:instrText xml:space="preserve"> DOCVARIABLE  FIELD_berechnung.Ev2.ZusammenzugTotalAbzuege  \* MERGEFORMAT </w:instrText>
            </w:r>
            <w:r>
              <w:rPr>
                <w:rFonts w:cs="Arial"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17909" w:rsidRPr="00E166A9" w:rsidTr="00290F40">
        <w:tc>
          <w:tcPr>
            <w:tcW w:w="6912" w:type="dxa"/>
          </w:tcPr>
          <w:p w:rsidR="00717909" w:rsidRPr="00BC1BF1" w:rsidRDefault="00717909" w:rsidP="00290F40">
            <w:pPr>
              <w:pStyle w:val="Text"/>
              <w:tabs>
                <w:tab w:val="left" w:pos="4253"/>
              </w:tabs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BC1BF1">
              <w:rPr>
                <w:rFonts w:cs="Arial"/>
                <w:b/>
                <w:color w:val="000000" w:themeColor="text1"/>
                <w:sz w:val="18"/>
                <w:szCs w:val="18"/>
              </w:rPr>
              <w:t>Massgebendes Einkommen (nach Abzug für Familiengrösse)</w:t>
            </w:r>
          </w:p>
        </w:tc>
        <w:tc>
          <w:tcPr>
            <w:tcW w:w="2127" w:type="dxa"/>
          </w:tcPr>
          <w:p w:rsidR="00717909" w:rsidRPr="00BC1BF1" w:rsidRDefault="00B419B4" w:rsidP="00290F40">
            <w:pPr>
              <w:pStyle w:val="Text"/>
              <w:tabs>
                <w:tab w:val="left" w:pos="4253"/>
              </w:tabs>
              <w:jc w:val="righ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begin"/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instrText xml:space="preserve"> DOCVARIABLE  FIELD_berechnung.Ev2.MassgebendesEinkommen  \* MERGEFORMAT </w:instrText>
            </w: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717909" w:rsidRDefault="00717909" w:rsidP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DOCVARIABLE  ENDIF_berechnung.ExistGesuchsteller2_NOT  \* MERGEFORMAT </w:instrText>
      </w:r>
      <w:r>
        <w:rPr>
          <w:rFonts w:ascii="Arial" w:hAnsi="Arial" w:cs="Arial"/>
          <w:sz w:val="18"/>
          <w:szCs w:val="18"/>
        </w:rPr>
        <w:fldChar w:fldCharType="end"/>
      </w:r>
    </w:p>
    <w:p w:rsidR="00717909" w:rsidRDefault="00A12808" w:rsidP="00717909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begin"/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instrText xml:space="preserve"> DOCVARIABLE  ENDIF_berechnung.ExistEv2  \* MERGEFORMAT </w:instrText>
      </w:r>
      <w: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  <w:fldChar w:fldCharType="end"/>
      </w:r>
    </w:p>
    <w:p w:rsidR="0021075F" w:rsidRDefault="0021075F">
      <w:pPr>
        <w:rPr>
          <w:rFonts w:ascii="Arial" w:eastAsia="Times New Roman" w:hAnsi="Arial" w:cs="Arial"/>
          <w:color w:val="000000" w:themeColor="text1"/>
          <w:spacing w:val="8"/>
          <w:sz w:val="18"/>
          <w:szCs w:val="18"/>
          <w:lang w:eastAsia="de-CH"/>
        </w:rPr>
      </w:pPr>
    </w:p>
    <w:sectPr w:rsidR="0021075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838" w:rsidRDefault="00F30838" w:rsidP="00B220B0">
      <w:pPr>
        <w:spacing w:after="0" w:line="240" w:lineRule="auto"/>
      </w:pPr>
      <w:r>
        <w:separator/>
      </w:r>
    </w:p>
  </w:endnote>
  <w:endnote w:type="continuationSeparator" w:id="0">
    <w:p w:rsidR="00F30838" w:rsidRDefault="00F30838" w:rsidP="00B2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8FA" w:rsidRDefault="009D48FA" w:rsidP="00441039">
    <w:pPr>
      <w:pStyle w:val="Fuzeile"/>
      <w:rPr>
        <w:sz w:val="16"/>
        <w:szCs w:val="16"/>
      </w:rPr>
    </w:pPr>
    <w:r w:rsidRPr="005B0C6E">
      <w:rPr>
        <w:sz w:val="16"/>
        <w:szCs w:val="16"/>
      </w:rPr>
      <w:t>[1]Negative Jahresabschlüsse werden in der Berechnung des Durchschnitts berücksichtigt. Wenn der Gesamtwert negativ ist, beträgt der zu berücksichtigende Wert 0 Franken.</w:t>
    </w:r>
  </w:p>
  <w:p w:rsidR="009D48FA" w:rsidRPr="005B0C6E" w:rsidRDefault="009D48FA" w:rsidP="00441039">
    <w:pPr>
      <w:pStyle w:val="Fuzeile"/>
      <w:rPr>
        <w:sz w:val="16"/>
        <w:szCs w:val="16"/>
      </w:rPr>
    </w:pPr>
    <w:r w:rsidRPr="005B0C6E">
      <w:rPr>
        <w:sz w:val="16"/>
        <w:szCs w:val="16"/>
      </w:rPr>
      <w:t>[2]Vermögen und Schulden von Partnerin / Partner I und II können miteinander verrechnet werden. Wenn der Gesamtwert negativ ist, beträgt der zu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838" w:rsidRDefault="00F30838" w:rsidP="00B220B0">
      <w:pPr>
        <w:spacing w:after="0" w:line="240" w:lineRule="auto"/>
      </w:pPr>
      <w:r>
        <w:separator/>
      </w:r>
    </w:p>
  </w:footnote>
  <w:footnote w:type="continuationSeparator" w:id="0">
    <w:p w:rsidR="00F30838" w:rsidRDefault="00F30838" w:rsidP="00B22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8FA" w:rsidRDefault="009D48FA" w:rsidP="00207812">
    <w:pPr>
      <w:pStyle w:val="Kopfzeile"/>
      <w:jc w:val="right"/>
    </w:pPr>
    <w:r>
      <w:rPr>
        <w:noProof/>
        <w:lang w:eastAsia="de-CH"/>
      </w:rPr>
      <w:drawing>
        <wp:inline distT="0" distB="0" distL="0" distR="0" wp14:anchorId="71927448" wp14:editId="1A83F3AE">
          <wp:extent cx="1801372" cy="1801372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2642F"/>
    <w:multiLevelType w:val="multilevel"/>
    <w:tmpl w:val="BBE2403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6DB"/>
    <w:rsid w:val="00001132"/>
    <w:rsid w:val="00007014"/>
    <w:rsid w:val="00024D9D"/>
    <w:rsid w:val="0003137C"/>
    <w:rsid w:val="00032626"/>
    <w:rsid w:val="00041EE5"/>
    <w:rsid w:val="0005178B"/>
    <w:rsid w:val="000528F7"/>
    <w:rsid w:val="00055001"/>
    <w:rsid w:val="0006078E"/>
    <w:rsid w:val="0006219E"/>
    <w:rsid w:val="00064B8D"/>
    <w:rsid w:val="000707E4"/>
    <w:rsid w:val="000945F7"/>
    <w:rsid w:val="000949E9"/>
    <w:rsid w:val="000960EE"/>
    <w:rsid w:val="000A25CA"/>
    <w:rsid w:val="000B26AE"/>
    <w:rsid w:val="000C1CCA"/>
    <w:rsid w:val="000D419C"/>
    <w:rsid w:val="000E078D"/>
    <w:rsid w:val="000F5DDD"/>
    <w:rsid w:val="000F6464"/>
    <w:rsid w:val="000F74D9"/>
    <w:rsid w:val="00104D46"/>
    <w:rsid w:val="00110A7D"/>
    <w:rsid w:val="00117F9D"/>
    <w:rsid w:val="0012029D"/>
    <w:rsid w:val="00122753"/>
    <w:rsid w:val="001462B4"/>
    <w:rsid w:val="00152E1C"/>
    <w:rsid w:val="00162AF4"/>
    <w:rsid w:val="001639A5"/>
    <w:rsid w:val="00180CA2"/>
    <w:rsid w:val="00194FEA"/>
    <w:rsid w:val="001A1605"/>
    <w:rsid w:val="001C2E3E"/>
    <w:rsid w:val="001C6478"/>
    <w:rsid w:val="001C6BC4"/>
    <w:rsid w:val="001C71CF"/>
    <w:rsid w:val="001D7AE6"/>
    <w:rsid w:val="001D7DED"/>
    <w:rsid w:val="001F0A9A"/>
    <w:rsid w:val="001F3643"/>
    <w:rsid w:val="00205C33"/>
    <w:rsid w:val="00205E87"/>
    <w:rsid w:val="00207812"/>
    <w:rsid w:val="0021075F"/>
    <w:rsid w:val="00211C8C"/>
    <w:rsid w:val="00212673"/>
    <w:rsid w:val="002143BF"/>
    <w:rsid w:val="00222D2A"/>
    <w:rsid w:val="00227E04"/>
    <w:rsid w:val="00242F24"/>
    <w:rsid w:val="0024693E"/>
    <w:rsid w:val="0024762D"/>
    <w:rsid w:val="0028078D"/>
    <w:rsid w:val="002839C7"/>
    <w:rsid w:val="00296C24"/>
    <w:rsid w:val="0029756C"/>
    <w:rsid w:val="002C1777"/>
    <w:rsid w:val="002D54F3"/>
    <w:rsid w:val="002D6820"/>
    <w:rsid w:val="002E178B"/>
    <w:rsid w:val="002E7A14"/>
    <w:rsid w:val="002F418F"/>
    <w:rsid w:val="00310E8F"/>
    <w:rsid w:val="00313BE1"/>
    <w:rsid w:val="00333019"/>
    <w:rsid w:val="0033342A"/>
    <w:rsid w:val="0033560C"/>
    <w:rsid w:val="00347ECE"/>
    <w:rsid w:val="0035063F"/>
    <w:rsid w:val="003524F4"/>
    <w:rsid w:val="0035551B"/>
    <w:rsid w:val="003622FF"/>
    <w:rsid w:val="00363B40"/>
    <w:rsid w:val="00380AA7"/>
    <w:rsid w:val="00381B9C"/>
    <w:rsid w:val="00386BDA"/>
    <w:rsid w:val="0039587F"/>
    <w:rsid w:val="003A0808"/>
    <w:rsid w:val="003C0462"/>
    <w:rsid w:val="003C06C9"/>
    <w:rsid w:val="003C3FB9"/>
    <w:rsid w:val="003D20E7"/>
    <w:rsid w:val="003D6A36"/>
    <w:rsid w:val="003D7C8C"/>
    <w:rsid w:val="003E0A4F"/>
    <w:rsid w:val="003E1B5F"/>
    <w:rsid w:val="003E46DB"/>
    <w:rsid w:val="003F6603"/>
    <w:rsid w:val="00402B1F"/>
    <w:rsid w:val="00403B30"/>
    <w:rsid w:val="00404E21"/>
    <w:rsid w:val="00412E32"/>
    <w:rsid w:val="0042214A"/>
    <w:rsid w:val="00422F14"/>
    <w:rsid w:val="00435F35"/>
    <w:rsid w:val="00441039"/>
    <w:rsid w:val="00453913"/>
    <w:rsid w:val="00457C46"/>
    <w:rsid w:val="0046069D"/>
    <w:rsid w:val="00463C22"/>
    <w:rsid w:val="00465DD2"/>
    <w:rsid w:val="0047731E"/>
    <w:rsid w:val="00482389"/>
    <w:rsid w:val="0049169B"/>
    <w:rsid w:val="00495723"/>
    <w:rsid w:val="004A6E7C"/>
    <w:rsid w:val="004C52DC"/>
    <w:rsid w:val="004C62E6"/>
    <w:rsid w:val="004D441A"/>
    <w:rsid w:val="004D50E7"/>
    <w:rsid w:val="004F1E46"/>
    <w:rsid w:val="004F45BA"/>
    <w:rsid w:val="00521F12"/>
    <w:rsid w:val="00525168"/>
    <w:rsid w:val="0053017C"/>
    <w:rsid w:val="0053519D"/>
    <w:rsid w:val="005478B2"/>
    <w:rsid w:val="005502B4"/>
    <w:rsid w:val="00553EE8"/>
    <w:rsid w:val="00556781"/>
    <w:rsid w:val="00561BE7"/>
    <w:rsid w:val="00564CAD"/>
    <w:rsid w:val="0056583E"/>
    <w:rsid w:val="00572D1F"/>
    <w:rsid w:val="00581486"/>
    <w:rsid w:val="00586103"/>
    <w:rsid w:val="00594FAB"/>
    <w:rsid w:val="005B0C6E"/>
    <w:rsid w:val="005D0D9A"/>
    <w:rsid w:val="005D2925"/>
    <w:rsid w:val="005E4CAC"/>
    <w:rsid w:val="005E53BE"/>
    <w:rsid w:val="0060127B"/>
    <w:rsid w:val="00605ED7"/>
    <w:rsid w:val="00605F22"/>
    <w:rsid w:val="00606CB3"/>
    <w:rsid w:val="00622EE5"/>
    <w:rsid w:val="00623D5A"/>
    <w:rsid w:val="00626645"/>
    <w:rsid w:val="00626EF3"/>
    <w:rsid w:val="00634417"/>
    <w:rsid w:val="00651D07"/>
    <w:rsid w:val="0065340C"/>
    <w:rsid w:val="0065558B"/>
    <w:rsid w:val="00662F3B"/>
    <w:rsid w:val="00664F84"/>
    <w:rsid w:val="00675058"/>
    <w:rsid w:val="006753AC"/>
    <w:rsid w:val="00680B70"/>
    <w:rsid w:val="00681281"/>
    <w:rsid w:val="00691501"/>
    <w:rsid w:val="006A1059"/>
    <w:rsid w:val="006A1875"/>
    <w:rsid w:val="006A6D16"/>
    <w:rsid w:val="006B60FD"/>
    <w:rsid w:val="006B7D0F"/>
    <w:rsid w:val="006D4AFA"/>
    <w:rsid w:val="006E3883"/>
    <w:rsid w:val="006E493F"/>
    <w:rsid w:val="006F06FD"/>
    <w:rsid w:val="006F0C95"/>
    <w:rsid w:val="006F1C26"/>
    <w:rsid w:val="006F373C"/>
    <w:rsid w:val="00702739"/>
    <w:rsid w:val="00717909"/>
    <w:rsid w:val="0073009F"/>
    <w:rsid w:val="00736FA8"/>
    <w:rsid w:val="00741C7D"/>
    <w:rsid w:val="0074329C"/>
    <w:rsid w:val="007474BE"/>
    <w:rsid w:val="007833B7"/>
    <w:rsid w:val="00785F70"/>
    <w:rsid w:val="00787FE4"/>
    <w:rsid w:val="007A1F75"/>
    <w:rsid w:val="007A3ABD"/>
    <w:rsid w:val="007A6897"/>
    <w:rsid w:val="007B1A95"/>
    <w:rsid w:val="007D0290"/>
    <w:rsid w:val="007D0D43"/>
    <w:rsid w:val="007E5EBB"/>
    <w:rsid w:val="007F00CB"/>
    <w:rsid w:val="007F4818"/>
    <w:rsid w:val="007F5CC5"/>
    <w:rsid w:val="00811888"/>
    <w:rsid w:val="00813FC7"/>
    <w:rsid w:val="00816034"/>
    <w:rsid w:val="00817EF2"/>
    <w:rsid w:val="008346B7"/>
    <w:rsid w:val="00863E80"/>
    <w:rsid w:val="008777AB"/>
    <w:rsid w:val="00882C12"/>
    <w:rsid w:val="00891BD8"/>
    <w:rsid w:val="00897C65"/>
    <w:rsid w:val="008A4030"/>
    <w:rsid w:val="008A747E"/>
    <w:rsid w:val="008A752C"/>
    <w:rsid w:val="008B0940"/>
    <w:rsid w:val="008E02B2"/>
    <w:rsid w:val="008F620A"/>
    <w:rsid w:val="008F64C9"/>
    <w:rsid w:val="008F6D7B"/>
    <w:rsid w:val="009001B8"/>
    <w:rsid w:val="00911A0C"/>
    <w:rsid w:val="00915CDD"/>
    <w:rsid w:val="00920F06"/>
    <w:rsid w:val="00921264"/>
    <w:rsid w:val="0092223B"/>
    <w:rsid w:val="00940A30"/>
    <w:rsid w:val="00955AEC"/>
    <w:rsid w:val="00957982"/>
    <w:rsid w:val="00963ACE"/>
    <w:rsid w:val="00964FFB"/>
    <w:rsid w:val="0097040B"/>
    <w:rsid w:val="0097163C"/>
    <w:rsid w:val="00983DA8"/>
    <w:rsid w:val="009946D9"/>
    <w:rsid w:val="00997092"/>
    <w:rsid w:val="0099742E"/>
    <w:rsid w:val="009A1712"/>
    <w:rsid w:val="009A74A7"/>
    <w:rsid w:val="009B5FFE"/>
    <w:rsid w:val="009C69C4"/>
    <w:rsid w:val="009D43A5"/>
    <w:rsid w:val="009D48FA"/>
    <w:rsid w:val="009D594C"/>
    <w:rsid w:val="009F6534"/>
    <w:rsid w:val="00A012E6"/>
    <w:rsid w:val="00A12808"/>
    <w:rsid w:val="00A167A9"/>
    <w:rsid w:val="00A20862"/>
    <w:rsid w:val="00A2424A"/>
    <w:rsid w:val="00A26B2E"/>
    <w:rsid w:val="00A31B6A"/>
    <w:rsid w:val="00A31C40"/>
    <w:rsid w:val="00A32381"/>
    <w:rsid w:val="00A411CC"/>
    <w:rsid w:val="00A44C70"/>
    <w:rsid w:val="00A46083"/>
    <w:rsid w:val="00A472A5"/>
    <w:rsid w:val="00A534D9"/>
    <w:rsid w:val="00A54889"/>
    <w:rsid w:val="00A744AD"/>
    <w:rsid w:val="00A75BA6"/>
    <w:rsid w:val="00A80615"/>
    <w:rsid w:val="00AA27A9"/>
    <w:rsid w:val="00AA5BDC"/>
    <w:rsid w:val="00AB2A84"/>
    <w:rsid w:val="00AB6138"/>
    <w:rsid w:val="00AC06B4"/>
    <w:rsid w:val="00AC5F2F"/>
    <w:rsid w:val="00AC5FBF"/>
    <w:rsid w:val="00AC6241"/>
    <w:rsid w:val="00AC7440"/>
    <w:rsid w:val="00AD1A21"/>
    <w:rsid w:val="00AE6D4C"/>
    <w:rsid w:val="00AF0E86"/>
    <w:rsid w:val="00B020BC"/>
    <w:rsid w:val="00B13C52"/>
    <w:rsid w:val="00B220B0"/>
    <w:rsid w:val="00B24045"/>
    <w:rsid w:val="00B35A90"/>
    <w:rsid w:val="00B40239"/>
    <w:rsid w:val="00B419B4"/>
    <w:rsid w:val="00B463FA"/>
    <w:rsid w:val="00B5421A"/>
    <w:rsid w:val="00B57845"/>
    <w:rsid w:val="00B606C5"/>
    <w:rsid w:val="00B61120"/>
    <w:rsid w:val="00B67B64"/>
    <w:rsid w:val="00B7520A"/>
    <w:rsid w:val="00B817A7"/>
    <w:rsid w:val="00B83802"/>
    <w:rsid w:val="00B83EC8"/>
    <w:rsid w:val="00B85D70"/>
    <w:rsid w:val="00B86582"/>
    <w:rsid w:val="00B87D58"/>
    <w:rsid w:val="00B91EA9"/>
    <w:rsid w:val="00B94F1C"/>
    <w:rsid w:val="00BB1B2C"/>
    <w:rsid w:val="00BB3B10"/>
    <w:rsid w:val="00BC1BF1"/>
    <w:rsid w:val="00BC5657"/>
    <w:rsid w:val="00BF2462"/>
    <w:rsid w:val="00BF2C5E"/>
    <w:rsid w:val="00C0544D"/>
    <w:rsid w:val="00C15543"/>
    <w:rsid w:val="00C26219"/>
    <w:rsid w:val="00C462D7"/>
    <w:rsid w:val="00C56E59"/>
    <w:rsid w:val="00C604EC"/>
    <w:rsid w:val="00C62403"/>
    <w:rsid w:val="00C6375D"/>
    <w:rsid w:val="00C73EF7"/>
    <w:rsid w:val="00C75A95"/>
    <w:rsid w:val="00C75AD5"/>
    <w:rsid w:val="00C81C5F"/>
    <w:rsid w:val="00C87F9A"/>
    <w:rsid w:val="00CA273E"/>
    <w:rsid w:val="00CA641C"/>
    <w:rsid w:val="00CB11A6"/>
    <w:rsid w:val="00CC7066"/>
    <w:rsid w:val="00CD1B30"/>
    <w:rsid w:val="00CD30FB"/>
    <w:rsid w:val="00CE1BB7"/>
    <w:rsid w:val="00CF2B2A"/>
    <w:rsid w:val="00D01046"/>
    <w:rsid w:val="00D04E49"/>
    <w:rsid w:val="00D07724"/>
    <w:rsid w:val="00D113AD"/>
    <w:rsid w:val="00D11DB4"/>
    <w:rsid w:val="00D36AC1"/>
    <w:rsid w:val="00D42B80"/>
    <w:rsid w:val="00D536CE"/>
    <w:rsid w:val="00D74A19"/>
    <w:rsid w:val="00D758D9"/>
    <w:rsid w:val="00D85621"/>
    <w:rsid w:val="00D87D4B"/>
    <w:rsid w:val="00DA0EE2"/>
    <w:rsid w:val="00DB43FF"/>
    <w:rsid w:val="00DC0332"/>
    <w:rsid w:val="00DD642E"/>
    <w:rsid w:val="00DF34FA"/>
    <w:rsid w:val="00DF3FBC"/>
    <w:rsid w:val="00E047A0"/>
    <w:rsid w:val="00E053B4"/>
    <w:rsid w:val="00E166A9"/>
    <w:rsid w:val="00E31590"/>
    <w:rsid w:val="00E44F97"/>
    <w:rsid w:val="00E46C56"/>
    <w:rsid w:val="00E511C3"/>
    <w:rsid w:val="00E54206"/>
    <w:rsid w:val="00E552FA"/>
    <w:rsid w:val="00E729A0"/>
    <w:rsid w:val="00E778A1"/>
    <w:rsid w:val="00E80403"/>
    <w:rsid w:val="00E82B53"/>
    <w:rsid w:val="00E96D99"/>
    <w:rsid w:val="00EA5D1E"/>
    <w:rsid w:val="00EA61BD"/>
    <w:rsid w:val="00EB23E5"/>
    <w:rsid w:val="00EB343B"/>
    <w:rsid w:val="00EF0D9F"/>
    <w:rsid w:val="00EF1D6C"/>
    <w:rsid w:val="00EF4AB3"/>
    <w:rsid w:val="00EF4C36"/>
    <w:rsid w:val="00F14469"/>
    <w:rsid w:val="00F27872"/>
    <w:rsid w:val="00F30838"/>
    <w:rsid w:val="00F4033E"/>
    <w:rsid w:val="00F425A1"/>
    <w:rsid w:val="00F4398D"/>
    <w:rsid w:val="00F52966"/>
    <w:rsid w:val="00F52B3D"/>
    <w:rsid w:val="00F5418E"/>
    <w:rsid w:val="00F739FA"/>
    <w:rsid w:val="00F90C3A"/>
    <w:rsid w:val="00F92866"/>
    <w:rsid w:val="00FD54F9"/>
    <w:rsid w:val="00FD5D1F"/>
    <w:rsid w:val="00FD6A5B"/>
    <w:rsid w:val="00FE1AE5"/>
    <w:rsid w:val="00FE280F"/>
    <w:rsid w:val="00FE3043"/>
    <w:rsid w:val="00FF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3EF7"/>
    <w:rPr>
      <w:rFonts w:ascii="Trebuchet MS" w:hAnsi="Trebuchet M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3EF7"/>
    <w:pPr>
      <w:keepNext/>
      <w:keepLines/>
      <w:pageBreakBefore/>
      <w:numPr>
        <w:numId w:val="9"/>
      </w:numPr>
      <w:spacing w:before="360" w:after="360"/>
      <w:outlineLvl w:val="0"/>
    </w:pPr>
    <w:rPr>
      <w:rFonts w:eastAsiaTheme="majorEastAsia" w:cstheme="majorBidi"/>
      <w:b/>
      <w:bCs/>
      <w:caps/>
      <w:color w:val="364459"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3EF7"/>
    <w:pPr>
      <w:keepNext/>
      <w:keepLines/>
      <w:numPr>
        <w:ilvl w:val="1"/>
        <w:numId w:val="9"/>
      </w:numPr>
      <w:spacing w:before="360" w:after="240"/>
      <w:outlineLvl w:val="1"/>
    </w:pPr>
    <w:rPr>
      <w:rFonts w:eastAsiaTheme="majorEastAsia" w:cstheme="majorBidi"/>
      <w:b/>
      <w:bCs/>
      <w:color w:val="364459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3EF7"/>
    <w:pPr>
      <w:keepNext/>
      <w:keepLines/>
      <w:numPr>
        <w:ilvl w:val="2"/>
        <w:numId w:val="9"/>
      </w:numPr>
      <w:spacing w:before="360" w:after="240"/>
      <w:outlineLvl w:val="2"/>
    </w:pPr>
    <w:rPr>
      <w:rFonts w:eastAsiaTheme="majorEastAsia" w:cstheme="majorBidi"/>
      <w:b/>
      <w:bCs/>
      <w:color w:val="364459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3EF7"/>
    <w:pPr>
      <w:keepNext/>
      <w:keepLines/>
      <w:numPr>
        <w:ilvl w:val="3"/>
        <w:numId w:val="9"/>
      </w:numPr>
      <w:spacing w:before="360" w:after="120"/>
      <w:outlineLvl w:val="3"/>
    </w:pPr>
    <w:rPr>
      <w:rFonts w:eastAsiaTheme="majorEastAsia" w:cstheme="majorBidi"/>
      <w:b/>
      <w:bCs/>
      <w:iCs/>
      <w:color w:val="364459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EF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EF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EF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EF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Sub">
    <w:name w:val="Titel_Sub"/>
    <w:qFormat/>
    <w:rsid w:val="00C73EF7"/>
    <w:pPr>
      <w:framePr w:hSpace="142" w:vSpace="142" w:wrap="notBeside" w:vAnchor="text" w:hAnchor="text" w:xAlign="center" w:y="1"/>
      <w:spacing w:after="0" w:line="240" w:lineRule="auto"/>
      <w:contextualSpacing/>
      <w:jc w:val="center"/>
    </w:pPr>
    <w:rPr>
      <w:rFonts w:ascii="Trebuchet MS" w:eastAsiaTheme="majorEastAsia" w:hAnsi="Trebuchet MS" w:cstheme="minorHAnsi"/>
      <w:caps/>
      <w:color w:val="FFFFFF" w:themeColor="background1"/>
      <w:sz w:val="36"/>
      <w:szCs w:val="40"/>
      <w:lang w:eastAsia="de-DE"/>
    </w:rPr>
  </w:style>
  <w:style w:type="paragraph" w:customStyle="1" w:styleId="Adressat">
    <w:name w:val="Adressat"/>
    <w:basedOn w:val="Standard"/>
    <w:link w:val="AdressatZchn"/>
    <w:qFormat/>
    <w:rsid w:val="00C73EF7"/>
    <w:pPr>
      <w:spacing w:before="720" w:after="120"/>
      <w:contextualSpacing/>
    </w:pPr>
    <w:rPr>
      <w:color w:val="364459"/>
      <w:sz w:val="28"/>
    </w:rPr>
  </w:style>
  <w:style w:type="character" w:customStyle="1" w:styleId="AdressatZchn">
    <w:name w:val="Adressat Zchn"/>
    <w:basedOn w:val="Absatz-Standardschriftart"/>
    <w:link w:val="Adressat"/>
    <w:rsid w:val="00C73EF7"/>
    <w:rPr>
      <w:rFonts w:ascii="Trebuchet MS" w:hAnsi="Trebuchet MS"/>
      <w:color w:val="364459"/>
      <w:sz w:val="28"/>
    </w:rPr>
  </w:style>
  <w:style w:type="paragraph" w:customStyle="1" w:styleId="Inhaltsverzeichnis">
    <w:name w:val="Inhaltsverzeichnis"/>
    <w:link w:val="InhaltsverzeichnisZchn"/>
    <w:qFormat/>
    <w:rsid w:val="00C73EF7"/>
    <w:pPr>
      <w:spacing w:before="360" w:after="360"/>
    </w:pPr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InhaltsverzeichnisZchn">
    <w:name w:val="Inhaltsverzeichnis Zchn"/>
    <w:basedOn w:val="berschrift1Zchn"/>
    <w:link w:val="Inhaltsverzeichnis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EF7"/>
    <w:rPr>
      <w:rFonts w:ascii="Trebuchet MS" w:eastAsiaTheme="majorEastAsia" w:hAnsi="Trebuchet MS" w:cstheme="majorBidi"/>
      <w:b/>
      <w:bCs/>
      <w:color w:val="364459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3EF7"/>
    <w:rPr>
      <w:rFonts w:ascii="Trebuchet MS" w:eastAsiaTheme="majorEastAsia" w:hAnsi="Trebuchet MS" w:cstheme="majorBidi"/>
      <w:b/>
      <w:bCs/>
      <w:color w:val="364459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3EF7"/>
    <w:rPr>
      <w:rFonts w:ascii="Trebuchet MS" w:eastAsiaTheme="majorEastAsia" w:hAnsi="Trebuchet MS" w:cstheme="majorBidi"/>
      <w:b/>
      <w:bCs/>
      <w:iCs/>
      <w:color w:val="36445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EF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right" w:leader="dot" w:pos="9062"/>
      </w:tabs>
      <w:spacing w:before="240" w:after="120"/>
    </w:pPr>
    <w:rPr>
      <w:b/>
      <w:caps/>
      <w:noProof/>
      <w:color w:val="364459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73EF7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left" w:pos="880"/>
        <w:tab w:val="right" w:leader="dot" w:pos="9062"/>
      </w:tabs>
      <w:spacing w:after="100"/>
    </w:pPr>
    <w:rPr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C73EF7"/>
    <w:pPr>
      <w:spacing w:after="0" w:line="240" w:lineRule="auto"/>
      <w:contextualSpacing/>
      <w:jc w:val="center"/>
    </w:pPr>
    <w:rPr>
      <w:rFonts w:eastAsiaTheme="majorEastAsia" w:cstheme="majorBidi"/>
      <w:b/>
      <w:caps/>
      <w:color w:val="FFFFFF" w:themeColor="background1"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73EF7"/>
    <w:rPr>
      <w:rFonts w:ascii="Trebuchet MS" w:eastAsiaTheme="majorEastAsia" w:hAnsi="Trebuchet MS" w:cstheme="majorBidi"/>
      <w:b/>
      <w:caps/>
      <w:color w:val="FFFFFF" w:themeColor="background1"/>
      <w:spacing w:val="5"/>
      <w:kern w:val="28"/>
      <w:sz w:val="72"/>
      <w:szCs w:val="52"/>
    </w:rPr>
  </w:style>
  <w:style w:type="paragraph" w:styleId="Listenabsatz">
    <w:name w:val="List Paragraph"/>
    <w:basedOn w:val="Standard"/>
    <w:uiPriority w:val="34"/>
    <w:qFormat/>
    <w:rsid w:val="00C73EF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73EF7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de-CH"/>
    </w:rPr>
  </w:style>
  <w:style w:type="paragraph" w:customStyle="1" w:styleId="Text">
    <w:name w:val="Text"/>
    <w:basedOn w:val="Standard"/>
    <w:rsid w:val="00911A0C"/>
    <w:pPr>
      <w:spacing w:after="0" w:line="280" w:lineRule="atLeast"/>
    </w:pPr>
    <w:rPr>
      <w:rFonts w:ascii="Arial" w:eastAsia="Times New Roman" w:hAnsi="Arial" w:cs="Times New Roman"/>
      <w:spacing w:val="8"/>
      <w:szCs w:val="20"/>
      <w:lang w:eastAsia="de-CH"/>
    </w:rPr>
  </w:style>
  <w:style w:type="table" w:styleId="Tabellenraster">
    <w:name w:val="Table Grid"/>
    <w:basedOn w:val="NormaleTabelle"/>
    <w:uiPriority w:val="59"/>
    <w:rsid w:val="0091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3B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20B0"/>
    <w:rPr>
      <w:rFonts w:ascii="Trebuchet MS" w:hAnsi="Trebuchet MS"/>
      <w:sz w:val="20"/>
    </w:rPr>
  </w:style>
  <w:style w:type="paragraph" w:styleId="Fuzeile">
    <w:name w:val="footer"/>
    <w:basedOn w:val="Standard"/>
    <w:link w:val="Fu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20B0"/>
    <w:rPr>
      <w:rFonts w:ascii="Trebuchet MS" w:hAnsi="Trebuchet MS"/>
      <w:sz w:val="20"/>
    </w:rPr>
  </w:style>
  <w:style w:type="paragraph" w:customStyle="1" w:styleId="Default">
    <w:name w:val="Default"/>
    <w:rsid w:val="00C60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3EF7"/>
    <w:rPr>
      <w:rFonts w:ascii="Trebuchet MS" w:hAnsi="Trebuchet M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3EF7"/>
    <w:pPr>
      <w:keepNext/>
      <w:keepLines/>
      <w:pageBreakBefore/>
      <w:numPr>
        <w:numId w:val="9"/>
      </w:numPr>
      <w:spacing w:before="360" w:after="360"/>
      <w:outlineLvl w:val="0"/>
    </w:pPr>
    <w:rPr>
      <w:rFonts w:eastAsiaTheme="majorEastAsia" w:cstheme="majorBidi"/>
      <w:b/>
      <w:bCs/>
      <w:caps/>
      <w:color w:val="364459"/>
      <w:sz w:val="4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3EF7"/>
    <w:pPr>
      <w:keepNext/>
      <w:keepLines/>
      <w:numPr>
        <w:ilvl w:val="1"/>
        <w:numId w:val="9"/>
      </w:numPr>
      <w:spacing w:before="360" w:after="240"/>
      <w:outlineLvl w:val="1"/>
    </w:pPr>
    <w:rPr>
      <w:rFonts w:eastAsiaTheme="majorEastAsia" w:cstheme="majorBidi"/>
      <w:b/>
      <w:bCs/>
      <w:color w:val="364459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3EF7"/>
    <w:pPr>
      <w:keepNext/>
      <w:keepLines/>
      <w:numPr>
        <w:ilvl w:val="2"/>
        <w:numId w:val="9"/>
      </w:numPr>
      <w:spacing w:before="360" w:after="240"/>
      <w:outlineLvl w:val="2"/>
    </w:pPr>
    <w:rPr>
      <w:rFonts w:eastAsiaTheme="majorEastAsia" w:cstheme="majorBidi"/>
      <w:b/>
      <w:bCs/>
      <w:color w:val="364459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73EF7"/>
    <w:pPr>
      <w:keepNext/>
      <w:keepLines/>
      <w:numPr>
        <w:ilvl w:val="3"/>
        <w:numId w:val="9"/>
      </w:numPr>
      <w:spacing w:before="360" w:after="120"/>
      <w:outlineLvl w:val="3"/>
    </w:pPr>
    <w:rPr>
      <w:rFonts w:eastAsiaTheme="majorEastAsia" w:cstheme="majorBidi"/>
      <w:b/>
      <w:bCs/>
      <w:iCs/>
      <w:color w:val="364459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3EF7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3EF7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3EF7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3EF7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Sub">
    <w:name w:val="Titel_Sub"/>
    <w:qFormat/>
    <w:rsid w:val="00C73EF7"/>
    <w:pPr>
      <w:framePr w:hSpace="142" w:vSpace="142" w:wrap="notBeside" w:vAnchor="text" w:hAnchor="text" w:xAlign="center" w:y="1"/>
      <w:spacing w:after="0" w:line="240" w:lineRule="auto"/>
      <w:contextualSpacing/>
      <w:jc w:val="center"/>
    </w:pPr>
    <w:rPr>
      <w:rFonts w:ascii="Trebuchet MS" w:eastAsiaTheme="majorEastAsia" w:hAnsi="Trebuchet MS" w:cstheme="minorHAnsi"/>
      <w:caps/>
      <w:color w:val="FFFFFF" w:themeColor="background1"/>
      <w:sz w:val="36"/>
      <w:szCs w:val="40"/>
      <w:lang w:eastAsia="de-DE"/>
    </w:rPr>
  </w:style>
  <w:style w:type="paragraph" w:customStyle="1" w:styleId="Adressat">
    <w:name w:val="Adressat"/>
    <w:basedOn w:val="Standard"/>
    <w:link w:val="AdressatZchn"/>
    <w:qFormat/>
    <w:rsid w:val="00C73EF7"/>
    <w:pPr>
      <w:spacing w:before="720" w:after="120"/>
      <w:contextualSpacing/>
    </w:pPr>
    <w:rPr>
      <w:color w:val="364459"/>
      <w:sz w:val="28"/>
    </w:rPr>
  </w:style>
  <w:style w:type="character" w:customStyle="1" w:styleId="AdressatZchn">
    <w:name w:val="Adressat Zchn"/>
    <w:basedOn w:val="Absatz-Standardschriftart"/>
    <w:link w:val="Adressat"/>
    <w:rsid w:val="00C73EF7"/>
    <w:rPr>
      <w:rFonts w:ascii="Trebuchet MS" w:hAnsi="Trebuchet MS"/>
      <w:color w:val="364459"/>
      <w:sz w:val="28"/>
    </w:rPr>
  </w:style>
  <w:style w:type="paragraph" w:customStyle="1" w:styleId="Inhaltsverzeichnis">
    <w:name w:val="Inhaltsverzeichnis"/>
    <w:link w:val="InhaltsverzeichnisZchn"/>
    <w:qFormat/>
    <w:rsid w:val="00C73EF7"/>
    <w:pPr>
      <w:spacing w:before="360" w:after="360"/>
    </w:pPr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InhaltsverzeichnisZchn">
    <w:name w:val="Inhaltsverzeichnis Zchn"/>
    <w:basedOn w:val="berschrift1Zchn"/>
    <w:link w:val="Inhaltsverzeichnis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3EF7"/>
    <w:rPr>
      <w:rFonts w:ascii="Trebuchet MS" w:eastAsiaTheme="majorEastAsia" w:hAnsi="Trebuchet MS" w:cstheme="majorBidi"/>
      <w:b/>
      <w:bCs/>
      <w:caps/>
      <w:color w:val="364459"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3EF7"/>
    <w:rPr>
      <w:rFonts w:ascii="Trebuchet MS" w:eastAsiaTheme="majorEastAsia" w:hAnsi="Trebuchet MS" w:cstheme="majorBidi"/>
      <w:b/>
      <w:bCs/>
      <w:color w:val="364459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3EF7"/>
    <w:rPr>
      <w:rFonts w:ascii="Trebuchet MS" w:eastAsiaTheme="majorEastAsia" w:hAnsi="Trebuchet MS" w:cstheme="majorBidi"/>
      <w:b/>
      <w:bCs/>
      <w:color w:val="364459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73EF7"/>
    <w:rPr>
      <w:rFonts w:ascii="Trebuchet MS" w:eastAsiaTheme="majorEastAsia" w:hAnsi="Trebuchet MS" w:cstheme="majorBidi"/>
      <w:b/>
      <w:bCs/>
      <w:iCs/>
      <w:color w:val="36445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3EF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3E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3E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right" w:leader="dot" w:pos="9062"/>
      </w:tabs>
      <w:spacing w:before="240" w:after="120"/>
    </w:pPr>
    <w:rPr>
      <w:b/>
      <w:caps/>
      <w:noProof/>
      <w:color w:val="364459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73EF7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C73EF7"/>
    <w:pPr>
      <w:tabs>
        <w:tab w:val="left" w:pos="660"/>
        <w:tab w:val="left" w:pos="880"/>
        <w:tab w:val="right" w:leader="dot" w:pos="9062"/>
      </w:tabs>
      <w:spacing w:after="100"/>
    </w:pPr>
    <w:rPr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C73EF7"/>
    <w:pPr>
      <w:spacing w:after="0" w:line="240" w:lineRule="auto"/>
      <w:contextualSpacing/>
      <w:jc w:val="center"/>
    </w:pPr>
    <w:rPr>
      <w:rFonts w:eastAsiaTheme="majorEastAsia" w:cstheme="majorBidi"/>
      <w:b/>
      <w:caps/>
      <w:color w:val="FFFFFF" w:themeColor="background1"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73EF7"/>
    <w:rPr>
      <w:rFonts w:ascii="Trebuchet MS" w:eastAsiaTheme="majorEastAsia" w:hAnsi="Trebuchet MS" w:cstheme="majorBidi"/>
      <w:b/>
      <w:caps/>
      <w:color w:val="FFFFFF" w:themeColor="background1"/>
      <w:spacing w:val="5"/>
      <w:kern w:val="28"/>
      <w:sz w:val="72"/>
      <w:szCs w:val="52"/>
    </w:rPr>
  </w:style>
  <w:style w:type="paragraph" w:styleId="Listenabsatz">
    <w:name w:val="List Paragraph"/>
    <w:basedOn w:val="Standard"/>
    <w:uiPriority w:val="34"/>
    <w:qFormat/>
    <w:rsid w:val="00C73EF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73EF7"/>
    <w:pPr>
      <w:pageBreakBefore w:val="0"/>
      <w:numPr>
        <w:numId w:val="0"/>
      </w:numPr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de-CH"/>
    </w:rPr>
  </w:style>
  <w:style w:type="paragraph" w:customStyle="1" w:styleId="Text">
    <w:name w:val="Text"/>
    <w:basedOn w:val="Standard"/>
    <w:rsid w:val="00911A0C"/>
    <w:pPr>
      <w:spacing w:after="0" w:line="280" w:lineRule="atLeast"/>
    </w:pPr>
    <w:rPr>
      <w:rFonts w:ascii="Arial" w:eastAsia="Times New Roman" w:hAnsi="Arial" w:cs="Times New Roman"/>
      <w:spacing w:val="8"/>
      <w:szCs w:val="20"/>
      <w:lang w:eastAsia="de-CH"/>
    </w:rPr>
  </w:style>
  <w:style w:type="table" w:styleId="Tabellenraster">
    <w:name w:val="Table Grid"/>
    <w:basedOn w:val="NormaleTabelle"/>
    <w:uiPriority w:val="59"/>
    <w:rsid w:val="0091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3B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20B0"/>
    <w:rPr>
      <w:rFonts w:ascii="Trebuchet MS" w:hAnsi="Trebuchet MS"/>
      <w:sz w:val="20"/>
    </w:rPr>
  </w:style>
  <w:style w:type="paragraph" w:styleId="Fuzeile">
    <w:name w:val="footer"/>
    <w:basedOn w:val="Standard"/>
    <w:link w:val="FuzeileZchn"/>
    <w:uiPriority w:val="99"/>
    <w:unhideWhenUsed/>
    <w:rsid w:val="00B2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20B0"/>
    <w:rPr>
      <w:rFonts w:ascii="Trebuchet MS" w:hAnsi="Trebuchet MS"/>
      <w:sz w:val="20"/>
    </w:rPr>
  </w:style>
  <w:style w:type="paragraph" w:customStyle="1" w:styleId="Default">
    <w:name w:val="Default"/>
    <w:rsid w:val="00C60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8C2DE-58BB-4DB5-A609-30AC6E599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2614</Words>
  <Characters>16475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Weibel Xaver</dc:creator>
  <cp:lastModifiedBy>Zerrouka Abdesselam</cp:lastModifiedBy>
  <cp:revision>434</cp:revision>
  <cp:lastPrinted>2016-08-10T07:40:00Z</cp:lastPrinted>
  <dcterms:created xsi:type="dcterms:W3CDTF">2016-08-08T14:31:00Z</dcterms:created>
  <dcterms:modified xsi:type="dcterms:W3CDTF">2016-08-31T07:00:00Z</dcterms:modified>
</cp:coreProperties>
</file>