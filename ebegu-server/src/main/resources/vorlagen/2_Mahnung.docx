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5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4893"/>
      </w:tblGrid>
      <w:tr w:rsidR="00376126" w:rsidRPr="00905695" w14:paraId="52EEFA5E" w14:textId="77777777" w:rsidTr="0025173A">
        <w:trPr>
          <w:cantSplit/>
          <w:trHeight w:hRule="exact" w:val="1987"/>
        </w:trPr>
        <w:tc>
          <w:tcPr>
            <w:tcW w:w="4962" w:type="dxa"/>
          </w:tcPr>
          <w:p w14:paraId="2EC18936" w14:textId="095ACF2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Jugendamt</w:t>
            </w:r>
          </w:p>
          <w:p w14:paraId="51B9BB2D" w14:textId="05D0A70B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</w:t>
            </w:r>
          </w:p>
          <w:p w14:paraId="5D4E9007" w14:textId="0245360C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905695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905695">
              <w:rPr>
                <w:rFonts w:cs="Arial"/>
                <w:spacing w:val="0"/>
                <w:sz w:val="20"/>
              </w:rPr>
              <w:t xml:space="preserve"> 21</w:t>
            </w:r>
          </w:p>
          <w:p w14:paraId="29F83EDA" w14:textId="75BB0A6F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Postfach 3001 Bern</w:t>
            </w:r>
          </w:p>
          <w:p w14:paraId="338FF0A9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</w:p>
          <w:p w14:paraId="34105777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Telefon 031 321 51 15</w:t>
            </w:r>
          </w:p>
          <w:p w14:paraId="71F8426D" w14:textId="77777777" w:rsidR="00376126" w:rsidRPr="00905695" w:rsidRDefault="00376126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betreuungsgutscheine@bern.ch</w:t>
            </w:r>
          </w:p>
          <w:p w14:paraId="4DD5CE29" w14:textId="6006906C" w:rsidR="00376126" w:rsidRPr="00905695" w:rsidRDefault="00376126" w:rsidP="003819ED">
            <w:pPr>
              <w:pStyle w:val="Absender"/>
              <w:rPr>
                <w:rFonts w:cs="Arial"/>
                <w:spacing w:val="0"/>
                <w:sz w:val="20"/>
              </w:rPr>
            </w:pPr>
            <w:r w:rsidRPr="00905695">
              <w:rPr>
                <w:rFonts w:cs="Arial"/>
                <w:spacing w:val="0"/>
                <w:sz w:val="20"/>
              </w:rPr>
              <w:t>www.bern.ch/betreuungsgutscheine</w:t>
            </w:r>
          </w:p>
        </w:tc>
        <w:tc>
          <w:tcPr>
            <w:tcW w:w="4893" w:type="dxa"/>
          </w:tcPr>
          <w:p w14:paraId="54EAE8BA" w14:textId="2CA51004" w:rsidR="00376126" w:rsidRPr="00857811" w:rsidRDefault="006B1767" w:rsidP="00691D1C">
            <w:pPr>
              <w:pStyle w:val="Absender"/>
              <w:rPr>
                <w:rFonts w:cs="Arial"/>
                <w:spacing w:val="0"/>
                <w:sz w:val="20"/>
              </w:rPr>
            </w:pPr>
            <w:r>
              <w:rPr>
                <w:rFonts w:cs="Arial"/>
                <w:spacing w:val="0"/>
                <w:sz w:val="20"/>
              </w:rPr>
              <w:fldChar w:fldCharType="begin"/>
            </w:r>
            <w:r>
              <w:rPr>
                <w:rFonts w:cs="Arial"/>
                <w:spacing w:val="0"/>
                <w:sz w:val="20"/>
              </w:rPr>
              <w:instrText xml:space="preserve"> DOCVARIABLE  FIELD_mahnung.zustellAdresse  \* MERGEFORMAT </w:instrText>
            </w:r>
            <w:r>
              <w:rPr>
                <w:rFonts w:cs="Arial"/>
                <w:spacing w:val="0"/>
                <w:sz w:val="20"/>
              </w:rPr>
              <w:fldChar w:fldCharType="end"/>
            </w:r>
          </w:p>
        </w:tc>
      </w:tr>
    </w:tbl>
    <w:p w14:paraId="04034B99" w14:textId="44B3C340" w:rsidR="00376126" w:rsidRDefault="00E559CC">
      <w:pPr>
        <w:pStyle w:val="Text"/>
        <w:rPr>
          <w:rFonts w:cs="Arial"/>
          <w:spacing w:val="0"/>
          <w:lang w:val="de-DE"/>
        </w:rPr>
      </w:pPr>
      <w:r>
        <w:rPr>
          <w:rFonts w:cs="Arial"/>
          <w:noProof/>
          <w:spacing w:val="0"/>
          <w:lang w:val="en-GB" w:eastAsia="en-GB"/>
        </w:rPr>
        <w:drawing>
          <wp:anchor distT="0" distB="0" distL="114300" distR="114300" simplePos="0" relativeHeight="251648512" behindDoc="0" locked="0" layoutInCell="1" allowOverlap="1" wp14:anchorId="6448B387" wp14:editId="6A010FF7">
            <wp:simplePos x="0" y="0"/>
            <wp:positionH relativeFrom="column">
              <wp:posOffset>2800350</wp:posOffset>
            </wp:positionH>
            <wp:positionV relativeFrom="paragraph">
              <wp:posOffset>-2870673</wp:posOffset>
            </wp:positionV>
            <wp:extent cx="1307816" cy="923702"/>
            <wp:effectExtent l="0" t="0" r="6985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rn wappe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7816" cy="923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77D798" w14:textId="77777777" w:rsidR="00D4199C" w:rsidRPr="00905695" w:rsidRDefault="00D4199C">
      <w:pPr>
        <w:pStyle w:val="Text"/>
        <w:rPr>
          <w:rFonts w:cs="Arial"/>
          <w:spacing w:val="0"/>
          <w:lang w:val="de-DE"/>
        </w:rPr>
      </w:pPr>
    </w:p>
    <w:p w14:paraId="49969FBC" w14:textId="307CABCB" w:rsidR="002B4A4E" w:rsidRPr="00905695" w:rsidRDefault="002B4A4E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 xml:space="preserve">Bern, </w:t>
      </w:r>
      <w:r w:rsidR="006B1767">
        <w:rPr>
          <w:rFonts w:cs="Arial"/>
          <w:spacing w:val="0"/>
          <w:lang w:val="de-DE"/>
        </w:rPr>
        <w:fldChar w:fldCharType="begin"/>
      </w:r>
      <w:r w:rsidR="006B1767">
        <w:rPr>
          <w:rFonts w:cs="Arial"/>
          <w:spacing w:val="0"/>
          <w:lang w:val="de-DE"/>
        </w:rPr>
        <w:instrText xml:space="preserve"> DOCVARIABLE  FIELD_mahnung.zustellDatum  \* MERGEFORMAT </w:instrText>
      </w:r>
      <w:r w:rsidR="006B1767">
        <w:rPr>
          <w:rFonts w:cs="Arial"/>
          <w:spacing w:val="0"/>
          <w:lang w:val="de-DE"/>
        </w:rPr>
        <w:fldChar w:fldCharType="end"/>
      </w:r>
    </w:p>
    <w:p w14:paraId="327ACE02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2C3DECFB" w14:textId="77777777" w:rsidR="00023F7A" w:rsidRPr="00905695" w:rsidRDefault="00023F7A">
      <w:pPr>
        <w:pStyle w:val="Text"/>
        <w:rPr>
          <w:rFonts w:cs="Arial"/>
          <w:spacing w:val="0"/>
          <w:lang w:val="de-DE"/>
        </w:rPr>
      </w:pPr>
    </w:p>
    <w:p w14:paraId="5EB9333F" w14:textId="0C611B8C" w:rsidR="002B4A4E" w:rsidRPr="00DD519D" w:rsidRDefault="0011206D">
      <w:pPr>
        <w:pStyle w:val="Betreff"/>
        <w:rPr>
          <w:rFonts w:cs="Arial"/>
          <w:spacing w:val="0"/>
          <w:lang w:val="de-DE"/>
        </w:rPr>
      </w:pPr>
      <w:r w:rsidRPr="00DD519D">
        <w:rPr>
          <w:rFonts w:cs="Arial"/>
          <w:spacing w:val="0"/>
          <w:lang w:val="de-DE"/>
        </w:rPr>
        <w:t xml:space="preserve">Anmeldung </w:t>
      </w:r>
      <w:r w:rsidR="00D14837" w:rsidRPr="00DD519D">
        <w:rPr>
          <w:rFonts w:cs="Arial"/>
          <w:spacing w:val="0"/>
          <w:lang w:val="de-DE"/>
        </w:rPr>
        <w:t>für</w:t>
      </w:r>
      <w:r w:rsidR="00917E2A" w:rsidRPr="00DD519D">
        <w:rPr>
          <w:rFonts w:cs="Arial"/>
          <w:spacing w:val="0"/>
          <w:lang w:val="de-DE"/>
        </w:rPr>
        <w:t xml:space="preserve"> </w:t>
      </w:r>
      <w:r w:rsidR="001B4DB1" w:rsidRPr="00DD519D">
        <w:rPr>
          <w:rFonts w:cs="Arial"/>
          <w:spacing w:val="0"/>
        </w:rPr>
        <w:fldChar w:fldCharType="begin"/>
      </w:r>
      <w:r w:rsidR="001B4DB1" w:rsidRPr="00DD519D">
        <w:rPr>
          <w:rFonts w:cs="Arial"/>
          <w:spacing w:val="0"/>
        </w:rPr>
        <w:instrText xml:space="preserve"> DOCVARIABLE  FIELD_mahnung.angebotShort  \* MERGEFORMAT </w:instrText>
      </w:r>
      <w:r w:rsidR="001B4DB1" w:rsidRPr="00DD519D">
        <w:rPr>
          <w:rFonts w:cs="Arial"/>
          <w:spacing w:val="0"/>
        </w:rPr>
        <w:fldChar w:fldCharType="end"/>
      </w:r>
      <w:r w:rsidR="003819ED" w:rsidRPr="00DD519D">
        <w:rPr>
          <w:rFonts w:cs="Arial"/>
          <w:spacing w:val="0"/>
        </w:rPr>
        <w:t xml:space="preserve"> </w:t>
      </w:r>
      <w:bookmarkStart w:id="0" w:name="BGTNr"/>
      <w:bookmarkEnd w:id="0"/>
      <w:r w:rsidR="00DD519D" w:rsidRPr="00DD519D">
        <w:rPr>
          <w:rFonts w:cs="Arial"/>
          <w:spacing w:val="0"/>
        </w:rPr>
        <w:fldChar w:fldCharType="begin"/>
      </w:r>
      <w:r w:rsidR="00DD519D" w:rsidRPr="00DD519D">
        <w:rPr>
          <w:rFonts w:cs="Arial"/>
          <w:spacing w:val="0"/>
        </w:rPr>
        <w:instrText xml:space="preserve"> DOCVARIABLE  FIELD_mahnung.periode  \* MERGEFORMAT </w:instrText>
      </w:r>
      <w:r w:rsidR="00DD519D" w:rsidRPr="00DD519D">
        <w:rPr>
          <w:rFonts w:cs="Arial"/>
          <w:spacing w:val="0"/>
        </w:rPr>
        <w:fldChar w:fldCharType="end"/>
      </w:r>
      <w:r w:rsidR="00D14837" w:rsidRPr="00DD519D">
        <w:rPr>
          <w:rFonts w:cs="Arial"/>
          <w:spacing w:val="0"/>
          <w:lang w:val="de-DE"/>
        </w:rPr>
        <w:t xml:space="preserve">, ID-Nummer </w:t>
      </w:r>
      <w:r w:rsidR="003819ED" w:rsidRPr="00DD519D">
        <w:rPr>
          <w:rFonts w:cs="Arial"/>
          <w:spacing w:val="0"/>
        </w:rPr>
        <w:fldChar w:fldCharType="begin"/>
      </w:r>
      <w:r w:rsidR="003819ED" w:rsidRPr="00DD519D">
        <w:rPr>
          <w:rFonts w:cs="Arial"/>
          <w:spacing w:val="0"/>
        </w:rPr>
        <w:instrText xml:space="preserve"> DOCVARIABLE  FIELD_</w:instrText>
      </w:r>
      <w:r w:rsidR="0025173A" w:rsidRPr="00DD519D">
        <w:rPr>
          <w:rFonts w:cs="Arial"/>
          <w:spacing w:val="0"/>
        </w:rPr>
        <w:instrText>mahnung</w:instrText>
      </w:r>
      <w:r w:rsidR="003819ED" w:rsidRPr="00DD519D">
        <w:rPr>
          <w:rFonts w:cs="Arial"/>
          <w:spacing w:val="0"/>
        </w:rPr>
        <w:instrText xml:space="preserve">.fallNummer  \* MERGEFORMAT </w:instrText>
      </w:r>
      <w:r w:rsidR="003819ED" w:rsidRPr="00DD519D">
        <w:rPr>
          <w:rFonts w:cs="Arial"/>
          <w:spacing w:val="0"/>
        </w:rPr>
        <w:fldChar w:fldCharType="end"/>
      </w:r>
    </w:p>
    <w:p w14:paraId="01EFDE78" w14:textId="251117A8" w:rsidR="00D14837" w:rsidRPr="00DD519D" w:rsidRDefault="00A80ABE" w:rsidP="00B11CED">
      <w:pPr>
        <w:pStyle w:val="Text"/>
        <w:rPr>
          <w:rFonts w:cs="Arial"/>
          <w:b/>
          <w:spacing w:val="0"/>
          <w:lang w:val="de-DE"/>
        </w:rPr>
      </w:pPr>
      <w:r w:rsidRPr="00DD519D">
        <w:rPr>
          <w:rFonts w:cs="Arial"/>
          <w:b/>
          <w:spacing w:val="0"/>
          <w:lang w:val="de-DE"/>
        </w:rPr>
        <w:t>Unvollständige Angaben/Unterlagen: 2. Mahnung</w:t>
      </w:r>
    </w:p>
    <w:p w14:paraId="6A364841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3F7EDB54" w14:textId="77777777" w:rsidR="00AE3232" w:rsidRPr="00905695" w:rsidRDefault="00AE3232">
      <w:pPr>
        <w:pStyle w:val="Text"/>
        <w:rPr>
          <w:rFonts w:cs="Arial"/>
          <w:spacing w:val="0"/>
          <w:lang w:val="de-DE"/>
        </w:rPr>
      </w:pPr>
    </w:p>
    <w:p w14:paraId="00B0FDB6" w14:textId="77777777" w:rsidR="002B4A4E" w:rsidRPr="00905695" w:rsidRDefault="0093366A">
      <w:pPr>
        <w:pStyle w:val="Text"/>
        <w:rPr>
          <w:rFonts w:cs="Arial"/>
          <w:spacing w:val="0"/>
          <w:lang w:val="de-DE"/>
        </w:rPr>
      </w:pPr>
      <w:r w:rsidRPr="00905695">
        <w:rPr>
          <w:rFonts w:cs="Arial"/>
          <w:spacing w:val="0"/>
          <w:lang w:val="de-DE"/>
        </w:rPr>
        <w:t>Sehr geehrte</w:t>
      </w:r>
      <w:r w:rsidR="002B4A4E" w:rsidRPr="00905695">
        <w:rPr>
          <w:rFonts w:cs="Arial"/>
          <w:spacing w:val="0"/>
          <w:lang w:val="de-DE"/>
        </w:rPr>
        <w:t xml:space="preserve"> Familie</w:t>
      </w:r>
    </w:p>
    <w:p w14:paraId="2101DA94" w14:textId="77777777" w:rsidR="002B4A4E" w:rsidRPr="00905695" w:rsidRDefault="002B4A4E">
      <w:pPr>
        <w:pStyle w:val="Text"/>
        <w:rPr>
          <w:rFonts w:cs="Arial"/>
          <w:spacing w:val="0"/>
          <w:lang w:val="de-DE"/>
        </w:rPr>
      </w:pPr>
    </w:p>
    <w:p w14:paraId="47F37B19" w14:textId="65D6ABFD" w:rsidR="00A80ABE" w:rsidRPr="00590CC2" w:rsidRDefault="00A80ABE" w:rsidP="00A80ABE">
      <w:pPr>
        <w:autoSpaceDE w:val="0"/>
        <w:autoSpaceDN w:val="0"/>
        <w:adjustRightInd w:val="0"/>
        <w:spacing w:line="280" w:lineRule="atLeast"/>
        <w:rPr>
          <w:lang w:val="de-DE"/>
        </w:rPr>
      </w:pPr>
      <w:r w:rsidRPr="00590CC2">
        <w:rPr>
          <w:lang w:val="de-DE"/>
        </w:rPr>
        <w:t xml:space="preserve">Sie haben von uns am </w:t>
      </w:r>
      <w:r w:rsidR="00D1295C">
        <w:rPr>
          <w:rFonts w:cs="Arial"/>
          <w:b/>
          <w:lang w:val="de-DE"/>
        </w:rPr>
        <w:fldChar w:fldCharType="begin"/>
      </w:r>
      <w:r w:rsidR="00D1295C">
        <w:rPr>
          <w:rFonts w:cs="Arial"/>
          <w:b/>
          <w:lang w:val="de-DE"/>
        </w:rPr>
        <w:instrText xml:space="preserve"> DOCVARIABLE  FIELD_mahnung.ersteMahnDatum  \* MERGEFORMAT </w:instrText>
      </w:r>
      <w:r w:rsidR="00D1295C">
        <w:rPr>
          <w:rFonts w:cs="Arial"/>
          <w:b/>
          <w:lang w:val="de-DE"/>
        </w:rPr>
        <w:fldChar w:fldCharType="end"/>
      </w:r>
      <w:r w:rsidRPr="00590CC2">
        <w:rPr>
          <w:lang w:val="de-DE"/>
        </w:rPr>
        <w:t xml:space="preserve"> eine Mahnung zur Vervollständigung Ihrer Anmeldung erhalten.</w:t>
      </w:r>
    </w:p>
    <w:p w14:paraId="62C63E2E" w14:textId="77777777" w:rsidR="00A80ABE" w:rsidRPr="00590CC2" w:rsidRDefault="00A80ABE" w:rsidP="00A80ABE">
      <w:pPr>
        <w:pStyle w:val="Text"/>
        <w:rPr>
          <w:spacing w:val="0"/>
          <w:lang w:val="de-DE"/>
        </w:rPr>
      </w:pPr>
    </w:p>
    <w:p w14:paraId="6A4C4B37" w14:textId="412B6140" w:rsidR="00A80ABE" w:rsidRDefault="00A80ABE" w:rsidP="00A80ABE">
      <w:pPr>
        <w:pStyle w:val="Text"/>
        <w:jc w:val="both"/>
        <w:rPr>
          <w:spacing w:val="0"/>
        </w:rPr>
      </w:pPr>
      <w:r w:rsidRPr="00590CC2">
        <w:rPr>
          <w:spacing w:val="0"/>
        </w:rPr>
        <w:t xml:space="preserve">Leider sind die eingereichten Angaben/Unterlagen immer noch nicht vollständig. Wir geben Ihnen eine letzte Gelegenheit, Ihre Anmeldung </w:t>
      </w:r>
      <w:r w:rsidRPr="00590CC2">
        <w:rPr>
          <w:spacing w:val="0"/>
          <w:lang w:val="de-DE"/>
        </w:rPr>
        <w:t xml:space="preserve">bis am </w:t>
      </w:r>
      <w:r w:rsidRPr="00590CC2">
        <w:rPr>
          <w:rFonts w:cs="Arial"/>
          <w:b/>
          <w:spacing w:val="0"/>
          <w:lang w:val="de-DE"/>
        </w:rPr>
        <w:fldChar w:fldCharType="begin"/>
      </w:r>
      <w:r w:rsidRPr="00590CC2">
        <w:rPr>
          <w:rFonts w:cs="Arial"/>
          <w:b/>
          <w:spacing w:val="0"/>
          <w:lang w:val="de-DE"/>
        </w:rPr>
        <w:instrText xml:space="preserve"> DOCVARIABLE  FIELD_mahnung.mahnFristDatum  \* MERGEFORMAT </w:instrText>
      </w:r>
      <w:r w:rsidRPr="00590CC2">
        <w:rPr>
          <w:rFonts w:cs="Arial"/>
          <w:b/>
          <w:spacing w:val="0"/>
          <w:lang w:val="de-DE"/>
        </w:rPr>
        <w:fldChar w:fldCharType="end"/>
      </w:r>
      <w:r w:rsidRPr="00590CC2">
        <w:rPr>
          <w:spacing w:val="0"/>
          <w:lang w:val="de-DE"/>
        </w:rPr>
        <w:t xml:space="preserve"> unter Angabe Ihrer Referenznummer </w:t>
      </w:r>
      <w:r w:rsidRPr="00590CC2">
        <w:rPr>
          <w:spacing w:val="0"/>
        </w:rPr>
        <w:t>mit dem/den nachfolgend aufgeführten Dokument(en)/Angaben zu ergänzen:</w:t>
      </w:r>
    </w:p>
    <w:p w14:paraId="383EA121" w14:textId="77777777" w:rsidR="009219E9" w:rsidRPr="00590CC2" w:rsidRDefault="009219E9" w:rsidP="00A80ABE">
      <w:pPr>
        <w:pStyle w:val="Text"/>
        <w:jc w:val="both"/>
        <w:rPr>
          <w:spacing w:val="0"/>
        </w:rPr>
      </w:pPr>
    </w:p>
    <w:p w14:paraId="0BEE7B63" w14:textId="77777777" w:rsidR="00A80ABE" w:rsidRPr="00905695" w:rsidRDefault="00A80ABE" w:rsidP="00A80ABE">
      <w:pPr>
        <w:pStyle w:val="Text"/>
        <w:rPr>
          <w:rFonts w:cs="Arial"/>
          <w:b/>
          <w:spacing w:val="0"/>
          <w:lang w:val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WHILE_mahnung.fehlendeUnterlagen  \* MERGEFORMAT </w:instrText>
      </w:r>
      <w:r>
        <w:rPr>
          <w:rFonts w:cs="Arial"/>
        </w:rPr>
        <w:fldChar w:fldCharType="end"/>
      </w:r>
    </w:p>
    <w:bookmarkStart w:id="1" w:name="_GoBack"/>
    <w:bookmarkEnd w:id="1"/>
    <w:p w14:paraId="570048D9" w14:textId="4FB5B298" w:rsidR="00A80ABE" w:rsidRPr="00905695" w:rsidRDefault="00A80ABE" w:rsidP="00A80ABE">
      <w:pPr>
        <w:pStyle w:val="Text"/>
        <w:numPr>
          <w:ilvl w:val="0"/>
          <w:numId w:val="19"/>
        </w:numPr>
        <w:rPr>
          <w:rFonts w:cs="Arial"/>
          <w:spacing w:val="0"/>
          <w:lang w:val="de-DE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FIELD_mahnung.fehlendeUnterlagen</w:instrText>
      </w:r>
      <w:r w:rsidR="009219E9">
        <w:rPr>
          <w:rFonts w:cs="Arial"/>
          <w:spacing w:val="0"/>
          <w:lang w:val="de-DE"/>
        </w:rPr>
        <w:instrText>.text</w:instrText>
      </w:r>
      <w:r>
        <w:rPr>
          <w:rFonts w:cs="Arial"/>
          <w:spacing w:val="0"/>
          <w:lang w:val="de-DE"/>
        </w:rPr>
        <w:instrText xml:space="preserve">  \* MERGEFORMAT </w:instrText>
      </w:r>
      <w:r>
        <w:rPr>
          <w:rFonts w:cs="Arial"/>
          <w:spacing w:val="0"/>
          <w:lang w:val="de-DE"/>
        </w:rPr>
        <w:fldChar w:fldCharType="end"/>
      </w:r>
    </w:p>
    <w:p w14:paraId="40F79C67" w14:textId="55B83066" w:rsidR="00A80ABE" w:rsidRDefault="00A80ABE" w:rsidP="00A80ABE">
      <w:pPr>
        <w:pStyle w:val="Tex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DOCVARIABLE  ENDWHILE_mahnung.fehlendeUnterlagen  \* MERGEFORMAT </w:instrText>
      </w:r>
      <w:r>
        <w:rPr>
          <w:rFonts w:cs="Arial"/>
        </w:rPr>
        <w:fldChar w:fldCharType="end"/>
      </w:r>
    </w:p>
    <w:p w14:paraId="1625A8DA" w14:textId="77777777" w:rsidR="009219E9" w:rsidRPr="00905695" w:rsidRDefault="009219E9" w:rsidP="00A80ABE">
      <w:pPr>
        <w:pStyle w:val="Text"/>
        <w:rPr>
          <w:rFonts w:cs="Arial"/>
          <w:spacing w:val="0"/>
          <w:lang w:val="de-DE"/>
        </w:rPr>
      </w:pPr>
    </w:p>
    <w:p w14:paraId="7637E0A6" w14:textId="77777777" w:rsidR="00A80ABE" w:rsidRPr="00590CC2" w:rsidRDefault="00A80ABE" w:rsidP="00A80ABE">
      <w:pPr>
        <w:pStyle w:val="Text"/>
        <w:jc w:val="both"/>
        <w:rPr>
          <w:spacing w:val="0"/>
          <w:lang w:val="de-DE"/>
        </w:rPr>
      </w:pPr>
      <w:r w:rsidRPr="00590CC2">
        <w:rPr>
          <w:spacing w:val="0"/>
          <w:lang w:val="de-DE"/>
        </w:rPr>
        <w:t xml:space="preserve">Wenn Sie die geforderten Angaben/Unterlagen nicht innerhalb der genannten Frist nachreichen, hat dies je nach Betreuungsangebot eine </w:t>
      </w:r>
      <w:proofErr w:type="spellStart"/>
      <w:r w:rsidRPr="00590CC2">
        <w:rPr>
          <w:spacing w:val="0"/>
          <w:lang w:val="de-DE"/>
        </w:rPr>
        <w:t>Nichteintretensverfügung</w:t>
      </w:r>
      <w:proofErr w:type="spellEnd"/>
      <w:r w:rsidRPr="00590CC2">
        <w:rPr>
          <w:spacing w:val="0"/>
          <w:lang w:val="de-DE"/>
        </w:rPr>
        <w:t xml:space="preserve"> oder die Anwendung des Maximaltarifs zur Folge. </w:t>
      </w:r>
    </w:p>
    <w:p w14:paraId="58B23A36" w14:textId="77777777" w:rsidR="00A80ABE" w:rsidRPr="00590CC2" w:rsidRDefault="00A80ABE" w:rsidP="00A80ABE">
      <w:pPr>
        <w:pStyle w:val="Text"/>
        <w:jc w:val="both"/>
        <w:rPr>
          <w:spacing w:val="0"/>
          <w:lang w:val="de-DE"/>
        </w:rPr>
      </w:pPr>
    </w:p>
    <w:p w14:paraId="487017D6" w14:textId="77777777" w:rsidR="00A80ABE" w:rsidRPr="00590CC2" w:rsidRDefault="00A80ABE" w:rsidP="00A80ABE">
      <w:pPr>
        <w:pStyle w:val="Text"/>
        <w:jc w:val="both"/>
        <w:rPr>
          <w:spacing w:val="0"/>
        </w:rPr>
      </w:pPr>
      <w:r w:rsidRPr="00590CC2">
        <w:rPr>
          <w:spacing w:val="0"/>
          <w:lang w:val="de-DE"/>
        </w:rPr>
        <w:t xml:space="preserve">Bitte wenden Sie sich an uns, falls Sie Fragen haben oder falls es Probleme mit der Beschaffung der fehlenden Unterlagen gibt. Unsere Mitarbeitenden stehen Ihnen gerne </w:t>
      </w:r>
      <w:r w:rsidRPr="00590CC2">
        <w:rPr>
          <w:spacing w:val="0"/>
        </w:rPr>
        <w:t xml:space="preserve">von </w:t>
      </w: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FIELD_mahnung.kontaktStelle  \* MERGEFORMAT </w:instrText>
      </w:r>
      <w:r>
        <w:rPr>
          <w:rFonts w:cs="Arial"/>
          <w:spacing w:val="0"/>
          <w:lang w:val="de-DE"/>
        </w:rPr>
        <w:fldChar w:fldCharType="end"/>
      </w:r>
      <w:r w:rsidRPr="00590CC2">
        <w:rPr>
          <w:spacing w:val="0"/>
        </w:rPr>
        <w:t xml:space="preserve"> zur Verfügung.</w:t>
      </w:r>
    </w:p>
    <w:p w14:paraId="0B897163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32CFA55A" w14:textId="77777777" w:rsidR="002B4A4E" w:rsidRPr="00905695" w:rsidRDefault="0047661A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Wir danken Ihnen</w:t>
      </w:r>
      <w:r w:rsidR="002B4A4E" w:rsidRPr="00905695">
        <w:rPr>
          <w:rFonts w:cs="Arial"/>
          <w:spacing w:val="0"/>
        </w:rPr>
        <w:t xml:space="preserve"> für Ihre </w:t>
      </w:r>
      <w:r w:rsidR="00385FED" w:rsidRPr="00905695">
        <w:rPr>
          <w:rFonts w:cs="Arial"/>
          <w:spacing w:val="0"/>
        </w:rPr>
        <w:t>Mitwirkung</w:t>
      </w:r>
      <w:r w:rsidR="002B4A4E" w:rsidRPr="00905695">
        <w:rPr>
          <w:rFonts w:cs="Arial"/>
          <w:spacing w:val="0"/>
        </w:rPr>
        <w:t>.</w:t>
      </w:r>
    </w:p>
    <w:p w14:paraId="630744FC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28EE68D7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5D38CC28" w14:textId="48299E65" w:rsidR="002B4A4E" w:rsidRDefault="002B4A4E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t>Freundliche Grüsse</w:t>
      </w:r>
    </w:p>
    <w:p w14:paraId="7FAE68D2" w14:textId="60F84237" w:rsidR="00C72E00" w:rsidRDefault="00C72E00">
      <w:pPr>
        <w:pStyle w:val="Text"/>
        <w:rPr>
          <w:rFonts w:cs="Arial"/>
          <w:spacing w:val="0"/>
        </w:rPr>
      </w:pPr>
    </w:p>
    <w:p w14:paraId="2F11109F" w14:textId="77777777" w:rsidR="00C72E00" w:rsidRPr="00905695" w:rsidRDefault="00C72E00">
      <w:pPr>
        <w:pStyle w:val="Text"/>
        <w:rPr>
          <w:rFonts w:cs="Arial"/>
          <w:spacing w:val="0"/>
        </w:rPr>
      </w:pPr>
    </w:p>
    <w:p w14:paraId="66FD0261" w14:textId="77777777" w:rsidR="002B4A4E" w:rsidRPr="00905695" w:rsidRDefault="002B4A4E">
      <w:pPr>
        <w:pStyle w:val="Text"/>
        <w:rPr>
          <w:rFonts w:cs="Arial"/>
          <w:spacing w:val="0"/>
        </w:rPr>
      </w:pPr>
    </w:p>
    <w:p w14:paraId="13513A01" w14:textId="77777777" w:rsidR="002B4A4E" w:rsidRPr="00905695" w:rsidRDefault="002B4A4E">
      <w:pPr>
        <w:pStyle w:val="Text"/>
        <w:rPr>
          <w:rFonts w:cs="Arial"/>
          <w:spacing w:val="0"/>
        </w:rPr>
      </w:pPr>
      <w:bookmarkStart w:id="2" w:name="VerantwPers"/>
      <w:bookmarkEnd w:id="2"/>
    </w:p>
    <w:p w14:paraId="2E2AE805" w14:textId="77777777" w:rsidR="002B4A4E" w:rsidRPr="00905695" w:rsidRDefault="00E24BD4">
      <w:pPr>
        <w:pStyle w:val="Text"/>
        <w:rPr>
          <w:rFonts w:cs="Arial"/>
          <w:spacing w:val="0"/>
        </w:rPr>
      </w:pPr>
      <w:r w:rsidRPr="00905695">
        <w:rPr>
          <w:rFonts w:cs="Arial"/>
          <w:spacing w:val="0"/>
        </w:rPr>
        <w:lastRenderedPageBreak/>
        <w:t xml:space="preserve">Sachbearbeitung </w:t>
      </w:r>
    </w:p>
    <w:p w14:paraId="3F13CF60" w14:textId="0A2F4CA7" w:rsidR="0047661A" w:rsidRPr="00905695" w:rsidRDefault="004306EA" w:rsidP="0025173A">
      <w:pPr>
        <w:pStyle w:val="Text"/>
        <w:rPr>
          <w:rFonts w:cs="Arial"/>
          <w:spacing w:val="0"/>
        </w:rPr>
      </w:pPr>
      <w:r>
        <w:rPr>
          <w:rFonts w:cs="Arial"/>
          <w:spacing w:val="0"/>
          <w:lang w:val="de-DE"/>
        </w:rPr>
        <w:fldChar w:fldCharType="begin"/>
      </w:r>
      <w:r>
        <w:rPr>
          <w:rFonts w:cs="Arial"/>
          <w:spacing w:val="0"/>
          <w:lang w:val="de-DE"/>
        </w:rPr>
        <w:instrText xml:space="preserve"> DOCVARIABLE  FIELD_mahnung.unterzeichner  \* MERGEFORMAT </w:instrText>
      </w:r>
      <w:r>
        <w:rPr>
          <w:rFonts w:cs="Arial"/>
          <w:spacing w:val="0"/>
          <w:lang w:val="de-DE"/>
        </w:rPr>
        <w:fldChar w:fldCharType="end"/>
      </w:r>
    </w:p>
    <w:sectPr w:rsidR="0047661A" w:rsidRPr="00905695" w:rsidSect="00D4199C">
      <w:headerReference w:type="default" r:id="rId9"/>
      <w:type w:val="continuous"/>
      <w:pgSz w:w="11906" w:h="16838" w:code="9"/>
      <w:pgMar w:top="2552" w:right="1418" w:bottom="709" w:left="1985" w:header="454" w:footer="851" w:gutter="0"/>
      <w:paperSrc w:first="7" w:other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CA28DA" w14:textId="77777777" w:rsidR="00AF67CE" w:rsidRDefault="00AF67CE">
      <w:r>
        <w:separator/>
      </w:r>
    </w:p>
  </w:endnote>
  <w:endnote w:type="continuationSeparator" w:id="0">
    <w:p w14:paraId="6471859F" w14:textId="77777777" w:rsidR="00AF67CE" w:rsidRDefault="00AF6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4F3F9" w14:textId="77777777" w:rsidR="00AF67CE" w:rsidRDefault="00AF67CE">
      <w:r>
        <w:separator/>
      </w:r>
    </w:p>
  </w:footnote>
  <w:footnote w:type="continuationSeparator" w:id="0">
    <w:p w14:paraId="7A29C6E1" w14:textId="77777777" w:rsidR="00AF67CE" w:rsidRDefault="00AF67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70C4F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22CFD5EB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  <w:p w14:paraId="1A4E5A16" w14:textId="77777777" w:rsidR="00FD652A" w:rsidRDefault="00FD652A">
    <w:pPr>
      <w:pStyle w:val="Fuzeile"/>
      <w:tabs>
        <w:tab w:val="clear" w:pos="9072"/>
        <w:tab w:val="right" w:pos="8505"/>
      </w:tabs>
      <w:rPr>
        <w:snapToGrid w:val="0"/>
        <w:lang w:eastAsia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072C3"/>
    <w:multiLevelType w:val="hybridMultilevel"/>
    <w:tmpl w:val="5DE6CE30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857"/>
    <w:rsid w:val="00000FFF"/>
    <w:rsid w:val="000150C0"/>
    <w:rsid w:val="00023F7A"/>
    <w:rsid w:val="0003283D"/>
    <w:rsid w:val="000355EB"/>
    <w:rsid w:val="00053F89"/>
    <w:rsid w:val="00060B25"/>
    <w:rsid w:val="00076A17"/>
    <w:rsid w:val="00084A34"/>
    <w:rsid w:val="000A7D31"/>
    <w:rsid w:val="000B17CD"/>
    <w:rsid w:val="000E3665"/>
    <w:rsid w:val="0011206D"/>
    <w:rsid w:val="00132B04"/>
    <w:rsid w:val="001B4DB1"/>
    <w:rsid w:val="001C5E8F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5FBB"/>
    <w:rsid w:val="00291A21"/>
    <w:rsid w:val="002A6F1B"/>
    <w:rsid w:val="002B4A4E"/>
    <w:rsid w:val="002D3A3E"/>
    <w:rsid w:val="003173B9"/>
    <w:rsid w:val="003366A6"/>
    <w:rsid w:val="00347915"/>
    <w:rsid w:val="00355EC1"/>
    <w:rsid w:val="0035792E"/>
    <w:rsid w:val="00363180"/>
    <w:rsid w:val="00376126"/>
    <w:rsid w:val="003819ED"/>
    <w:rsid w:val="00385FED"/>
    <w:rsid w:val="00396782"/>
    <w:rsid w:val="003A431B"/>
    <w:rsid w:val="003C6D8D"/>
    <w:rsid w:val="003F59A5"/>
    <w:rsid w:val="00404BC4"/>
    <w:rsid w:val="00407268"/>
    <w:rsid w:val="004306EA"/>
    <w:rsid w:val="00457BF9"/>
    <w:rsid w:val="0047661A"/>
    <w:rsid w:val="004A1D08"/>
    <w:rsid w:val="004A69D5"/>
    <w:rsid w:val="004B0906"/>
    <w:rsid w:val="004B150F"/>
    <w:rsid w:val="004C7F0A"/>
    <w:rsid w:val="00512C12"/>
    <w:rsid w:val="0056264C"/>
    <w:rsid w:val="005B06A2"/>
    <w:rsid w:val="005B414E"/>
    <w:rsid w:val="005B7ACE"/>
    <w:rsid w:val="005C57EB"/>
    <w:rsid w:val="005C6DB6"/>
    <w:rsid w:val="005C7AF8"/>
    <w:rsid w:val="005D30F1"/>
    <w:rsid w:val="005E0966"/>
    <w:rsid w:val="005E2984"/>
    <w:rsid w:val="005F6F23"/>
    <w:rsid w:val="00612F1D"/>
    <w:rsid w:val="0061552E"/>
    <w:rsid w:val="00621F56"/>
    <w:rsid w:val="006252E0"/>
    <w:rsid w:val="0065374E"/>
    <w:rsid w:val="006566D6"/>
    <w:rsid w:val="0066286C"/>
    <w:rsid w:val="006650DB"/>
    <w:rsid w:val="00666C0A"/>
    <w:rsid w:val="006A33AB"/>
    <w:rsid w:val="006B0D45"/>
    <w:rsid w:val="006B1767"/>
    <w:rsid w:val="006B693C"/>
    <w:rsid w:val="006C2369"/>
    <w:rsid w:val="006C2759"/>
    <w:rsid w:val="006D32A8"/>
    <w:rsid w:val="006D5D47"/>
    <w:rsid w:val="006F1047"/>
    <w:rsid w:val="00801307"/>
    <w:rsid w:val="0081793F"/>
    <w:rsid w:val="00822AD0"/>
    <w:rsid w:val="00857811"/>
    <w:rsid w:val="00863DA1"/>
    <w:rsid w:val="0087746E"/>
    <w:rsid w:val="008802AD"/>
    <w:rsid w:val="008977A7"/>
    <w:rsid w:val="00897870"/>
    <w:rsid w:val="008A31A2"/>
    <w:rsid w:val="008C0942"/>
    <w:rsid w:val="008C2A1B"/>
    <w:rsid w:val="008D771D"/>
    <w:rsid w:val="008E36A1"/>
    <w:rsid w:val="008E7C31"/>
    <w:rsid w:val="00905695"/>
    <w:rsid w:val="00907874"/>
    <w:rsid w:val="00917E2A"/>
    <w:rsid w:val="009219E9"/>
    <w:rsid w:val="009305B1"/>
    <w:rsid w:val="0093366A"/>
    <w:rsid w:val="00960BC6"/>
    <w:rsid w:val="0096275B"/>
    <w:rsid w:val="0097368E"/>
    <w:rsid w:val="00987C26"/>
    <w:rsid w:val="00995E0C"/>
    <w:rsid w:val="009A0B50"/>
    <w:rsid w:val="009C3BAA"/>
    <w:rsid w:val="009D6053"/>
    <w:rsid w:val="009E0415"/>
    <w:rsid w:val="009E31B6"/>
    <w:rsid w:val="009E490C"/>
    <w:rsid w:val="009F30F2"/>
    <w:rsid w:val="00A02C77"/>
    <w:rsid w:val="00A45AB6"/>
    <w:rsid w:val="00A645DF"/>
    <w:rsid w:val="00A7267B"/>
    <w:rsid w:val="00A73D24"/>
    <w:rsid w:val="00A754F4"/>
    <w:rsid w:val="00A80ABE"/>
    <w:rsid w:val="00A82134"/>
    <w:rsid w:val="00A835F4"/>
    <w:rsid w:val="00A84548"/>
    <w:rsid w:val="00A92DF0"/>
    <w:rsid w:val="00A93944"/>
    <w:rsid w:val="00AE3232"/>
    <w:rsid w:val="00AE41B0"/>
    <w:rsid w:val="00AF67CE"/>
    <w:rsid w:val="00B0425D"/>
    <w:rsid w:val="00B11CED"/>
    <w:rsid w:val="00B20BE6"/>
    <w:rsid w:val="00B2665C"/>
    <w:rsid w:val="00B74E32"/>
    <w:rsid w:val="00BC40AD"/>
    <w:rsid w:val="00C23041"/>
    <w:rsid w:val="00C2350A"/>
    <w:rsid w:val="00C469E9"/>
    <w:rsid w:val="00C60123"/>
    <w:rsid w:val="00C72E00"/>
    <w:rsid w:val="00C7750B"/>
    <w:rsid w:val="00C8353C"/>
    <w:rsid w:val="00C907D5"/>
    <w:rsid w:val="00CC5A58"/>
    <w:rsid w:val="00CE617C"/>
    <w:rsid w:val="00CF2481"/>
    <w:rsid w:val="00D1295C"/>
    <w:rsid w:val="00D14837"/>
    <w:rsid w:val="00D151F6"/>
    <w:rsid w:val="00D17865"/>
    <w:rsid w:val="00D2751C"/>
    <w:rsid w:val="00D3068E"/>
    <w:rsid w:val="00D35A75"/>
    <w:rsid w:val="00D4199C"/>
    <w:rsid w:val="00D512C6"/>
    <w:rsid w:val="00D61D5A"/>
    <w:rsid w:val="00D65E83"/>
    <w:rsid w:val="00D66889"/>
    <w:rsid w:val="00D66E4A"/>
    <w:rsid w:val="00D76C1B"/>
    <w:rsid w:val="00D8173C"/>
    <w:rsid w:val="00D8338D"/>
    <w:rsid w:val="00D84D93"/>
    <w:rsid w:val="00D94847"/>
    <w:rsid w:val="00DA27EF"/>
    <w:rsid w:val="00DB0FF8"/>
    <w:rsid w:val="00DD519D"/>
    <w:rsid w:val="00E21CCF"/>
    <w:rsid w:val="00E24BD4"/>
    <w:rsid w:val="00E4774F"/>
    <w:rsid w:val="00E5347B"/>
    <w:rsid w:val="00E559CC"/>
    <w:rsid w:val="00E94E2E"/>
    <w:rsid w:val="00EA4EF6"/>
    <w:rsid w:val="00EA5857"/>
    <w:rsid w:val="00EA7416"/>
    <w:rsid w:val="00EB4BBF"/>
    <w:rsid w:val="00EF39FF"/>
    <w:rsid w:val="00F35A4E"/>
    <w:rsid w:val="00F54DD0"/>
    <w:rsid w:val="00F853BD"/>
    <w:rsid w:val="00F9136F"/>
    <w:rsid w:val="00FB5081"/>
    <w:rsid w:val="00FC499F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BFB7C4"/>
  <w15:docId w15:val="{386E924E-7B6E-464D-946A-C246564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0F23B-0779-4752-9EC9-A5250DEE1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Gyula.Lehretter@BERN.CH</dc:creator>
  <cp:lastModifiedBy>Menzies Duncan</cp:lastModifiedBy>
  <cp:revision>32</cp:revision>
  <cp:lastPrinted>2016-09-20T15:36:00Z</cp:lastPrinted>
  <dcterms:created xsi:type="dcterms:W3CDTF">2016-11-03T16:12:00Z</dcterms:created>
  <dcterms:modified xsi:type="dcterms:W3CDTF">2016-12-14T08:48:00Z</dcterms:modified>
</cp:coreProperties>
</file>