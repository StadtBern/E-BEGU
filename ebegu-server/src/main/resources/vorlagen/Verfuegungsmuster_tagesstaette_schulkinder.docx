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3F4" w:rsidRDefault="000B53F4" w:rsidP="005B67E2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DOCVARIABLE  FIELD_verfuegung.titel  \* MERGEFORMAT </w:instrText>
      </w:r>
      <w:r>
        <w:rPr>
          <w:b/>
        </w:rPr>
        <w:fldChar w:fldCharType="end"/>
      </w:r>
    </w:p>
    <w:p w:rsidR="001815C6" w:rsidRDefault="001815C6" w:rsidP="009B31D1">
      <w:pPr>
        <w:pStyle w:val="Text"/>
        <w:rPr>
          <w:b/>
          <w:sz w:val="18"/>
          <w:szCs w:val="18"/>
        </w:rPr>
      </w:pPr>
    </w:p>
    <w:p w:rsidR="00556EB5" w:rsidRDefault="00556EB5" w:rsidP="004B1884">
      <w:pPr>
        <w:pStyle w:val="Text"/>
        <w:rPr>
          <w:b/>
          <w:sz w:val="18"/>
          <w:szCs w:val="18"/>
        </w:rPr>
      </w:pPr>
      <w:bookmarkStart w:id="0" w:name="BGTNr1"/>
      <w:bookmarkStart w:id="1" w:name="KindTab"/>
      <w:bookmarkEnd w:id="0"/>
      <w:bookmarkEnd w:id="1"/>
    </w:p>
    <w:p w:rsidR="00B71001" w:rsidRDefault="00B71001" w:rsidP="000B17E3">
      <w:pPr>
        <w:pStyle w:val="Text"/>
        <w:jc w:val="both"/>
        <w:rPr>
          <w:b/>
          <w:sz w:val="18"/>
          <w:szCs w:val="18"/>
        </w:rPr>
      </w:pPr>
    </w:p>
    <w:p w:rsidR="0057124A" w:rsidRPr="00AE3258" w:rsidRDefault="0013233D" w:rsidP="00B152D8">
      <w:pPr>
        <w:pStyle w:val="Text"/>
        <w:rPr>
          <w:b/>
          <w:sz w:val="18"/>
          <w:szCs w:val="18"/>
        </w:rPr>
      </w:pPr>
      <w:r w:rsidRPr="0013233D">
        <w:rPr>
          <w:b/>
          <w:sz w:val="18"/>
          <w:szCs w:val="18"/>
        </w:rPr>
        <w:t>Referenznummer:</w:t>
      </w:r>
      <w:r>
        <w:rPr>
          <w:sz w:val="18"/>
          <w:szCs w:val="18"/>
        </w:rPr>
        <w:t xml:space="preserve"> </w:t>
      </w:r>
      <w:r w:rsidR="00793A1D" w:rsidRPr="00243F19">
        <w:rPr>
          <w:sz w:val="18"/>
          <w:szCs w:val="18"/>
        </w:rPr>
        <w:fldChar w:fldCharType="begin"/>
      </w:r>
      <w:r w:rsidR="00793A1D" w:rsidRPr="00243F19">
        <w:rPr>
          <w:sz w:val="18"/>
          <w:szCs w:val="18"/>
        </w:rPr>
        <w:instrText xml:space="preserve"> DOCVARIABLE  FIELD_verfuegung.referenzNummer  \* MERGEFORMAT </w:instrText>
      </w:r>
      <w:r w:rsidR="00793A1D" w:rsidRPr="00243F19">
        <w:rPr>
          <w:sz w:val="18"/>
          <w:szCs w:val="18"/>
        </w:rPr>
        <w:fldChar w:fldCharType="end"/>
      </w:r>
    </w:p>
    <w:p w:rsidR="001D2F16" w:rsidRDefault="002973C3" w:rsidP="00E17D8E">
      <w:pPr>
        <w:pStyle w:val="Text"/>
        <w:jc w:val="both"/>
        <w:rPr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IF_verfuegung.mutation  \* MERGEFORMAT </w:instrText>
      </w:r>
      <w:r w:rsidRPr="00243F19">
        <w:rPr>
          <w:sz w:val="18"/>
          <w:szCs w:val="18"/>
        </w:rPr>
        <w:fldChar w:fldCharType="end"/>
      </w:r>
      <w:r w:rsidR="0057124A">
        <w:rPr>
          <w:b/>
          <w:sz w:val="18"/>
          <w:szCs w:val="18"/>
        </w:rPr>
        <w:t xml:space="preserve">Bemerkung: </w:t>
      </w:r>
      <w:r w:rsidR="0057124A" w:rsidRPr="00243F19">
        <w:rPr>
          <w:sz w:val="18"/>
          <w:szCs w:val="18"/>
        </w:rPr>
        <w:t>Ersetzt  die Verf</w:t>
      </w:r>
      <w:r w:rsidR="0057124A" w:rsidRPr="00243F19">
        <w:rPr>
          <w:sz w:val="18"/>
          <w:szCs w:val="18"/>
        </w:rPr>
        <w:t>ü</w:t>
      </w:r>
      <w:r w:rsidR="0057124A" w:rsidRPr="00243F19">
        <w:rPr>
          <w:sz w:val="18"/>
          <w:szCs w:val="18"/>
        </w:rPr>
        <w:t xml:space="preserve">gung vom </w:t>
      </w:r>
      <w:r w:rsidR="0057124A" w:rsidRPr="00243F19">
        <w:rPr>
          <w:sz w:val="18"/>
          <w:szCs w:val="18"/>
        </w:rPr>
        <w:fldChar w:fldCharType="begin"/>
      </w:r>
      <w:r w:rsidR="0057124A" w:rsidRPr="00243F19">
        <w:rPr>
          <w:sz w:val="18"/>
          <w:szCs w:val="18"/>
        </w:rPr>
        <w:instrText xml:space="preserve"> DOCVARIABLE  FIELD_verfuegung.verfuegungsdatum  \* MERGEFORMAT </w:instrText>
      </w:r>
      <w:r w:rsidR="0057124A" w:rsidRPr="00243F19">
        <w:rPr>
          <w:sz w:val="18"/>
          <w:szCs w:val="18"/>
        </w:rPr>
        <w:fldChar w:fldCharType="end"/>
      </w:r>
    </w:p>
    <w:p w:rsidR="00321B18" w:rsidRDefault="00ED1EDC" w:rsidP="00E17D8E">
      <w:pPr>
        <w:pStyle w:val="Text"/>
        <w:rPr>
          <w:b/>
          <w:color w:val="000000" w:themeColor="text1"/>
          <w:sz w:val="18"/>
          <w:szCs w:val="18"/>
        </w:rPr>
      </w:pPr>
      <w:r w:rsidRPr="00243F19">
        <w:rPr>
          <w:sz w:val="18"/>
          <w:szCs w:val="18"/>
        </w:rPr>
        <w:fldChar w:fldCharType="begin"/>
      </w:r>
      <w:r w:rsidRPr="00243F19">
        <w:rPr>
          <w:sz w:val="18"/>
          <w:szCs w:val="18"/>
        </w:rPr>
        <w:instrText xml:space="preserve"> DOCVARIABLE  ENDIF_verfuegung.mutation  \* MERGEFORMAT </w:instrText>
      </w:r>
      <w:r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t>Angebot:</w:t>
      </w:r>
      <w:r w:rsidR="00E76AAB">
        <w:rPr>
          <w:b/>
          <w:sz w:val="18"/>
          <w:szCs w:val="18"/>
        </w:rPr>
        <w:t xml:space="preserve"> </w:t>
      </w:r>
      <w:r w:rsidR="008C0A71" w:rsidRPr="00243F19">
        <w:rPr>
          <w:sz w:val="18"/>
          <w:szCs w:val="18"/>
        </w:rPr>
        <w:fldChar w:fldCharType="begin"/>
      </w:r>
      <w:r w:rsidR="008C0A71" w:rsidRPr="00243F19">
        <w:rPr>
          <w:sz w:val="18"/>
          <w:szCs w:val="18"/>
        </w:rPr>
        <w:instrText xml:space="preserve"> DOCVARIABLE  FIELD_verfuegung.angebot  \* MERGEFORMAT </w:instrText>
      </w:r>
      <w:r w:rsidR="008C0A71" w:rsidRPr="00243F19">
        <w:rPr>
          <w:sz w:val="18"/>
          <w:szCs w:val="18"/>
        </w:rPr>
        <w:fldChar w:fldCharType="end"/>
      </w:r>
      <w:r w:rsidR="008C0A71">
        <w:rPr>
          <w:b/>
          <w:sz w:val="18"/>
          <w:szCs w:val="18"/>
        </w:rPr>
        <w:br/>
      </w:r>
      <w:r w:rsidR="008C0A71">
        <w:rPr>
          <w:b/>
          <w:color w:val="000000" w:themeColor="text1"/>
          <w:sz w:val="18"/>
          <w:szCs w:val="18"/>
        </w:rPr>
        <w:t>Institution</w:t>
      </w:r>
      <w:r w:rsidR="008C0A71" w:rsidRPr="00243F19">
        <w:rPr>
          <w:b/>
          <w:color w:val="000000" w:themeColor="text1"/>
          <w:sz w:val="18"/>
          <w:szCs w:val="18"/>
        </w:rPr>
        <w:t>:</w:t>
      </w:r>
      <w:r w:rsidR="00E76AAB" w:rsidRPr="00243F19">
        <w:rPr>
          <w:sz w:val="18"/>
          <w:szCs w:val="18"/>
        </w:rPr>
        <w:t xml:space="preserve"> </w:t>
      </w:r>
      <w:r w:rsidR="008C0A71" w:rsidRPr="00243F19">
        <w:rPr>
          <w:color w:val="000000" w:themeColor="text1"/>
          <w:sz w:val="18"/>
          <w:szCs w:val="18"/>
        </w:rPr>
        <w:fldChar w:fldCharType="begin"/>
      </w:r>
      <w:r w:rsidR="008C0A71" w:rsidRPr="00243F19">
        <w:rPr>
          <w:color w:val="000000" w:themeColor="text1"/>
          <w:sz w:val="18"/>
          <w:szCs w:val="18"/>
        </w:rPr>
        <w:instrText xml:space="preserve"> DOCVARIABLE  FIELD_verfuegung.institution  \* MERGEFORMAT </w:instrText>
      </w:r>
      <w:r w:rsidR="008C0A71" w:rsidRPr="00243F19">
        <w:rPr>
          <w:color w:val="000000" w:themeColor="text1"/>
          <w:sz w:val="18"/>
          <w:szCs w:val="18"/>
        </w:rPr>
        <w:fldChar w:fldCharType="end"/>
      </w: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B347B8" w:rsidRDefault="00B347B8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321B18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Liebe Familie</w:t>
      </w:r>
    </w:p>
    <w:p w:rsidR="005A6A11" w:rsidRDefault="005A6A11" w:rsidP="009B31D1">
      <w:pPr>
        <w:pStyle w:val="Text"/>
        <w:rPr>
          <w:b/>
          <w:color w:val="000000" w:themeColor="text1"/>
          <w:sz w:val="18"/>
          <w:szCs w:val="18"/>
        </w:rPr>
      </w:pPr>
    </w:p>
    <w:p w:rsidR="00321B18" w:rsidRDefault="004503D0" w:rsidP="009B31D1">
      <w:pPr>
        <w:pStyle w:val="Text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fldChar w:fldCharType="begin"/>
      </w:r>
      <w:r>
        <w:rPr>
          <w:b/>
          <w:color w:val="000000" w:themeColor="text1"/>
          <w:sz w:val="18"/>
          <w:szCs w:val="18"/>
        </w:rPr>
        <w:instrText xml:space="preserve"> DOCVARIABLE  IF_verfuegung.PensumIst0_NOT  \* MERGEFORMAT </w:instrText>
      </w:r>
      <w:r>
        <w:rPr>
          <w:b/>
          <w:color w:val="000000" w:themeColor="text1"/>
          <w:sz w:val="18"/>
          <w:szCs w:val="18"/>
        </w:rPr>
        <w:fldChar w:fldCharType="end"/>
      </w:r>
    </w:p>
    <w:p w:rsidR="008B080E" w:rsidRPr="00397526" w:rsidRDefault="003534DE" w:rsidP="00CF43C1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8B080E" w:rsidRPr="00B941EA">
        <w:rPr>
          <w:color w:val="000000" w:themeColor="text1"/>
          <w:sz w:val="18"/>
          <w:szCs w:val="18"/>
        </w:rPr>
        <w:t>,</w:t>
      </w:r>
      <w:r w:rsidR="002553FD" w:rsidRPr="00B941EA">
        <w:rPr>
          <w:color w:val="000000" w:themeColor="text1"/>
          <w:sz w:val="18"/>
          <w:szCs w:val="18"/>
        </w:rPr>
        <w:t xml:space="preserve"> </w:t>
      </w:r>
      <w:r w:rsidR="002553FD" w:rsidRPr="00912C85">
        <w:rPr>
          <w:color w:val="000000" w:themeColor="text1"/>
          <w:sz w:val="18"/>
          <w:szCs w:val="18"/>
        </w:rPr>
        <w:t>geboren</w:t>
      </w:r>
      <w:r w:rsidR="002553FD" w:rsidRPr="00B941EA">
        <w:rPr>
          <w:color w:val="000000" w:themeColor="text1"/>
          <w:sz w:val="18"/>
          <w:szCs w:val="18"/>
        </w:rPr>
        <w:t xml:space="preserve"> am</w:t>
      </w:r>
      <w:r w:rsidR="008B080E" w:rsidRPr="00B941EA">
        <w:rPr>
          <w:color w:val="000000" w:themeColor="text1"/>
          <w:sz w:val="18"/>
          <w:szCs w:val="18"/>
        </w:rPr>
        <w:t xml:space="preserve"> </w:t>
      </w:r>
      <w:r w:rsidR="00C27DC9">
        <w:rPr>
          <w:color w:val="000000" w:themeColor="text1"/>
          <w:sz w:val="18"/>
          <w:szCs w:val="18"/>
          <w:lang w:val="en-GB"/>
        </w:rPr>
        <w:fldChar w:fldCharType="begin"/>
      </w:r>
      <w:r w:rsidR="00C27DC9"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 w:rsidR="00C27DC9">
        <w:rPr>
          <w:color w:val="000000" w:themeColor="text1"/>
          <w:sz w:val="18"/>
          <w:szCs w:val="18"/>
          <w:lang w:val="en-GB"/>
        </w:rPr>
        <w:fldChar w:fldCharType="end"/>
      </w:r>
      <w:r w:rsidR="00D8764B" w:rsidRPr="00B941EA">
        <w:rPr>
          <w:color w:val="000000" w:themeColor="text1"/>
          <w:sz w:val="18"/>
          <w:szCs w:val="18"/>
        </w:rPr>
        <w:t xml:space="preserve">, </w:t>
      </w:r>
      <w:r w:rsidR="00D132CB">
        <w:rPr>
          <w:sz w:val="18"/>
          <w:szCs w:val="18"/>
        </w:rPr>
        <w:t xml:space="preserve">erhalten Sie nachfolgende </w:t>
      </w:r>
      <w:r w:rsidR="00912C85">
        <w:rPr>
          <w:sz w:val="18"/>
          <w:szCs w:val="18"/>
        </w:rPr>
        <w:t>Vergünstigungen</w:t>
      </w:r>
      <w:r w:rsidR="00D132CB">
        <w:rPr>
          <w:sz w:val="18"/>
          <w:szCs w:val="18"/>
        </w:rPr>
        <w:t>:</w:t>
      </w:r>
    </w:p>
    <w:p w:rsidR="0016060F" w:rsidRDefault="004503D0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  <w:lang w:val="en-GB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>
        <w:rPr>
          <w:color w:val="000000" w:themeColor="text1"/>
          <w:sz w:val="18"/>
          <w:szCs w:val="18"/>
          <w:lang w:val="en-GB"/>
        </w:rPr>
        <w:instrText xml:space="preserve"> DOCVARIABLE  ENDIF_verfuegung.PensumIst0_NOT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</w:p>
    <w:p w:rsidR="00F31F2F" w:rsidRDefault="00F31F2F" w:rsidP="00F31F2F">
      <w:pPr>
        <w:pStyle w:val="Text"/>
        <w:rPr>
          <w:sz w:val="18"/>
          <w:szCs w:val="18"/>
        </w:rPr>
      </w:pPr>
      <w:r>
        <w:rPr>
          <w:color w:val="000000" w:themeColor="text1"/>
          <w:sz w:val="18"/>
          <w:szCs w:val="18"/>
          <w:lang w:val="en-GB"/>
        </w:rPr>
        <w:fldChar w:fldCharType="begin"/>
      </w:r>
      <w:r w:rsidRPr="004151C2">
        <w:rPr>
          <w:color w:val="000000" w:themeColor="text1"/>
          <w:sz w:val="18"/>
          <w:szCs w:val="18"/>
        </w:rPr>
        <w:instrText xml:space="preserve"> DOCVARIABLE  IF_verfuegung.PensumIst0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>
        <w:rPr>
          <w:sz w:val="18"/>
          <w:szCs w:val="18"/>
        </w:rPr>
        <w:t xml:space="preserve">  </w:t>
      </w:r>
    </w:p>
    <w:p w:rsidR="00E50B7E" w:rsidRDefault="00E50B7E" w:rsidP="00E50B7E">
      <w:pPr>
        <w:pStyle w:val="Text"/>
        <w:rPr>
          <w:color w:val="000000" w:themeColor="text1"/>
          <w:sz w:val="18"/>
          <w:szCs w:val="18"/>
        </w:rPr>
      </w:pPr>
      <w:proofErr w:type="gramStart"/>
      <w:r w:rsidRPr="003534DE">
        <w:rPr>
          <w:color w:val="000000" w:themeColor="text1"/>
          <w:sz w:val="18"/>
          <w:szCs w:val="18"/>
        </w:rPr>
        <w:t>Für</w:t>
      </w:r>
      <w:r>
        <w:rPr>
          <w:color w:val="000000" w:themeColor="text1"/>
          <w:sz w:val="18"/>
          <w:szCs w:val="18"/>
        </w:rPr>
        <w:t xml:space="preserve"> </w:t>
      </w:r>
      <w:proofErr w:type="gramEnd"/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FIELD_verfuegung.kindNameVorname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912C85">
        <w:rPr>
          <w:color w:val="000000" w:themeColor="text1"/>
          <w:sz w:val="18"/>
          <w:szCs w:val="18"/>
        </w:rPr>
        <w:t>geboren</w:t>
      </w:r>
      <w:r w:rsidRPr="00B941EA">
        <w:rPr>
          <w:color w:val="000000" w:themeColor="text1"/>
          <w:sz w:val="18"/>
          <w:szCs w:val="18"/>
        </w:rPr>
        <w:t xml:space="preserve"> am </w:t>
      </w:r>
      <w:r>
        <w:rPr>
          <w:color w:val="000000" w:themeColor="text1"/>
          <w:sz w:val="18"/>
          <w:szCs w:val="18"/>
          <w:lang w:val="en-GB"/>
        </w:rPr>
        <w:fldChar w:fldCharType="begin"/>
      </w:r>
      <w:r w:rsidRPr="00B941EA">
        <w:rPr>
          <w:color w:val="000000" w:themeColor="text1"/>
          <w:sz w:val="18"/>
          <w:szCs w:val="18"/>
        </w:rPr>
        <w:instrText xml:space="preserve"> DOCVARIABLE  FIELD_verfuegung.kindGeburtsdatum  \* MERGEFORMAT </w:instrText>
      </w:r>
      <w:r>
        <w:rPr>
          <w:color w:val="000000" w:themeColor="text1"/>
          <w:sz w:val="18"/>
          <w:szCs w:val="18"/>
          <w:lang w:val="en-GB"/>
        </w:rPr>
        <w:fldChar w:fldCharType="end"/>
      </w:r>
      <w:r w:rsidRPr="00B941EA">
        <w:rPr>
          <w:color w:val="000000" w:themeColor="text1"/>
          <w:sz w:val="18"/>
          <w:szCs w:val="18"/>
        </w:rPr>
        <w:t xml:space="preserve">, </w:t>
      </w:r>
      <w:r w:rsidRPr="00E50B7E">
        <w:rPr>
          <w:sz w:val="18"/>
          <w:szCs w:val="18"/>
        </w:rPr>
        <w:t>hat für den Zei</w:t>
      </w:r>
      <w:r w:rsidRPr="00E50B7E">
        <w:rPr>
          <w:sz w:val="18"/>
          <w:szCs w:val="18"/>
        </w:rPr>
        <w:t>t</w:t>
      </w:r>
      <w:r w:rsidRPr="00E50B7E">
        <w:rPr>
          <w:sz w:val="18"/>
          <w:szCs w:val="18"/>
        </w:rPr>
        <w:t>raum von</w:t>
      </w:r>
      <w:r>
        <w:rPr>
          <w:sz w:val="18"/>
          <w:szCs w:val="18"/>
        </w:rPr>
        <w:t xml:space="preserve"> </w:t>
      </w:r>
      <w:r w:rsidRPr="006D5B13">
        <w:rPr>
          <w:sz w:val="18"/>
          <w:szCs w:val="18"/>
        </w:rPr>
        <w:fldChar w:fldCharType="begin"/>
      </w:r>
      <w:r w:rsidRPr="006D5B13">
        <w:rPr>
          <w:sz w:val="18"/>
          <w:szCs w:val="18"/>
        </w:rPr>
        <w:instrText xml:space="preserve"> DOCVARIABLE  FIELD_verfuegung.anspruchAb  \* MERGEFORMAT </w:instrText>
      </w:r>
      <w:r w:rsidRPr="006D5B13">
        <w:rPr>
          <w:sz w:val="18"/>
          <w:szCs w:val="18"/>
        </w:rPr>
        <w:fldChar w:fldCharType="end"/>
      </w:r>
      <w:r w:rsidR="00DC316A" w:rsidRPr="00DC316A">
        <w:rPr>
          <w:sz w:val="18"/>
          <w:szCs w:val="18"/>
        </w:rPr>
        <w:t xml:space="preserve"> </w:t>
      </w:r>
      <w:r w:rsidR="00DC316A" w:rsidRPr="006D5B13">
        <w:rPr>
          <w:sz w:val="18"/>
          <w:szCs w:val="18"/>
        </w:rPr>
        <w:t xml:space="preserve">bis </w:t>
      </w:r>
      <w:r w:rsidR="00DC316A" w:rsidRPr="006D5B13">
        <w:rPr>
          <w:sz w:val="18"/>
          <w:szCs w:val="18"/>
        </w:rPr>
        <w:fldChar w:fldCharType="begin"/>
      </w:r>
      <w:r w:rsidR="00DC316A" w:rsidRPr="006D5B13">
        <w:rPr>
          <w:sz w:val="18"/>
          <w:szCs w:val="18"/>
        </w:rPr>
        <w:instrText xml:space="preserve"> DOCVARIABLE  FIELD_verfuegung.anspruchBis  \* MERGEFORMAT </w:instrText>
      </w:r>
      <w:r w:rsidR="00DC316A" w:rsidRPr="006D5B13">
        <w:rPr>
          <w:sz w:val="18"/>
          <w:szCs w:val="18"/>
        </w:rPr>
        <w:fldChar w:fldCharType="end"/>
      </w:r>
      <w:r w:rsidR="00F31F2F" w:rsidRPr="00F31F2F">
        <w:t xml:space="preserve"> </w:t>
      </w:r>
      <w:r w:rsidR="00F31F2F" w:rsidRPr="00F31F2F">
        <w:rPr>
          <w:sz w:val="18"/>
          <w:szCs w:val="18"/>
        </w:rPr>
        <w:t>keinen Anspruch auf einen Betreuungsgutschein</w:t>
      </w:r>
      <w:r w:rsidR="00923C47">
        <w:rPr>
          <w:sz w:val="18"/>
          <w:szCs w:val="18"/>
        </w:rPr>
        <w:t>.</w:t>
      </w:r>
    </w:p>
    <w:p w:rsidR="00F41F57" w:rsidRDefault="0044443A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ENDIF_verfuegung.PensumIst0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2C7E95" w:rsidRPr="00BF3615" w:rsidRDefault="002C7E95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</w:p>
    <w:p w:rsidR="001343E7" w:rsidRPr="00BF3615" w:rsidRDefault="00163093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</w:p>
    <w:tbl>
      <w:tblPr>
        <w:tblStyle w:val="Tabellenraster"/>
        <w:tblW w:w="9526" w:type="dxa"/>
        <w:tblLayout w:type="fixed"/>
        <w:tblLook w:val="04A0" w:firstRow="1" w:lastRow="0" w:firstColumn="1" w:lastColumn="0" w:noHBand="0" w:noVBand="1"/>
      </w:tblPr>
      <w:tblGrid>
        <w:gridCol w:w="1130"/>
        <w:gridCol w:w="1130"/>
        <w:gridCol w:w="1073"/>
        <w:gridCol w:w="1028"/>
        <w:gridCol w:w="992"/>
        <w:gridCol w:w="1060"/>
        <w:gridCol w:w="1337"/>
        <w:gridCol w:w="1337"/>
        <w:gridCol w:w="439"/>
      </w:tblGrid>
      <w:tr w:rsidR="007A62BE" w:rsidRPr="00BF3615" w:rsidTr="00DD1787">
        <w:trPr>
          <w:tblHeader/>
        </w:trPr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293B42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Von</w:t>
            </w:r>
          </w:p>
        </w:tc>
        <w:tc>
          <w:tcPr>
            <w:tcW w:w="1130" w:type="dxa"/>
            <w:shd w:val="clear" w:color="auto" w:fill="F2F2F2" w:themeFill="background1" w:themeFillShade="F2"/>
          </w:tcPr>
          <w:p w:rsidR="007A62BE" w:rsidRPr="003119FB" w:rsidRDefault="007A62BE" w:rsidP="003119FB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Bis</w:t>
            </w:r>
          </w:p>
        </w:tc>
        <w:tc>
          <w:tcPr>
            <w:tcW w:w="1073" w:type="dxa"/>
            <w:shd w:val="clear" w:color="auto" w:fill="F2F2F2" w:themeFill="background1" w:themeFillShade="F2"/>
          </w:tcPr>
          <w:p w:rsidR="007A62BE" w:rsidRPr="003119FB" w:rsidRDefault="00A32DBE" w:rsidP="00C7392E">
            <w:pPr>
              <w:pStyle w:val="Text"/>
              <w:tabs>
                <w:tab w:val="left" w:pos="4253"/>
              </w:tabs>
              <w:rPr>
                <w:sz w:val="17"/>
                <w:szCs w:val="17"/>
              </w:rPr>
            </w:pPr>
            <w:r w:rsidRPr="00D75FF5">
              <w:rPr>
                <w:color w:val="000000" w:themeColor="text1"/>
                <w:sz w:val="17"/>
                <w:szCs w:val="17"/>
              </w:rPr>
              <w:t>Effektive</w:t>
            </w:r>
            <w:r>
              <w:t xml:space="preserve"> </w:t>
            </w:r>
            <w:r w:rsidR="007A62BE" w:rsidRPr="003119FB">
              <w:rPr>
                <w:color w:val="000000" w:themeColor="text1"/>
                <w:sz w:val="17"/>
                <w:szCs w:val="17"/>
              </w:rPr>
              <w:t>Betreuung</w:t>
            </w:r>
          </w:p>
        </w:tc>
        <w:tc>
          <w:tcPr>
            <w:tcW w:w="1028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Anspruch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A62BE" w:rsidRPr="003119FB" w:rsidRDefault="00252C20" w:rsidP="00445440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proofErr w:type="spellStart"/>
            <w:r w:rsidRPr="00D75FF5">
              <w:rPr>
                <w:color w:val="000000" w:themeColor="text1"/>
                <w:sz w:val="17"/>
                <w:szCs w:val="17"/>
              </w:rPr>
              <w:t>Ver-günstigt</w:t>
            </w:r>
            <w:proofErr w:type="spellEnd"/>
          </w:p>
        </w:tc>
        <w:tc>
          <w:tcPr>
            <w:tcW w:w="1060" w:type="dxa"/>
            <w:shd w:val="clear" w:color="auto" w:fill="F2F2F2" w:themeFill="background1" w:themeFillShade="F2"/>
          </w:tcPr>
          <w:p w:rsidR="007A62BE" w:rsidRPr="003119FB" w:rsidRDefault="007A62BE" w:rsidP="00C7392E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2260B6">
              <w:rPr>
                <w:color w:val="000000" w:themeColor="text1"/>
                <w:sz w:val="17"/>
                <w:szCs w:val="17"/>
              </w:rPr>
              <w:t>Vollko</w:t>
            </w:r>
            <w:r w:rsidRPr="002260B6">
              <w:rPr>
                <w:color w:val="000000" w:themeColor="text1"/>
                <w:sz w:val="17"/>
                <w:szCs w:val="17"/>
              </w:rPr>
              <w:t>s</w:t>
            </w:r>
            <w:r w:rsidRPr="002260B6">
              <w:rPr>
                <w:color w:val="000000" w:themeColor="text1"/>
                <w:sz w:val="17"/>
                <w:szCs w:val="17"/>
              </w:rPr>
              <w:t>ten</w:t>
            </w:r>
            <w:r w:rsidR="00B82338">
              <w:rPr>
                <w:color w:val="000000" w:themeColor="text1"/>
                <w:sz w:val="17"/>
                <w:szCs w:val="17"/>
              </w:rPr>
              <w:t xml:space="preserve"> in CHF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:rsidR="007A62BE" w:rsidRPr="003119FB" w:rsidRDefault="007A62BE" w:rsidP="0064607A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Vergünst</w:t>
            </w:r>
            <w:r w:rsidRPr="003119FB">
              <w:rPr>
                <w:color w:val="000000" w:themeColor="text1"/>
                <w:sz w:val="17"/>
                <w:szCs w:val="17"/>
              </w:rPr>
              <w:t>i</w:t>
            </w:r>
            <w:r w:rsidRPr="003119FB">
              <w:rPr>
                <w:color w:val="000000" w:themeColor="text1"/>
                <w:sz w:val="17"/>
                <w:szCs w:val="17"/>
              </w:rPr>
              <w:t>gung in CHF</w:t>
            </w:r>
          </w:p>
        </w:tc>
        <w:tc>
          <w:tcPr>
            <w:tcW w:w="1337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7A62BE" w:rsidRPr="003119FB" w:rsidRDefault="007A62BE" w:rsidP="003B2C43">
            <w:pPr>
              <w:pStyle w:val="Text"/>
              <w:tabs>
                <w:tab w:val="left" w:pos="4253"/>
              </w:tabs>
              <w:rPr>
                <w:color w:val="000000" w:themeColor="text1"/>
                <w:sz w:val="16"/>
                <w:szCs w:val="16"/>
              </w:rPr>
            </w:pPr>
            <w:r w:rsidRPr="003119FB">
              <w:rPr>
                <w:color w:val="000000" w:themeColor="text1"/>
                <w:sz w:val="17"/>
                <w:szCs w:val="17"/>
              </w:rPr>
              <w:t>Elter</w:t>
            </w:r>
            <w:r>
              <w:rPr>
                <w:color w:val="000000" w:themeColor="text1"/>
                <w:sz w:val="17"/>
                <w:szCs w:val="17"/>
              </w:rPr>
              <w:t>n</w:t>
            </w:r>
            <w:r w:rsidRPr="003119FB">
              <w:rPr>
                <w:color w:val="000000" w:themeColor="text1"/>
                <w:sz w:val="17"/>
                <w:szCs w:val="17"/>
              </w:rPr>
              <w:t>beitrag</w:t>
            </w:r>
            <w:r>
              <w:rPr>
                <w:color w:val="000000" w:themeColor="text1"/>
                <w:sz w:val="17"/>
                <w:szCs w:val="17"/>
              </w:rPr>
              <w:br/>
            </w:r>
            <w:r w:rsidRPr="003119FB">
              <w:rPr>
                <w:color w:val="000000" w:themeColor="text1"/>
                <w:sz w:val="17"/>
                <w:szCs w:val="17"/>
              </w:rPr>
              <w:t>in CHF</w:t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>
              <w:rPr>
                <w:color w:val="000000" w:themeColor="text1"/>
                <w:sz w:val="2"/>
                <w:szCs w:val="2"/>
              </w:rPr>
              <w:fldChar w:fldCharType="begin"/>
            </w:r>
            <w:r>
              <w:rPr>
                <w:color w:val="000000" w:themeColor="text1"/>
                <w:sz w:val="2"/>
                <w:szCs w:val="2"/>
              </w:rPr>
              <w:instrText xml:space="preserve"> DOCVARIABLE  WHILE_Betreuu</w:instrText>
            </w:r>
            <w:r>
              <w:rPr>
                <w:color w:val="000000" w:themeColor="text1"/>
                <w:sz w:val="2"/>
                <w:szCs w:val="2"/>
              </w:rPr>
              <w:instrText>n</w:instrText>
            </w:r>
            <w:r>
              <w:rPr>
                <w:color w:val="000000" w:themeColor="text1"/>
                <w:sz w:val="2"/>
                <w:szCs w:val="2"/>
              </w:rPr>
              <w:instrText>gen.VerfuegungZeita</w:instrText>
            </w:r>
            <w:r>
              <w:rPr>
                <w:color w:val="000000" w:themeColor="text1"/>
                <w:sz w:val="2"/>
                <w:szCs w:val="2"/>
              </w:rPr>
              <w:instrText>b</w:instrText>
            </w:r>
            <w:r>
              <w:rPr>
                <w:color w:val="000000" w:themeColor="text1"/>
                <w:sz w:val="2"/>
                <w:szCs w:val="2"/>
              </w:rPr>
              <w:instrText xml:space="preserve">schnitt  \* MERGEFORMAT </w:instrText>
            </w:r>
            <w:r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7A62BE" w:rsidRPr="00BF3615" w:rsidTr="005C0201">
        <w:trPr>
          <w:trHeight w:val="47"/>
        </w:trPr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130" w:type="dxa"/>
          </w:tcPr>
          <w:p w:rsidR="007A62BE" w:rsidRPr="000C6E17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</w:instrText>
            </w:r>
            <w:r>
              <w:rPr>
                <w:color w:val="000000" w:themeColor="text1"/>
                <w:sz w:val="17"/>
                <w:szCs w:val="17"/>
              </w:rPr>
              <w:instrText>t</w:instrText>
            </w:r>
            <w:r>
              <w:rPr>
                <w:color w:val="000000" w:themeColor="text1"/>
                <w:sz w:val="17"/>
                <w:szCs w:val="17"/>
              </w:rPr>
              <w:instrText>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schnitt.bis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073" w:type="dxa"/>
          </w:tcPr>
          <w:p w:rsidR="007A62BE" w:rsidRPr="000C6E17" w:rsidRDefault="007A62BE" w:rsidP="00DA476D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  <w:lang w:val="fr-CH"/>
              </w:rPr>
            </w:pPr>
            <w:r>
              <w:rPr>
                <w:color w:val="000000" w:themeColor="text1"/>
                <w:sz w:val="17"/>
                <w:szCs w:val="17"/>
                <w:lang w:val="fr-CH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 DOCVARIABLE  FIELD_Betreuungen.VerfuegungZe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>i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instrText xml:space="preserve">tabschnitt.betreuung  \* MERGEFORMAT </w:instrText>
            </w:r>
            <w:r>
              <w:rPr>
                <w:color w:val="000000" w:themeColor="text1"/>
                <w:sz w:val="17"/>
                <w:szCs w:val="17"/>
                <w:lang w:val="fr-CH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  <w:lang w:val="fr-CH"/>
              </w:rPr>
              <w:t>%</w:t>
            </w:r>
          </w:p>
        </w:tc>
        <w:tc>
          <w:tcPr>
            <w:tcW w:w="1028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schnitt.anspruch  \* MERGEFORMAT 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992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>schnitt.bgpensum  \* MERGEF</w:instrText>
            </w:r>
            <w:r>
              <w:rPr>
                <w:color w:val="000000" w:themeColor="text1"/>
                <w:sz w:val="17"/>
                <w:szCs w:val="17"/>
              </w:rPr>
              <w:lastRenderedPageBreak/>
              <w:instrText xml:space="preserve">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  <w:r w:rsidRPr="000C6E17">
              <w:rPr>
                <w:color w:val="000000" w:themeColor="text1"/>
                <w:sz w:val="17"/>
                <w:szCs w:val="17"/>
              </w:rPr>
              <w:t>%</w:t>
            </w:r>
          </w:p>
        </w:tc>
        <w:tc>
          <w:tcPr>
            <w:tcW w:w="1060" w:type="dxa"/>
          </w:tcPr>
          <w:p w:rsidR="007A62BE" w:rsidRPr="000C6E17" w:rsidRDefault="007A62BE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lastRenderedPageBreak/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</w:instrText>
            </w:r>
            <w:r>
              <w:rPr>
                <w:color w:val="000000" w:themeColor="text1"/>
                <w:sz w:val="17"/>
                <w:szCs w:val="17"/>
              </w:rPr>
              <w:instrText>g</w:instrText>
            </w:r>
            <w:r>
              <w:rPr>
                <w:color w:val="000000" w:themeColor="text1"/>
                <w:sz w:val="17"/>
                <w:szCs w:val="17"/>
              </w:rPr>
              <w:instrText>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schnitt.vollkosten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schnitt.verguenstigung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1337" w:type="dxa"/>
            <w:tcBorders>
              <w:right w:val="single" w:sz="4" w:space="0" w:color="auto"/>
            </w:tcBorders>
          </w:tcPr>
          <w:p w:rsidR="007A62BE" w:rsidRPr="000C6E17" w:rsidRDefault="004151C2" w:rsidP="004024B6">
            <w:pPr>
              <w:pStyle w:val="Text"/>
              <w:tabs>
                <w:tab w:val="left" w:pos="4253"/>
              </w:tabs>
              <w:jc w:val="right"/>
              <w:rPr>
                <w:color w:val="000000" w:themeColor="text1"/>
                <w:sz w:val="17"/>
                <w:szCs w:val="17"/>
              </w:rPr>
            </w:pPr>
            <w:r>
              <w:rPr>
                <w:color w:val="000000" w:themeColor="text1"/>
                <w:sz w:val="17"/>
                <w:szCs w:val="17"/>
              </w:rPr>
              <w:fldChar w:fldCharType="begin"/>
            </w:r>
            <w:r>
              <w:rPr>
                <w:color w:val="000000" w:themeColor="text1"/>
                <w:sz w:val="17"/>
                <w:szCs w:val="17"/>
              </w:rPr>
              <w:instrText xml:space="preserve"> DOCVARIABLE  FIELD_Betreuu</w:instrText>
            </w:r>
            <w:r>
              <w:rPr>
                <w:color w:val="000000" w:themeColor="text1"/>
                <w:sz w:val="17"/>
                <w:szCs w:val="17"/>
              </w:rPr>
              <w:instrText>n</w:instrText>
            </w:r>
            <w:r>
              <w:rPr>
                <w:color w:val="000000" w:themeColor="text1"/>
                <w:sz w:val="17"/>
                <w:szCs w:val="17"/>
              </w:rPr>
              <w:instrText>gen.VerfuegungZeita</w:instrText>
            </w:r>
            <w:r>
              <w:rPr>
                <w:color w:val="000000" w:themeColor="text1"/>
                <w:sz w:val="17"/>
                <w:szCs w:val="17"/>
              </w:rPr>
              <w:instrText>b</w:instrText>
            </w:r>
            <w:r>
              <w:rPr>
                <w:color w:val="000000" w:themeColor="text1"/>
                <w:sz w:val="17"/>
                <w:szCs w:val="17"/>
              </w:rPr>
              <w:instrText xml:space="preserve">schnitt.elternbeitrag  \* MERGEFORMAT </w:instrText>
            </w:r>
            <w:r>
              <w:rPr>
                <w:color w:val="000000" w:themeColor="text1"/>
                <w:sz w:val="17"/>
                <w:szCs w:val="17"/>
              </w:rPr>
              <w:fldChar w:fldCharType="end"/>
            </w:r>
          </w:p>
        </w:tc>
        <w:tc>
          <w:tcPr>
            <w:tcW w:w="4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62BE" w:rsidRPr="00045B84" w:rsidRDefault="007A62BE" w:rsidP="0041450A">
            <w:pPr>
              <w:pStyle w:val="Text"/>
              <w:tabs>
                <w:tab w:val="left" w:pos="4253"/>
              </w:tabs>
              <w:rPr>
                <w:color w:val="000000" w:themeColor="text1"/>
                <w:sz w:val="2"/>
                <w:szCs w:val="2"/>
              </w:rPr>
            </w:pPr>
            <w:r w:rsidRPr="00045B84">
              <w:rPr>
                <w:color w:val="000000" w:themeColor="text1"/>
                <w:sz w:val="2"/>
                <w:szCs w:val="2"/>
              </w:rPr>
              <w:fldChar w:fldCharType="begin"/>
            </w:r>
            <w:r w:rsidRPr="00045B84">
              <w:rPr>
                <w:color w:val="000000" w:themeColor="text1"/>
                <w:sz w:val="2"/>
                <w:szCs w:val="2"/>
              </w:rPr>
              <w:instrText xml:space="preserve"> DOCVARIABLE  ENDWHILE_Betreuungen  \* MERGEFORMAT </w:instrText>
            </w:r>
            <w:r w:rsidRPr="00045B84">
              <w:rPr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7A29FA" w:rsidRDefault="0065038A" w:rsidP="00B941E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lastRenderedPageBreak/>
        <w:fldChar w:fldCharType="begin"/>
      </w:r>
      <w:r>
        <w:rPr>
          <w:color w:val="000000" w:themeColor="text1"/>
          <w:sz w:val="18"/>
          <w:szCs w:val="18"/>
        </w:rPr>
        <w:instrText xml:space="preserve"> DOCVARIABLE  ENDIF_verfuegung.PensumGrosser0  \* MERGEFORMAT </w:instrText>
      </w:r>
      <w:r>
        <w:rPr>
          <w:color w:val="000000" w:themeColor="text1"/>
          <w:sz w:val="18"/>
          <w:szCs w:val="18"/>
        </w:rPr>
        <w:fldChar w:fldCharType="end"/>
      </w:r>
      <w:r w:rsidR="00D5719A">
        <w:rPr>
          <w:color w:val="000000" w:themeColor="text1"/>
          <w:sz w:val="18"/>
          <w:szCs w:val="18"/>
        </w:rPr>
        <w:br/>
      </w:r>
    </w:p>
    <w:p w:rsidR="00F548B8" w:rsidRDefault="00B03A88" w:rsidP="0041450A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IF_verfuegung.printManuellebemerkung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B941EA" w:rsidRDefault="00B941EA" w:rsidP="00B941EA">
      <w:pPr>
        <w:rPr>
          <w:color w:val="000000" w:themeColor="text1"/>
          <w:sz w:val="18"/>
          <w:szCs w:val="18"/>
        </w:rPr>
      </w:pPr>
      <w:r w:rsidRPr="00BF3615">
        <w:rPr>
          <w:color w:val="000000" w:themeColor="text1"/>
          <w:sz w:val="18"/>
          <w:szCs w:val="18"/>
        </w:rPr>
        <w:t>Bemerkungen</w:t>
      </w:r>
      <w:r>
        <w:rPr>
          <w:color w:val="000000" w:themeColor="text1"/>
          <w:sz w:val="18"/>
          <w:szCs w:val="18"/>
        </w:rPr>
        <w:t xml:space="preserve"> zur </w:t>
      </w:r>
      <w:r w:rsidRPr="00C54DE2">
        <w:rPr>
          <w:color w:val="000000" w:themeColor="text1"/>
          <w:sz w:val="18"/>
          <w:szCs w:val="18"/>
        </w:rPr>
        <w:fldChar w:fldCharType="begin"/>
      </w:r>
      <w:r w:rsidRPr="00C54DE2">
        <w:rPr>
          <w:color w:val="000000" w:themeColor="text1"/>
          <w:sz w:val="18"/>
          <w:szCs w:val="18"/>
        </w:rPr>
        <w:instrText xml:space="preserve"> DOCVARIABLE  FIELD_verfuegung.titel  \* MERGEFORMAT </w:instrText>
      </w:r>
      <w:r w:rsidRPr="00C54DE2">
        <w:rPr>
          <w:color w:val="000000" w:themeColor="text1"/>
          <w:sz w:val="18"/>
          <w:szCs w:val="18"/>
        </w:rPr>
        <w:fldChar w:fldCharType="end"/>
      </w:r>
    </w:p>
    <w:p w:rsidR="00317588" w:rsidRPr="00BF3615" w:rsidRDefault="00317588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317588" w:rsidRDefault="00317588" w:rsidP="00317588">
      <w:pPr>
        <w:pStyle w:val="Text"/>
        <w:numPr>
          <w:ilvl w:val="0"/>
          <w:numId w:val="15"/>
        </w:numPr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FIELD_Bemerkungen.ManuelleBemerkungen.text  \* MERGEFORMAT </w:instrText>
      </w:r>
      <w:r>
        <w:rPr>
          <w:color w:val="000000" w:themeColor="text1"/>
          <w:sz w:val="18"/>
          <w:szCs w:val="18"/>
        </w:rPr>
        <w:fldChar w:fldCharType="end"/>
      </w:r>
      <w:r w:rsidRPr="007766F7">
        <w:rPr>
          <w:color w:val="000000" w:themeColor="text1"/>
          <w:sz w:val="18"/>
          <w:szCs w:val="18"/>
        </w:rPr>
        <w:t xml:space="preserve"> </w:t>
      </w:r>
      <w:bookmarkStart w:id="2" w:name="KindTab8"/>
      <w:bookmarkEnd w:id="2"/>
    </w:p>
    <w:p w:rsidR="00317588" w:rsidRDefault="00317588" w:rsidP="00317588">
      <w:pPr>
        <w:pStyle w:val="Text"/>
        <w:tabs>
          <w:tab w:val="left" w:pos="42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fldChar w:fldCharType="begin"/>
      </w:r>
      <w:r>
        <w:rPr>
          <w:color w:val="000000" w:themeColor="text1"/>
          <w:sz w:val="18"/>
          <w:szCs w:val="18"/>
        </w:rPr>
        <w:instrText xml:space="preserve"> DOCVARIABLE  ENDWHILE_Bemerkungen.ManuelleBemerkungen  \* MERGEFORMAT </w:instrText>
      </w:r>
      <w:r>
        <w:rPr>
          <w:color w:val="000000" w:themeColor="text1"/>
          <w:sz w:val="18"/>
          <w:szCs w:val="18"/>
        </w:rPr>
        <w:fldChar w:fldCharType="end"/>
      </w:r>
    </w:p>
    <w:p w:rsidR="006B2CD5" w:rsidRPr="00BF3615" w:rsidRDefault="00314E0A" w:rsidP="0041450A">
      <w:pPr>
        <w:pStyle w:val="Text"/>
        <w:tabs>
          <w:tab w:val="left" w:pos="4253"/>
        </w:tabs>
        <w:rPr>
          <w:sz w:val="18"/>
          <w:szCs w:val="18"/>
        </w:rPr>
      </w:pPr>
      <w:bookmarkStart w:id="3" w:name="_GoBack"/>
      <w:bookmarkEnd w:id="3"/>
      <w:r w:rsidRPr="00BF3615">
        <w:rPr>
          <w:sz w:val="18"/>
          <w:szCs w:val="18"/>
        </w:rPr>
        <w:t xml:space="preserve">Bern, </w:t>
      </w:r>
      <w:r w:rsidR="00BD64A7" w:rsidRPr="00BF3615">
        <w:rPr>
          <w:sz w:val="18"/>
          <w:szCs w:val="18"/>
          <w:lang w:val="de-DE"/>
        </w:rPr>
        <w:fldChar w:fldCharType="begin"/>
      </w:r>
      <w:r w:rsidR="00BD64A7" w:rsidRPr="00BF3615">
        <w:rPr>
          <w:sz w:val="18"/>
          <w:szCs w:val="18"/>
          <w:lang w:val="de-DE"/>
        </w:rPr>
        <w:instrText xml:space="preserve"> TIME \@ "dd.MM.yyyy" </w:instrText>
      </w:r>
      <w:r w:rsidR="00BD64A7" w:rsidRPr="00BF3615">
        <w:rPr>
          <w:sz w:val="18"/>
          <w:szCs w:val="18"/>
          <w:lang w:val="de-DE"/>
        </w:rPr>
        <w:fldChar w:fldCharType="separate"/>
      </w:r>
      <w:r w:rsidR="00317588">
        <w:rPr>
          <w:noProof/>
          <w:sz w:val="18"/>
          <w:szCs w:val="18"/>
          <w:lang w:val="de-DE"/>
        </w:rPr>
        <w:t>28.09.2016</w:t>
      </w:r>
      <w:r w:rsidR="00BD64A7" w:rsidRPr="00BF3615">
        <w:rPr>
          <w:sz w:val="18"/>
          <w:szCs w:val="18"/>
          <w:lang w:val="de-DE"/>
        </w:rPr>
        <w:fldChar w:fldCharType="end"/>
      </w:r>
    </w:p>
    <w:p w:rsidR="002863F5" w:rsidRPr="00C7392E" w:rsidRDefault="00172923" w:rsidP="00B42B91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>
        <w:rPr>
          <w:noProof/>
        </w:rPr>
        <w:drawing>
          <wp:inline distT="0" distB="0" distL="0" distR="0" wp14:anchorId="39680267" wp14:editId="66310727">
            <wp:extent cx="1602000" cy="684000"/>
            <wp:effectExtent l="0" t="0" r="0" b="1905"/>
            <wp:docPr id="3" name="Grafik 3" descr="cid:image003.png@01CEEAAA.693BF5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CEEAAA.693BF50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000" cy="6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B91">
        <w:rPr>
          <w:rFonts w:cs="Arial"/>
          <w:sz w:val="18"/>
          <w:szCs w:val="18"/>
        </w:rPr>
        <w:br/>
      </w:r>
      <w:r w:rsidR="002863F5" w:rsidRPr="00C7392E">
        <w:rPr>
          <w:rFonts w:cs="Arial"/>
          <w:sz w:val="18"/>
          <w:szCs w:val="18"/>
        </w:rPr>
        <w:t>Jugendamt der Stadt Bern</w:t>
      </w:r>
    </w:p>
    <w:p w:rsidR="004162E4" w:rsidRDefault="002863F5" w:rsidP="00166257">
      <w:pPr>
        <w:pStyle w:val="Text"/>
        <w:tabs>
          <w:tab w:val="left" w:pos="4253"/>
        </w:tabs>
        <w:rPr>
          <w:rFonts w:cs="Arial"/>
          <w:sz w:val="18"/>
          <w:szCs w:val="18"/>
        </w:rPr>
      </w:pPr>
      <w:r w:rsidRPr="008F1C1D">
        <w:rPr>
          <w:rFonts w:cs="Arial"/>
          <w:sz w:val="18"/>
          <w:szCs w:val="18"/>
        </w:rPr>
        <w:t>Betreuungsgutscheine</w:t>
      </w:r>
    </w:p>
    <w:p w:rsidR="002663A1" w:rsidRDefault="00DA2D9C" w:rsidP="00276045">
      <w:p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br w:type="page"/>
      </w:r>
    </w:p>
    <w:tbl>
      <w:tblPr>
        <w:tblStyle w:val="Tabellenraster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66257" w:rsidTr="00A819C5">
        <w:trPr>
          <w:cantSplit/>
          <w:trHeight w:val="2612"/>
        </w:trPr>
        <w:tc>
          <w:tcPr>
            <w:tcW w:w="9056" w:type="dxa"/>
          </w:tcPr>
          <w:p w:rsidR="00166257" w:rsidRDefault="00166257" w:rsidP="00DA58B0">
            <w:pPr>
              <w:pStyle w:val="Text"/>
              <w:keepNext/>
              <w:keepLines/>
              <w:tabs>
                <w:tab w:val="left" w:pos="4253"/>
              </w:tabs>
              <w:rPr>
                <w:b/>
              </w:rPr>
            </w:pPr>
            <w:r w:rsidRPr="00995646">
              <w:rPr>
                <w:b/>
              </w:rPr>
              <w:lastRenderedPageBreak/>
              <w:t>Rechtsmittelbelehrung:</w:t>
            </w:r>
            <w:r>
              <w:rPr>
                <w:b/>
              </w:rPr>
              <w:br/>
            </w:r>
            <w:r w:rsidRPr="003A41EE">
              <w:t xml:space="preserve">Gegen diese Verfügung </w:t>
            </w:r>
            <w:r>
              <w:t xml:space="preserve">(den Gutschein) </w:t>
            </w:r>
            <w:r w:rsidRPr="003A41EE">
              <w:t>kann innert 30 Tagen Beschwerde erhoben we</w:t>
            </w:r>
            <w:r w:rsidRPr="003A41EE">
              <w:t>r</w:t>
            </w:r>
            <w:r w:rsidRPr="003A41EE">
              <w:t>den. Die Beschwerdefrist kann nicht verlängert werden. Die Beschwerde ist im Doppel de</w:t>
            </w:r>
            <w:r>
              <w:t>r</w:t>
            </w:r>
            <w:r w:rsidRPr="003A41EE">
              <w:t xml:space="preserve"> </w:t>
            </w:r>
            <w:r>
              <w:t>Direktion für Bildung, Soziales und Sport, Generalsekretariat, Predigergasse 5, Postfach 275</w:t>
            </w:r>
            <w:r w:rsidRPr="003A41EE">
              <w:t xml:space="preserve">, </w:t>
            </w:r>
            <w:r>
              <w:t>3000 Bern 7</w:t>
            </w:r>
            <w:r w:rsidRPr="003A41EE">
              <w:t>, zuzustellen. Sie muss (a) angeben, welche Entscheidung anstelle der angefochtenen Verfügung beantragt wird; (b) aus welchen Gründen diese andere Entsche</w:t>
            </w:r>
            <w:r w:rsidRPr="003A41EE">
              <w:t>i</w:t>
            </w:r>
            <w:r w:rsidRPr="003A41EE">
              <w:t xml:space="preserve">dung verlangt wird, (c) die Unterschrift der </w:t>
            </w:r>
            <w:proofErr w:type="spellStart"/>
            <w:r w:rsidRPr="003A41EE">
              <w:t>beschwerdeführenden</w:t>
            </w:r>
            <w:proofErr w:type="spellEnd"/>
            <w:r w:rsidRPr="003A41EE">
              <w:t xml:space="preserve"> Partei oder der sie vertr</w:t>
            </w:r>
            <w:r w:rsidRPr="003A41EE">
              <w:t>e</w:t>
            </w:r>
            <w:r w:rsidRPr="003A41EE">
              <w:t>tenden Person enthalten. Der Beschwerdeschrift beizulegen sind die Beweismittel, soweit</w:t>
            </w:r>
            <w:r w:rsidR="006E40B5" w:rsidRPr="003A41EE">
              <w:t xml:space="preserve"> sie greifbar sind, und die angefochtene Verfügung.</w:t>
            </w:r>
          </w:p>
        </w:tc>
      </w:tr>
    </w:tbl>
    <w:p w:rsidR="00636961" w:rsidRDefault="00636961" w:rsidP="0060239D">
      <w:pPr>
        <w:pStyle w:val="Text"/>
        <w:rPr>
          <w:b/>
        </w:rPr>
      </w:pPr>
    </w:p>
    <w:p w:rsidR="00AB50C4" w:rsidRPr="000F2D2B" w:rsidRDefault="00DD1129" w:rsidP="0060239D">
      <w:pPr>
        <w:pStyle w:val="Text"/>
        <w:rPr>
          <w:sz w:val="18"/>
          <w:szCs w:val="18"/>
          <w:lang w:val="de-DE"/>
        </w:rPr>
      </w:pPr>
      <w:r w:rsidRPr="000F2D2B">
        <w:rPr>
          <w:sz w:val="18"/>
          <w:szCs w:val="18"/>
          <w:lang w:val="de-DE"/>
        </w:rPr>
        <w:t>Orientierungskopie an die Kindertagesstätte</w:t>
      </w:r>
    </w:p>
    <w:sectPr w:rsidR="00AB50C4" w:rsidRPr="000F2D2B" w:rsidSect="00474D15">
      <w:headerReference w:type="default" r:id="rId11"/>
      <w:headerReference w:type="first" r:id="rId12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417" w:rsidRDefault="00B63417">
      <w:r>
        <w:separator/>
      </w:r>
    </w:p>
  </w:endnote>
  <w:endnote w:type="continuationSeparator" w:id="0">
    <w:p w:rsidR="00B63417" w:rsidRDefault="00B63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417" w:rsidRDefault="00B63417">
      <w:r>
        <w:separator/>
      </w:r>
    </w:p>
  </w:footnote>
  <w:footnote w:type="continuationSeparator" w:id="0">
    <w:p w:rsidR="00B63417" w:rsidRDefault="00B634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E74AE1" wp14:editId="553082B6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41136C50" wp14:editId="212F1DFE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8A2BCD"/>
    <w:multiLevelType w:val="hybridMultilevel"/>
    <w:tmpl w:val="BD4EC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14">
    <w:nsid w:val="5EF22B3A"/>
    <w:multiLevelType w:val="hybridMultilevel"/>
    <w:tmpl w:val="17522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2137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17E3"/>
    <w:rsid w:val="000B3178"/>
    <w:rsid w:val="000B53F4"/>
    <w:rsid w:val="000B71C8"/>
    <w:rsid w:val="000C17B7"/>
    <w:rsid w:val="000C4437"/>
    <w:rsid w:val="000C6E17"/>
    <w:rsid w:val="000C6FEE"/>
    <w:rsid w:val="000D38FE"/>
    <w:rsid w:val="000D6345"/>
    <w:rsid w:val="000E5D71"/>
    <w:rsid w:val="000F21EB"/>
    <w:rsid w:val="000F2D2B"/>
    <w:rsid w:val="000F2DE4"/>
    <w:rsid w:val="00105321"/>
    <w:rsid w:val="00105FA2"/>
    <w:rsid w:val="0012113F"/>
    <w:rsid w:val="0013233D"/>
    <w:rsid w:val="001331FA"/>
    <w:rsid w:val="001343E7"/>
    <w:rsid w:val="001348EB"/>
    <w:rsid w:val="00137E56"/>
    <w:rsid w:val="00141636"/>
    <w:rsid w:val="00153F8E"/>
    <w:rsid w:val="00156AB5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15C6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B77F5"/>
    <w:rsid w:val="001C0DCE"/>
    <w:rsid w:val="001C1537"/>
    <w:rsid w:val="001C5194"/>
    <w:rsid w:val="001C5E8F"/>
    <w:rsid w:val="001C6034"/>
    <w:rsid w:val="001C6A4F"/>
    <w:rsid w:val="001D02B5"/>
    <w:rsid w:val="001D2564"/>
    <w:rsid w:val="001D2F16"/>
    <w:rsid w:val="001E0A6E"/>
    <w:rsid w:val="001E2D76"/>
    <w:rsid w:val="001E4039"/>
    <w:rsid w:val="001F0A10"/>
    <w:rsid w:val="001F0A52"/>
    <w:rsid w:val="001F39B7"/>
    <w:rsid w:val="001F7D6C"/>
    <w:rsid w:val="0020531F"/>
    <w:rsid w:val="002218DF"/>
    <w:rsid w:val="00223883"/>
    <w:rsid w:val="00223E3B"/>
    <w:rsid w:val="002248DA"/>
    <w:rsid w:val="002260B6"/>
    <w:rsid w:val="00241163"/>
    <w:rsid w:val="00243F19"/>
    <w:rsid w:val="00250BF0"/>
    <w:rsid w:val="00252C20"/>
    <w:rsid w:val="002553FD"/>
    <w:rsid w:val="0025672C"/>
    <w:rsid w:val="00262297"/>
    <w:rsid w:val="00263880"/>
    <w:rsid w:val="002663A1"/>
    <w:rsid w:val="00266BF0"/>
    <w:rsid w:val="00267E17"/>
    <w:rsid w:val="002728D5"/>
    <w:rsid w:val="00276045"/>
    <w:rsid w:val="002765BF"/>
    <w:rsid w:val="00282FF6"/>
    <w:rsid w:val="00283579"/>
    <w:rsid w:val="002835DC"/>
    <w:rsid w:val="002842FA"/>
    <w:rsid w:val="002863F5"/>
    <w:rsid w:val="00293B42"/>
    <w:rsid w:val="0029509D"/>
    <w:rsid w:val="002973C3"/>
    <w:rsid w:val="002A2336"/>
    <w:rsid w:val="002C70D1"/>
    <w:rsid w:val="002C7E95"/>
    <w:rsid w:val="002D5C15"/>
    <w:rsid w:val="002D70B0"/>
    <w:rsid w:val="002E59E7"/>
    <w:rsid w:val="002E63A5"/>
    <w:rsid w:val="002F0325"/>
    <w:rsid w:val="002F1489"/>
    <w:rsid w:val="002F42F5"/>
    <w:rsid w:val="002F6B2A"/>
    <w:rsid w:val="002F71DF"/>
    <w:rsid w:val="00305BBA"/>
    <w:rsid w:val="00310013"/>
    <w:rsid w:val="003119FB"/>
    <w:rsid w:val="003136BE"/>
    <w:rsid w:val="00314E0A"/>
    <w:rsid w:val="0031532C"/>
    <w:rsid w:val="003167D1"/>
    <w:rsid w:val="003168F0"/>
    <w:rsid w:val="00317588"/>
    <w:rsid w:val="00321B18"/>
    <w:rsid w:val="0032633E"/>
    <w:rsid w:val="003316E2"/>
    <w:rsid w:val="00332378"/>
    <w:rsid w:val="00333AD2"/>
    <w:rsid w:val="003342A9"/>
    <w:rsid w:val="003514E2"/>
    <w:rsid w:val="003534DE"/>
    <w:rsid w:val="00353913"/>
    <w:rsid w:val="00363180"/>
    <w:rsid w:val="0036425F"/>
    <w:rsid w:val="003650D3"/>
    <w:rsid w:val="003674E4"/>
    <w:rsid w:val="00376618"/>
    <w:rsid w:val="00397526"/>
    <w:rsid w:val="0039758C"/>
    <w:rsid w:val="003A20E1"/>
    <w:rsid w:val="003A41EE"/>
    <w:rsid w:val="003B162B"/>
    <w:rsid w:val="003B2C43"/>
    <w:rsid w:val="003B3DB4"/>
    <w:rsid w:val="003C2EBC"/>
    <w:rsid w:val="003C4DA7"/>
    <w:rsid w:val="003D0162"/>
    <w:rsid w:val="003D3846"/>
    <w:rsid w:val="003D5E85"/>
    <w:rsid w:val="003E06C4"/>
    <w:rsid w:val="003E59F4"/>
    <w:rsid w:val="003F05B2"/>
    <w:rsid w:val="003F199E"/>
    <w:rsid w:val="003F6A1E"/>
    <w:rsid w:val="00400E65"/>
    <w:rsid w:val="004024B6"/>
    <w:rsid w:val="00405C68"/>
    <w:rsid w:val="0041450A"/>
    <w:rsid w:val="004151C2"/>
    <w:rsid w:val="004162E4"/>
    <w:rsid w:val="00417BBE"/>
    <w:rsid w:val="00422EE5"/>
    <w:rsid w:val="00427D7E"/>
    <w:rsid w:val="00430A59"/>
    <w:rsid w:val="00430BE4"/>
    <w:rsid w:val="004323A7"/>
    <w:rsid w:val="004333F7"/>
    <w:rsid w:val="004345F6"/>
    <w:rsid w:val="00434FFD"/>
    <w:rsid w:val="004351EF"/>
    <w:rsid w:val="00436F49"/>
    <w:rsid w:val="0044443A"/>
    <w:rsid w:val="00445440"/>
    <w:rsid w:val="004473A8"/>
    <w:rsid w:val="004503D0"/>
    <w:rsid w:val="00454761"/>
    <w:rsid w:val="00454EFA"/>
    <w:rsid w:val="00455987"/>
    <w:rsid w:val="00457DEE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1884"/>
    <w:rsid w:val="004B6275"/>
    <w:rsid w:val="004C6EDC"/>
    <w:rsid w:val="004C6F05"/>
    <w:rsid w:val="004C7BA0"/>
    <w:rsid w:val="004D253C"/>
    <w:rsid w:val="004D3357"/>
    <w:rsid w:val="004D3DC8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41915"/>
    <w:rsid w:val="0054489A"/>
    <w:rsid w:val="00544E96"/>
    <w:rsid w:val="005461F0"/>
    <w:rsid w:val="00552184"/>
    <w:rsid w:val="00553338"/>
    <w:rsid w:val="00556782"/>
    <w:rsid w:val="00556EB5"/>
    <w:rsid w:val="00566896"/>
    <w:rsid w:val="0057124A"/>
    <w:rsid w:val="00572228"/>
    <w:rsid w:val="00574146"/>
    <w:rsid w:val="005A0E0A"/>
    <w:rsid w:val="005A3495"/>
    <w:rsid w:val="005A4B75"/>
    <w:rsid w:val="005A6A11"/>
    <w:rsid w:val="005B67E2"/>
    <w:rsid w:val="005C0201"/>
    <w:rsid w:val="005C249C"/>
    <w:rsid w:val="005C4122"/>
    <w:rsid w:val="005D26FF"/>
    <w:rsid w:val="005D3B2C"/>
    <w:rsid w:val="005E2984"/>
    <w:rsid w:val="005E73A3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2783E"/>
    <w:rsid w:val="00633E96"/>
    <w:rsid w:val="006350C8"/>
    <w:rsid w:val="0063576E"/>
    <w:rsid w:val="00635D08"/>
    <w:rsid w:val="00636961"/>
    <w:rsid w:val="00641D4C"/>
    <w:rsid w:val="0064607A"/>
    <w:rsid w:val="0064682F"/>
    <w:rsid w:val="0065038A"/>
    <w:rsid w:val="00660318"/>
    <w:rsid w:val="00661369"/>
    <w:rsid w:val="006630F4"/>
    <w:rsid w:val="006657CF"/>
    <w:rsid w:val="006663D0"/>
    <w:rsid w:val="00667157"/>
    <w:rsid w:val="0067016B"/>
    <w:rsid w:val="006752B4"/>
    <w:rsid w:val="0068548C"/>
    <w:rsid w:val="00690F57"/>
    <w:rsid w:val="00696266"/>
    <w:rsid w:val="006A33AB"/>
    <w:rsid w:val="006B0E7F"/>
    <w:rsid w:val="006B2CD5"/>
    <w:rsid w:val="006B632F"/>
    <w:rsid w:val="006C511B"/>
    <w:rsid w:val="006D0021"/>
    <w:rsid w:val="006D5821"/>
    <w:rsid w:val="006D5B13"/>
    <w:rsid w:val="006D5D37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127C2"/>
    <w:rsid w:val="007223F0"/>
    <w:rsid w:val="007247A0"/>
    <w:rsid w:val="00727215"/>
    <w:rsid w:val="007272C8"/>
    <w:rsid w:val="00731962"/>
    <w:rsid w:val="0073421F"/>
    <w:rsid w:val="0073625D"/>
    <w:rsid w:val="0074329C"/>
    <w:rsid w:val="007468DB"/>
    <w:rsid w:val="007514E8"/>
    <w:rsid w:val="007648E2"/>
    <w:rsid w:val="0076505A"/>
    <w:rsid w:val="00767236"/>
    <w:rsid w:val="00774D26"/>
    <w:rsid w:val="00775C16"/>
    <w:rsid w:val="007766F7"/>
    <w:rsid w:val="00784371"/>
    <w:rsid w:val="00784E79"/>
    <w:rsid w:val="007854A9"/>
    <w:rsid w:val="00790FF5"/>
    <w:rsid w:val="00793A1D"/>
    <w:rsid w:val="007945D2"/>
    <w:rsid w:val="00795CAA"/>
    <w:rsid w:val="007A29FA"/>
    <w:rsid w:val="007A5FCE"/>
    <w:rsid w:val="007A62BE"/>
    <w:rsid w:val="007B136E"/>
    <w:rsid w:val="007B4375"/>
    <w:rsid w:val="007B730F"/>
    <w:rsid w:val="007C2BFC"/>
    <w:rsid w:val="007C5F49"/>
    <w:rsid w:val="007D0887"/>
    <w:rsid w:val="007D57E9"/>
    <w:rsid w:val="007E1F9D"/>
    <w:rsid w:val="007E54C2"/>
    <w:rsid w:val="007F18F9"/>
    <w:rsid w:val="007F32AC"/>
    <w:rsid w:val="007F44C5"/>
    <w:rsid w:val="00802E39"/>
    <w:rsid w:val="00807C3F"/>
    <w:rsid w:val="0081177A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FBB"/>
    <w:rsid w:val="0085745D"/>
    <w:rsid w:val="00861032"/>
    <w:rsid w:val="00865AB4"/>
    <w:rsid w:val="008670C5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A2D41"/>
    <w:rsid w:val="008B080E"/>
    <w:rsid w:val="008B0DC8"/>
    <w:rsid w:val="008B3992"/>
    <w:rsid w:val="008B4C67"/>
    <w:rsid w:val="008B592D"/>
    <w:rsid w:val="008B7D9B"/>
    <w:rsid w:val="008C0A71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8F7AF2"/>
    <w:rsid w:val="00902BF4"/>
    <w:rsid w:val="00907874"/>
    <w:rsid w:val="00907B73"/>
    <w:rsid w:val="009103ED"/>
    <w:rsid w:val="00912C85"/>
    <w:rsid w:val="00914374"/>
    <w:rsid w:val="00914DB9"/>
    <w:rsid w:val="00915C8A"/>
    <w:rsid w:val="00917422"/>
    <w:rsid w:val="00923C47"/>
    <w:rsid w:val="00926077"/>
    <w:rsid w:val="00932C75"/>
    <w:rsid w:val="00940310"/>
    <w:rsid w:val="00944740"/>
    <w:rsid w:val="0095068D"/>
    <w:rsid w:val="0095117A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97A3E"/>
    <w:rsid w:val="009A07C7"/>
    <w:rsid w:val="009A281C"/>
    <w:rsid w:val="009B31D1"/>
    <w:rsid w:val="009B42ED"/>
    <w:rsid w:val="009B4789"/>
    <w:rsid w:val="009B4FCB"/>
    <w:rsid w:val="009B5204"/>
    <w:rsid w:val="009B549A"/>
    <w:rsid w:val="009B5C87"/>
    <w:rsid w:val="009C13E3"/>
    <w:rsid w:val="009C1DB0"/>
    <w:rsid w:val="009C3F90"/>
    <w:rsid w:val="009D0078"/>
    <w:rsid w:val="009D4E98"/>
    <w:rsid w:val="009D6BA2"/>
    <w:rsid w:val="009E02CD"/>
    <w:rsid w:val="009E40E5"/>
    <w:rsid w:val="009E4217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2647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2DBE"/>
    <w:rsid w:val="00A33A33"/>
    <w:rsid w:val="00A340F7"/>
    <w:rsid w:val="00A355C2"/>
    <w:rsid w:val="00A40098"/>
    <w:rsid w:val="00A4086C"/>
    <w:rsid w:val="00A40C85"/>
    <w:rsid w:val="00A40CCE"/>
    <w:rsid w:val="00A416AD"/>
    <w:rsid w:val="00A43424"/>
    <w:rsid w:val="00A60A27"/>
    <w:rsid w:val="00A66465"/>
    <w:rsid w:val="00A77DFC"/>
    <w:rsid w:val="00A819C5"/>
    <w:rsid w:val="00A82134"/>
    <w:rsid w:val="00A85FF6"/>
    <w:rsid w:val="00AA0742"/>
    <w:rsid w:val="00AB50C4"/>
    <w:rsid w:val="00AB59FC"/>
    <w:rsid w:val="00AC3375"/>
    <w:rsid w:val="00AC5CFD"/>
    <w:rsid w:val="00AC79D7"/>
    <w:rsid w:val="00AD0D5F"/>
    <w:rsid w:val="00AD305D"/>
    <w:rsid w:val="00AE3258"/>
    <w:rsid w:val="00AE41B0"/>
    <w:rsid w:val="00AE6F16"/>
    <w:rsid w:val="00AF0DC6"/>
    <w:rsid w:val="00AF2417"/>
    <w:rsid w:val="00B02C20"/>
    <w:rsid w:val="00B03A88"/>
    <w:rsid w:val="00B072E9"/>
    <w:rsid w:val="00B118AE"/>
    <w:rsid w:val="00B126E1"/>
    <w:rsid w:val="00B152D8"/>
    <w:rsid w:val="00B24B27"/>
    <w:rsid w:val="00B24BD6"/>
    <w:rsid w:val="00B30050"/>
    <w:rsid w:val="00B32CD4"/>
    <w:rsid w:val="00B347B8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3417"/>
    <w:rsid w:val="00B641D1"/>
    <w:rsid w:val="00B66B69"/>
    <w:rsid w:val="00B71001"/>
    <w:rsid w:val="00B71AF9"/>
    <w:rsid w:val="00B746A2"/>
    <w:rsid w:val="00B75F42"/>
    <w:rsid w:val="00B764B7"/>
    <w:rsid w:val="00B81696"/>
    <w:rsid w:val="00B82338"/>
    <w:rsid w:val="00B849B5"/>
    <w:rsid w:val="00B865C5"/>
    <w:rsid w:val="00B92DB6"/>
    <w:rsid w:val="00B941EA"/>
    <w:rsid w:val="00B95103"/>
    <w:rsid w:val="00B95339"/>
    <w:rsid w:val="00B968F7"/>
    <w:rsid w:val="00BA63BE"/>
    <w:rsid w:val="00BB2252"/>
    <w:rsid w:val="00BB4716"/>
    <w:rsid w:val="00BB4982"/>
    <w:rsid w:val="00BB68A2"/>
    <w:rsid w:val="00BC646F"/>
    <w:rsid w:val="00BC7ED3"/>
    <w:rsid w:val="00BD1095"/>
    <w:rsid w:val="00BD58CD"/>
    <w:rsid w:val="00BD64A7"/>
    <w:rsid w:val="00BD7189"/>
    <w:rsid w:val="00BE697B"/>
    <w:rsid w:val="00BE7AC3"/>
    <w:rsid w:val="00BF069D"/>
    <w:rsid w:val="00BF3615"/>
    <w:rsid w:val="00BF54A7"/>
    <w:rsid w:val="00BF7BEB"/>
    <w:rsid w:val="00C01A2F"/>
    <w:rsid w:val="00C10285"/>
    <w:rsid w:val="00C16671"/>
    <w:rsid w:val="00C172D8"/>
    <w:rsid w:val="00C17797"/>
    <w:rsid w:val="00C2567E"/>
    <w:rsid w:val="00C27DC9"/>
    <w:rsid w:val="00C30290"/>
    <w:rsid w:val="00C35198"/>
    <w:rsid w:val="00C362DA"/>
    <w:rsid w:val="00C4021D"/>
    <w:rsid w:val="00C51509"/>
    <w:rsid w:val="00C54DE2"/>
    <w:rsid w:val="00C571EA"/>
    <w:rsid w:val="00C7392E"/>
    <w:rsid w:val="00C76CAE"/>
    <w:rsid w:val="00C80AB7"/>
    <w:rsid w:val="00C81351"/>
    <w:rsid w:val="00C83935"/>
    <w:rsid w:val="00C85B75"/>
    <w:rsid w:val="00CA4796"/>
    <w:rsid w:val="00CA4AB3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0F2"/>
    <w:rsid w:val="00CE6AF2"/>
    <w:rsid w:val="00CF2942"/>
    <w:rsid w:val="00CF2E9A"/>
    <w:rsid w:val="00CF43C1"/>
    <w:rsid w:val="00D07687"/>
    <w:rsid w:val="00D132CB"/>
    <w:rsid w:val="00D136AF"/>
    <w:rsid w:val="00D15191"/>
    <w:rsid w:val="00D15492"/>
    <w:rsid w:val="00D171ED"/>
    <w:rsid w:val="00D2101E"/>
    <w:rsid w:val="00D22B20"/>
    <w:rsid w:val="00D30D93"/>
    <w:rsid w:val="00D33296"/>
    <w:rsid w:val="00D35707"/>
    <w:rsid w:val="00D41F1C"/>
    <w:rsid w:val="00D4358E"/>
    <w:rsid w:val="00D44618"/>
    <w:rsid w:val="00D4510C"/>
    <w:rsid w:val="00D4587B"/>
    <w:rsid w:val="00D46810"/>
    <w:rsid w:val="00D50B6F"/>
    <w:rsid w:val="00D515B1"/>
    <w:rsid w:val="00D51A60"/>
    <w:rsid w:val="00D561AD"/>
    <w:rsid w:val="00D56968"/>
    <w:rsid w:val="00D5719A"/>
    <w:rsid w:val="00D61655"/>
    <w:rsid w:val="00D61AC7"/>
    <w:rsid w:val="00D630B0"/>
    <w:rsid w:val="00D63983"/>
    <w:rsid w:val="00D75FF5"/>
    <w:rsid w:val="00D772B7"/>
    <w:rsid w:val="00D8087F"/>
    <w:rsid w:val="00D817D0"/>
    <w:rsid w:val="00D825E4"/>
    <w:rsid w:val="00D8764B"/>
    <w:rsid w:val="00D8771F"/>
    <w:rsid w:val="00D90BB0"/>
    <w:rsid w:val="00D91373"/>
    <w:rsid w:val="00D913E9"/>
    <w:rsid w:val="00D93E9B"/>
    <w:rsid w:val="00D9442A"/>
    <w:rsid w:val="00D94847"/>
    <w:rsid w:val="00DA1571"/>
    <w:rsid w:val="00DA2D9C"/>
    <w:rsid w:val="00DA476D"/>
    <w:rsid w:val="00DA58B0"/>
    <w:rsid w:val="00DB1F1F"/>
    <w:rsid w:val="00DB76FF"/>
    <w:rsid w:val="00DC316A"/>
    <w:rsid w:val="00DD1129"/>
    <w:rsid w:val="00DD1787"/>
    <w:rsid w:val="00DE5967"/>
    <w:rsid w:val="00DF4B52"/>
    <w:rsid w:val="00DF4FAD"/>
    <w:rsid w:val="00DF60CF"/>
    <w:rsid w:val="00E029D9"/>
    <w:rsid w:val="00E04395"/>
    <w:rsid w:val="00E04D9D"/>
    <w:rsid w:val="00E055FE"/>
    <w:rsid w:val="00E105CF"/>
    <w:rsid w:val="00E14965"/>
    <w:rsid w:val="00E17D8E"/>
    <w:rsid w:val="00E243C5"/>
    <w:rsid w:val="00E25967"/>
    <w:rsid w:val="00E34485"/>
    <w:rsid w:val="00E369C7"/>
    <w:rsid w:val="00E41385"/>
    <w:rsid w:val="00E50B7E"/>
    <w:rsid w:val="00E52C08"/>
    <w:rsid w:val="00E52D59"/>
    <w:rsid w:val="00E53914"/>
    <w:rsid w:val="00E6093C"/>
    <w:rsid w:val="00E62CA3"/>
    <w:rsid w:val="00E634C9"/>
    <w:rsid w:val="00E660AE"/>
    <w:rsid w:val="00E7158B"/>
    <w:rsid w:val="00E7539D"/>
    <w:rsid w:val="00E76081"/>
    <w:rsid w:val="00E76AAB"/>
    <w:rsid w:val="00E77A79"/>
    <w:rsid w:val="00E833C6"/>
    <w:rsid w:val="00E86B08"/>
    <w:rsid w:val="00E9409D"/>
    <w:rsid w:val="00E94E2E"/>
    <w:rsid w:val="00E95614"/>
    <w:rsid w:val="00E97795"/>
    <w:rsid w:val="00EA3987"/>
    <w:rsid w:val="00EB1440"/>
    <w:rsid w:val="00EB1B9D"/>
    <w:rsid w:val="00EB5C6F"/>
    <w:rsid w:val="00ED1EDC"/>
    <w:rsid w:val="00ED3602"/>
    <w:rsid w:val="00ED3E45"/>
    <w:rsid w:val="00ED412A"/>
    <w:rsid w:val="00ED5CC6"/>
    <w:rsid w:val="00EF0B62"/>
    <w:rsid w:val="00EF2B1B"/>
    <w:rsid w:val="00F03574"/>
    <w:rsid w:val="00F04200"/>
    <w:rsid w:val="00F108A7"/>
    <w:rsid w:val="00F15792"/>
    <w:rsid w:val="00F15A65"/>
    <w:rsid w:val="00F202E7"/>
    <w:rsid w:val="00F21C4D"/>
    <w:rsid w:val="00F24862"/>
    <w:rsid w:val="00F31F2F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26B6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398D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cid:image003.png@01CEEAAA.693BF50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2B4B5-4C5B-4CBC-98B1-E30B8526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623</cp:revision>
  <cp:lastPrinted>2015-06-26T09:08:00Z</cp:lastPrinted>
  <dcterms:created xsi:type="dcterms:W3CDTF">2016-08-08T14:27:00Z</dcterms:created>
  <dcterms:modified xsi:type="dcterms:W3CDTF">2016-09-28T12:22:00Z</dcterms:modified>
</cp:coreProperties>
</file>